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E90C1B">
        <w:rPr>
          <w:lang w:val="fr-FR"/>
        </w:rPr>
        <w:t>Technical Manual</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E90C1B">
        <w:rPr>
          <w:lang w:val="fr-FR"/>
        </w:rPr>
        <w:t>Managing Oracle Table Partitioning in PeopleSoft Applications with GFC_PSPART package</w:t>
      </w:r>
      <w:r>
        <w:rPr>
          <w:lang w:val="fr-FR"/>
        </w:rPr>
        <w:fldChar w:fldCharType="end"/>
      </w:r>
    </w:p>
    <w:p w:rsidR="006D679B" w:rsidRDefault="006D679B">
      <w:pPr>
        <w:pStyle w:val="SmallNormal"/>
      </w:pPr>
      <w:r>
        <w:t xml:space="preserve">Prepared By </w:t>
      </w:r>
      <w:r w:rsidR="00017648">
        <w:fldChar w:fldCharType="begin"/>
      </w:r>
      <w:r w:rsidR="00017648">
        <w:instrText xml:space="preserve"> AUTHOR  \* MERGEFORMAT </w:instrText>
      </w:r>
      <w:r w:rsidR="00017648">
        <w:fldChar w:fldCharType="separate"/>
      </w:r>
      <w:r w:rsidR="00E90C1B">
        <w:rPr>
          <w:noProof/>
        </w:rPr>
        <w:t>David Kurtz</w:t>
      </w:r>
      <w:r w:rsidR="00017648">
        <w:rPr>
          <w:noProof/>
        </w:rPr>
        <w:fldChar w:fldCharType="end"/>
      </w:r>
      <w:r w:rsidR="0032335E">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E90C1B">
        <w:rPr>
          <w:lang w:val="fr-FR"/>
        </w:rPr>
        <w:t>Technical</w:t>
      </w:r>
      <w:r w:rsidR="00E90C1B" w:rsidRPr="00E90C1B">
        <w:rPr>
          <w:lang w:val="en-AU"/>
        </w:rPr>
        <w:t xml:space="preserve"> Manual</w:t>
      </w:r>
      <w:r>
        <w:fldChar w:fldCharType="end"/>
      </w:r>
    </w:p>
    <w:p w:rsidR="006D679B" w:rsidRDefault="00FF0AF5">
      <w:pPr>
        <w:pStyle w:val="SmallNormal"/>
        <w:rPr>
          <w:lang w:val="fr-FR"/>
        </w:rPr>
      </w:pPr>
      <w:r>
        <w:rPr>
          <w:lang w:val="fr-FR"/>
        </w:rPr>
        <w:t>Version 1.</w:t>
      </w:r>
      <w:r w:rsidR="002B7A93">
        <w:rPr>
          <w:lang w:val="fr-FR"/>
        </w:rPr>
        <w:t>10</w:t>
      </w:r>
      <w:r w:rsidR="00C12981">
        <w:rPr>
          <w:lang w:val="fr-FR"/>
        </w:rPr>
        <w:t xml:space="preserve"> – </w:t>
      </w:r>
      <w:hyperlink r:id="rId9" w:history="1">
        <w:r w:rsidR="00C12981" w:rsidRPr="00F13622">
          <w:rPr>
            <w:rStyle w:val="Hyperlink"/>
            <w:lang w:val="fr-FR"/>
          </w:rPr>
          <w:t>http://www.go-faster.co.uk/gfc_pspart.manual.pdf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7C5394">
        <w:rPr>
          <w:noProof/>
        </w:rPr>
        <w:t>Tuesday 15 March 2022</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r w:rsidR="00017648">
        <w:fldChar w:fldCharType="begin"/>
      </w:r>
      <w:r w:rsidR="00017648">
        <w:instrText xml:space="preserve"> FILENAME  \* MERGEFORMAT </w:instrText>
      </w:r>
      <w:r w:rsidR="00017648">
        <w:fldChar w:fldCharType="separate"/>
      </w:r>
      <w:r w:rsidR="00E90C1B">
        <w:rPr>
          <w:noProof/>
        </w:rPr>
        <w:t>gfc_pspart.manual.docx</w:t>
      </w:r>
      <w:r w:rsidR="00017648">
        <w:rPr>
          <w:noProof/>
        </w:rPr>
        <w:fldChar w:fldCharType="end"/>
      </w:r>
      <w:r>
        <w:t xml:space="preserve">, </w:t>
      </w:r>
      <w:r>
        <w:fldChar w:fldCharType="begin"/>
      </w:r>
      <w:r>
        <w:instrText xml:space="preserve"> SAVEDATE \@ "d MMMM yyyy" \* MERGEFORMAT </w:instrText>
      </w:r>
      <w:r>
        <w:fldChar w:fldCharType="separate"/>
      </w:r>
      <w:r w:rsidR="007C5394">
        <w:rPr>
          <w:noProof/>
        </w:rPr>
        <w:t>15 March 2022</w:t>
      </w:r>
      <w:r>
        <w:fldChar w:fldCharType="end"/>
      </w:r>
    </w:p>
    <w:p w:rsidR="006D679B" w:rsidRDefault="006D679B"/>
    <w:p w:rsidR="006D679B" w:rsidRDefault="006D679B">
      <w:pPr>
        <w:pStyle w:val="Heading3NoToc"/>
        <w:rPr>
          <w:lang w:val="en-GB"/>
        </w:rPr>
      </w:pPr>
      <w:r>
        <w:rPr>
          <w:lang w:val="en-GB"/>
        </w:rPr>
        <w:t>Contents</w:t>
      </w:r>
    </w:p>
    <w:p w:rsidR="009D1F05"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98275209" w:history="1">
        <w:r w:rsidR="009D1F05" w:rsidRPr="002B49D9">
          <w:rPr>
            <w:rStyle w:val="Hyperlink"/>
          </w:rPr>
          <w:t>Introduction</w:t>
        </w:r>
        <w:r w:rsidR="009D1F05">
          <w:rPr>
            <w:webHidden/>
          </w:rPr>
          <w:tab/>
        </w:r>
        <w:r w:rsidR="009D1F05">
          <w:rPr>
            <w:webHidden/>
          </w:rPr>
          <w:fldChar w:fldCharType="begin"/>
        </w:r>
        <w:r w:rsidR="009D1F05">
          <w:rPr>
            <w:webHidden/>
          </w:rPr>
          <w:instrText xml:space="preserve"> PAGEREF _Toc98275209 \h </w:instrText>
        </w:r>
        <w:r w:rsidR="009D1F05">
          <w:rPr>
            <w:webHidden/>
          </w:rPr>
        </w:r>
        <w:r w:rsidR="009D1F05">
          <w:rPr>
            <w:webHidden/>
          </w:rPr>
          <w:fldChar w:fldCharType="separate"/>
        </w:r>
        <w:r w:rsidR="009D1F05">
          <w:rPr>
            <w:webHidden/>
          </w:rPr>
          <w:t>3</w:t>
        </w:r>
        <w:r w:rsidR="009D1F05">
          <w:rPr>
            <w:webHidden/>
          </w:rPr>
          <w:fldChar w:fldCharType="end"/>
        </w:r>
      </w:hyperlink>
    </w:p>
    <w:p w:rsidR="009D1F05" w:rsidRDefault="00017648">
      <w:pPr>
        <w:pStyle w:val="TOC1"/>
        <w:tabs>
          <w:tab w:val="right" w:leader="dot" w:pos="7579"/>
        </w:tabs>
        <w:rPr>
          <w:rFonts w:asciiTheme="minorHAnsi" w:eastAsiaTheme="minorEastAsia" w:hAnsiTheme="minorHAnsi" w:cstheme="minorBidi"/>
          <w:color w:val="auto"/>
          <w:sz w:val="22"/>
          <w:szCs w:val="22"/>
          <w:lang w:eastAsia="en-GB"/>
        </w:rPr>
      </w:pPr>
      <w:hyperlink w:anchor="_Toc98275210" w:history="1">
        <w:r w:rsidR="009D1F05" w:rsidRPr="002B49D9">
          <w:rPr>
            <w:rStyle w:val="Hyperlink"/>
          </w:rPr>
          <w:t>Delivered Files</w:t>
        </w:r>
        <w:r w:rsidR="009D1F05">
          <w:rPr>
            <w:webHidden/>
          </w:rPr>
          <w:tab/>
        </w:r>
        <w:r w:rsidR="009D1F05">
          <w:rPr>
            <w:webHidden/>
          </w:rPr>
          <w:fldChar w:fldCharType="begin"/>
        </w:r>
        <w:r w:rsidR="009D1F05">
          <w:rPr>
            <w:webHidden/>
          </w:rPr>
          <w:instrText xml:space="preserve"> PAGEREF _Toc98275210 \h </w:instrText>
        </w:r>
        <w:r w:rsidR="009D1F05">
          <w:rPr>
            <w:webHidden/>
          </w:rPr>
        </w:r>
        <w:r w:rsidR="009D1F05">
          <w:rPr>
            <w:webHidden/>
          </w:rPr>
          <w:fldChar w:fldCharType="separate"/>
        </w:r>
        <w:r w:rsidR="009D1F05">
          <w:rPr>
            <w:webHidden/>
          </w:rPr>
          <w:t>4</w:t>
        </w:r>
        <w:r w:rsidR="009D1F05">
          <w:rPr>
            <w:webHidden/>
          </w:rPr>
          <w:fldChar w:fldCharType="end"/>
        </w:r>
      </w:hyperlink>
    </w:p>
    <w:p w:rsidR="009D1F05" w:rsidRDefault="00017648">
      <w:pPr>
        <w:pStyle w:val="TOC1"/>
        <w:tabs>
          <w:tab w:val="right" w:leader="dot" w:pos="7579"/>
        </w:tabs>
        <w:rPr>
          <w:rFonts w:asciiTheme="minorHAnsi" w:eastAsiaTheme="minorEastAsia" w:hAnsiTheme="minorHAnsi" w:cstheme="minorBidi"/>
          <w:color w:val="auto"/>
          <w:sz w:val="22"/>
          <w:szCs w:val="22"/>
          <w:lang w:eastAsia="en-GB"/>
        </w:rPr>
      </w:pPr>
      <w:hyperlink w:anchor="_Toc98275211" w:history="1">
        <w:r w:rsidR="009D1F05" w:rsidRPr="002B49D9">
          <w:rPr>
            <w:rStyle w:val="Hyperlink"/>
          </w:rPr>
          <w:t>Installation</w:t>
        </w:r>
        <w:r w:rsidR="009D1F05">
          <w:rPr>
            <w:webHidden/>
          </w:rPr>
          <w:tab/>
        </w:r>
        <w:r w:rsidR="009D1F05">
          <w:rPr>
            <w:webHidden/>
          </w:rPr>
          <w:fldChar w:fldCharType="begin"/>
        </w:r>
        <w:r w:rsidR="009D1F05">
          <w:rPr>
            <w:webHidden/>
          </w:rPr>
          <w:instrText xml:space="preserve"> PAGEREF _Toc98275211 \h </w:instrText>
        </w:r>
        <w:r w:rsidR="009D1F05">
          <w:rPr>
            <w:webHidden/>
          </w:rPr>
        </w:r>
        <w:r w:rsidR="009D1F05">
          <w:rPr>
            <w:webHidden/>
          </w:rPr>
          <w:fldChar w:fldCharType="separate"/>
        </w:r>
        <w:r w:rsidR="009D1F05">
          <w:rPr>
            <w:webHidden/>
          </w:rPr>
          <w:t>6</w:t>
        </w:r>
        <w:r w:rsidR="009D1F05">
          <w:rPr>
            <w:webHidden/>
          </w:rPr>
          <w:fldChar w:fldCharType="end"/>
        </w:r>
      </w:hyperlink>
    </w:p>
    <w:p w:rsidR="009D1F05" w:rsidRDefault="00017648">
      <w:pPr>
        <w:pStyle w:val="TOC1"/>
        <w:tabs>
          <w:tab w:val="right" w:leader="dot" w:pos="7579"/>
        </w:tabs>
        <w:rPr>
          <w:rFonts w:asciiTheme="minorHAnsi" w:eastAsiaTheme="minorEastAsia" w:hAnsiTheme="minorHAnsi" w:cstheme="minorBidi"/>
          <w:color w:val="auto"/>
          <w:sz w:val="22"/>
          <w:szCs w:val="22"/>
          <w:lang w:eastAsia="en-GB"/>
        </w:rPr>
      </w:pPr>
      <w:hyperlink w:anchor="_Toc98275212" w:history="1">
        <w:r w:rsidR="009D1F05" w:rsidRPr="002B49D9">
          <w:rPr>
            <w:rStyle w:val="Hyperlink"/>
          </w:rPr>
          <w:t>Operation</w:t>
        </w:r>
        <w:r w:rsidR="009D1F05">
          <w:rPr>
            <w:webHidden/>
          </w:rPr>
          <w:tab/>
        </w:r>
        <w:r w:rsidR="009D1F05">
          <w:rPr>
            <w:webHidden/>
          </w:rPr>
          <w:fldChar w:fldCharType="begin"/>
        </w:r>
        <w:r w:rsidR="009D1F05">
          <w:rPr>
            <w:webHidden/>
          </w:rPr>
          <w:instrText xml:space="preserve"> PAGEREF _Toc98275212 \h </w:instrText>
        </w:r>
        <w:r w:rsidR="009D1F05">
          <w:rPr>
            <w:webHidden/>
          </w:rPr>
        </w:r>
        <w:r w:rsidR="009D1F05">
          <w:rPr>
            <w:webHidden/>
          </w:rPr>
          <w:fldChar w:fldCharType="separate"/>
        </w:r>
        <w:r w:rsidR="009D1F05">
          <w:rPr>
            <w:webHidden/>
          </w:rPr>
          <w:t>7</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13" w:history="1">
        <w:r w:rsidR="009D1F05" w:rsidRPr="002B49D9">
          <w:rPr>
            <w:rStyle w:val="Hyperlink"/>
          </w:rPr>
          <w:t>Example Output</w:t>
        </w:r>
        <w:r w:rsidR="009D1F05">
          <w:rPr>
            <w:webHidden/>
          </w:rPr>
          <w:tab/>
        </w:r>
        <w:r w:rsidR="009D1F05">
          <w:rPr>
            <w:webHidden/>
          </w:rPr>
          <w:fldChar w:fldCharType="begin"/>
        </w:r>
        <w:r w:rsidR="009D1F05">
          <w:rPr>
            <w:webHidden/>
          </w:rPr>
          <w:instrText xml:space="preserve"> PAGEREF _Toc98275213 \h </w:instrText>
        </w:r>
        <w:r w:rsidR="009D1F05">
          <w:rPr>
            <w:webHidden/>
          </w:rPr>
        </w:r>
        <w:r w:rsidR="009D1F05">
          <w:rPr>
            <w:webHidden/>
          </w:rPr>
          <w:fldChar w:fldCharType="separate"/>
        </w:r>
        <w:r w:rsidR="009D1F05">
          <w:rPr>
            <w:webHidden/>
          </w:rPr>
          <w:t>9</w:t>
        </w:r>
        <w:r w:rsidR="009D1F05">
          <w:rPr>
            <w:webHidden/>
          </w:rPr>
          <w:fldChar w:fldCharType="end"/>
        </w:r>
      </w:hyperlink>
    </w:p>
    <w:p w:rsidR="009D1F05" w:rsidRDefault="00017648">
      <w:pPr>
        <w:pStyle w:val="TOC1"/>
        <w:tabs>
          <w:tab w:val="right" w:leader="dot" w:pos="7579"/>
        </w:tabs>
        <w:rPr>
          <w:rFonts w:asciiTheme="minorHAnsi" w:eastAsiaTheme="minorEastAsia" w:hAnsiTheme="minorHAnsi" w:cstheme="minorBidi"/>
          <w:color w:val="auto"/>
          <w:sz w:val="22"/>
          <w:szCs w:val="22"/>
          <w:lang w:eastAsia="en-GB"/>
        </w:rPr>
      </w:pPr>
      <w:hyperlink w:anchor="_Toc98275214" w:history="1">
        <w:r w:rsidR="009D1F05" w:rsidRPr="002B49D9">
          <w:rPr>
            <w:rStyle w:val="Hyperlink"/>
          </w:rPr>
          <w:t>Meta-Data</w:t>
        </w:r>
        <w:r w:rsidR="009D1F05">
          <w:rPr>
            <w:webHidden/>
          </w:rPr>
          <w:tab/>
        </w:r>
        <w:r w:rsidR="009D1F05">
          <w:rPr>
            <w:webHidden/>
          </w:rPr>
          <w:fldChar w:fldCharType="begin"/>
        </w:r>
        <w:r w:rsidR="009D1F05">
          <w:rPr>
            <w:webHidden/>
          </w:rPr>
          <w:instrText xml:space="preserve"> PAGEREF _Toc98275214 \h </w:instrText>
        </w:r>
        <w:r w:rsidR="009D1F05">
          <w:rPr>
            <w:webHidden/>
          </w:rPr>
        </w:r>
        <w:r w:rsidR="009D1F05">
          <w:rPr>
            <w:webHidden/>
          </w:rPr>
          <w:fldChar w:fldCharType="separate"/>
        </w:r>
        <w:r w:rsidR="009D1F05">
          <w:rPr>
            <w:webHidden/>
          </w:rPr>
          <w:t>12</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15" w:history="1">
        <w:r w:rsidR="009D1F05" w:rsidRPr="002B49D9">
          <w:rPr>
            <w:rStyle w:val="Hyperlink"/>
          </w:rPr>
          <w:t>Meta-data Tables</w:t>
        </w:r>
        <w:r w:rsidR="009D1F05">
          <w:rPr>
            <w:webHidden/>
          </w:rPr>
          <w:tab/>
        </w:r>
        <w:r w:rsidR="009D1F05">
          <w:rPr>
            <w:webHidden/>
          </w:rPr>
          <w:fldChar w:fldCharType="begin"/>
        </w:r>
        <w:r w:rsidR="009D1F05">
          <w:rPr>
            <w:webHidden/>
          </w:rPr>
          <w:instrText xml:space="preserve"> PAGEREF _Toc98275215 \h </w:instrText>
        </w:r>
        <w:r w:rsidR="009D1F05">
          <w:rPr>
            <w:webHidden/>
          </w:rPr>
        </w:r>
        <w:r w:rsidR="009D1F05">
          <w:rPr>
            <w:webHidden/>
          </w:rPr>
          <w:fldChar w:fldCharType="separate"/>
        </w:r>
        <w:r w:rsidR="009D1F05">
          <w:rPr>
            <w:webHidden/>
          </w:rPr>
          <w:t>12</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16" w:history="1">
        <w:r w:rsidR="009D1F05" w:rsidRPr="002B49D9">
          <w:rPr>
            <w:rStyle w:val="Hyperlink"/>
          </w:rPr>
          <w:t>GFC_PART_INDEXES</w:t>
        </w:r>
        <w:r w:rsidR="009D1F05">
          <w:rPr>
            <w:webHidden/>
          </w:rPr>
          <w:tab/>
        </w:r>
        <w:r w:rsidR="009D1F05">
          <w:rPr>
            <w:webHidden/>
          </w:rPr>
          <w:fldChar w:fldCharType="begin"/>
        </w:r>
        <w:r w:rsidR="009D1F05">
          <w:rPr>
            <w:webHidden/>
          </w:rPr>
          <w:instrText xml:space="preserve"> PAGEREF _Toc98275216 \h </w:instrText>
        </w:r>
        <w:r w:rsidR="009D1F05">
          <w:rPr>
            <w:webHidden/>
          </w:rPr>
        </w:r>
        <w:r w:rsidR="009D1F05">
          <w:rPr>
            <w:webHidden/>
          </w:rPr>
          <w:fldChar w:fldCharType="separate"/>
        </w:r>
        <w:r w:rsidR="009D1F05">
          <w:rPr>
            <w:webHidden/>
          </w:rPr>
          <w:t>12</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17" w:history="1">
        <w:r w:rsidR="009D1F05" w:rsidRPr="002B49D9">
          <w:rPr>
            <w:rStyle w:val="Hyperlink"/>
          </w:rPr>
          <w:t>GFC_PART_LISTS</w:t>
        </w:r>
        <w:r w:rsidR="009D1F05">
          <w:rPr>
            <w:webHidden/>
          </w:rPr>
          <w:tab/>
        </w:r>
        <w:r w:rsidR="009D1F05">
          <w:rPr>
            <w:webHidden/>
          </w:rPr>
          <w:fldChar w:fldCharType="begin"/>
        </w:r>
        <w:r w:rsidR="009D1F05">
          <w:rPr>
            <w:webHidden/>
          </w:rPr>
          <w:instrText xml:space="preserve"> PAGEREF _Toc98275217 \h </w:instrText>
        </w:r>
        <w:r w:rsidR="009D1F05">
          <w:rPr>
            <w:webHidden/>
          </w:rPr>
        </w:r>
        <w:r w:rsidR="009D1F05">
          <w:rPr>
            <w:webHidden/>
          </w:rPr>
          <w:fldChar w:fldCharType="separate"/>
        </w:r>
        <w:r w:rsidR="009D1F05">
          <w:rPr>
            <w:webHidden/>
          </w:rPr>
          <w:t>14</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18" w:history="1">
        <w:r w:rsidR="009D1F05" w:rsidRPr="002B49D9">
          <w:rPr>
            <w:rStyle w:val="Hyperlink"/>
          </w:rPr>
          <w:t>GFC_PART_TABLES</w:t>
        </w:r>
        <w:r w:rsidR="009D1F05">
          <w:rPr>
            <w:webHidden/>
          </w:rPr>
          <w:tab/>
        </w:r>
        <w:r w:rsidR="009D1F05">
          <w:rPr>
            <w:webHidden/>
          </w:rPr>
          <w:fldChar w:fldCharType="begin"/>
        </w:r>
        <w:r w:rsidR="009D1F05">
          <w:rPr>
            <w:webHidden/>
          </w:rPr>
          <w:instrText xml:space="preserve"> PAGEREF _Toc98275218 \h </w:instrText>
        </w:r>
        <w:r w:rsidR="009D1F05">
          <w:rPr>
            <w:webHidden/>
          </w:rPr>
        </w:r>
        <w:r w:rsidR="009D1F05">
          <w:rPr>
            <w:webHidden/>
          </w:rPr>
          <w:fldChar w:fldCharType="separate"/>
        </w:r>
        <w:r w:rsidR="009D1F05">
          <w:rPr>
            <w:webHidden/>
          </w:rPr>
          <w:t>15</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19" w:history="1">
        <w:r w:rsidR="009D1F05" w:rsidRPr="002B49D9">
          <w:rPr>
            <w:rStyle w:val="Hyperlink"/>
          </w:rPr>
          <w:t>GFC_PART_RANGES</w:t>
        </w:r>
        <w:r w:rsidR="009D1F05">
          <w:rPr>
            <w:webHidden/>
          </w:rPr>
          <w:tab/>
        </w:r>
        <w:r w:rsidR="009D1F05">
          <w:rPr>
            <w:webHidden/>
          </w:rPr>
          <w:fldChar w:fldCharType="begin"/>
        </w:r>
        <w:r w:rsidR="009D1F05">
          <w:rPr>
            <w:webHidden/>
          </w:rPr>
          <w:instrText xml:space="preserve"> PAGEREF _Toc98275219 \h </w:instrText>
        </w:r>
        <w:r w:rsidR="009D1F05">
          <w:rPr>
            <w:webHidden/>
          </w:rPr>
        </w:r>
        <w:r w:rsidR="009D1F05">
          <w:rPr>
            <w:webHidden/>
          </w:rPr>
          <w:fldChar w:fldCharType="separate"/>
        </w:r>
        <w:r w:rsidR="009D1F05">
          <w:rPr>
            <w:webHidden/>
          </w:rPr>
          <w:t>18</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0" w:history="1">
        <w:r w:rsidR="009D1F05" w:rsidRPr="002B49D9">
          <w:rPr>
            <w:rStyle w:val="Hyperlink"/>
          </w:rPr>
          <w:t>GFC_PART_SUBPARTS</w:t>
        </w:r>
        <w:r w:rsidR="009D1F05">
          <w:rPr>
            <w:webHidden/>
          </w:rPr>
          <w:tab/>
        </w:r>
        <w:r w:rsidR="009D1F05">
          <w:rPr>
            <w:webHidden/>
          </w:rPr>
          <w:fldChar w:fldCharType="begin"/>
        </w:r>
        <w:r w:rsidR="009D1F05">
          <w:rPr>
            <w:webHidden/>
          </w:rPr>
          <w:instrText xml:space="preserve"> PAGEREF _Toc98275220 \h </w:instrText>
        </w:r>
        <w:r w:rsidR="009D1F05">
          <w:rPr>
            <w:webHidden/>
          </w:rPr>
        </w:r>
        <w:r w:rsidR="009D1F05">
          <w:rPr>
            <w:webHidden/>
          </w:rPr>
          <w:fldChar w:fldCharType="separate"/>
        </w:r>
        <w:r w:rsidR="009D1F05">
          <w:rPr>
            <w:webHidden/>
          </w:rPr>
          <w:t>19</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1" w:history="1">
        <w:r w:rsidR="009D1F05" w:rsidRPr="002B49D9">
          <w:rPr>
            <w:rStyle w:val="Hyperlink"/>
          </w:rPr>
          <w:t>GFC_PART_RANGE_LISTS</w:t>
        </w:r>
        <w:r w:rsidR="009D1F05">
          <w:rPr>
            <w:webHidden/>
          </w:rPr>
          <w:tab/>
        </w:r>
        <w:r w:rsidR="009D1F05">
          <w:rPr>
            <w:webHidden/>
          </w:rPr>
          <w:fldChar w:fldCharType="begin"/>
        </w:r>
        <w:r w:rsidR="009D1F05">
          <w:rPr>
            <w:webHidden/>
          </w:rPr>
          <w:instrText xml:space="preserve"> PAGEREF _Toc98275221 \h </w:instrText>
        </w:r>
        <w:r w:rsidR="009D1F05">
          <w:rPr>
            <w:webHidden/>
          </w:rPr>
        </w:r>
        <w:r w:rsidR="009D1F05">
          <w:rPr>
            <w:webHidden/>
          </w:rPr>
          <w:fldChar w:fldCharType="separate"/>
        </w:r>
        <w:r w:rsidR="009D1F05">
          <w:rPr>
            <w:webHidden/>
          </w:rPr>
          <w:t>19</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2" w:history="1">
        <w:r w:rsidR="009D1F05" w:rsidRPr="002B49D9">
          <w:rPr>
            <w:rStyle w:val="Hyperlink"/>
          </w:rPr>
          <w:t>GFC_PS_IDXDDLPARM</w:t>
        </w:r>
        <w:r w:rsidR="009D1F05">
          <w:rPr>
            <w:webHidden/>
          </w:rPr>
          <w:tab/>
        </w:r>
        <w:r w:rsidR="009D1F05">
          <w:rPr>
            <w:webHidden/>
          </w:rPr>
          <w:fldChar w:fldCharType="begin"/>
        </w:r>
        <w:r w:rsidR="009D1F05">
          <w:rPr>
            <w:webHidden/>
          </w:rPr>
          <w:instrText xml:space="preserve"> PAGEREF _Toc98275222 \h </w:instrText>
        </w:r>
        <w:r w:rsidR="009D1F05">
          <w:rPr>
            <w:webHidden/>
          </w:rPr>
        </w:r>
        <w:r w:rsidR="009D1F05">
          <w:rPr>
            <w:webHidden/>
          </w:rPr>
          <w:fldChar w:fldCharType="separate"/>
        </w:r>
        <w:r w:rsidR="009D1F05">
          <w:rPr>
            <w:webHidden/>
          </w:rPr>
          <w:t>20</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3" w:history="1">
        <w:r w:rsidR="009D1F05" w:rsidRPr="002B49D9">
          <w:rPr>
            <w:rStyle w:val="Hyperlink"/>
          </w:rPr>
          <w:t>GFC_PS_INDEXDEFN</w:t>
        </w:r>
        <w:r w:rsidR="009D1F05">
          <w:rPr>
            <w:webHidden/>
          </w:rPr>
          <w:tab/>
        </w:r>
        <w:r w:rsidR="009D1F05">
          <w:rPr>
            <w:webHidden/>
          </w:rPr>
          <w:fldChar w:fldCharType="begin"/>
        </w:r>
        <w:r w:rsidR="009D1F05">
          <w:rPr>
            <w:webHidden/>
          </w:rPr>
          <w:instrText xml:space="preserve"> PAGEREF _Toc98275223 \h </w:instrText>
        </w:r>
        <w:r w:rsidR="009D1F05">
          <w:rPr>
            <w:webHidden/>
          </w:rPr>
        </w:r>
        <w:r w:rsidR="009D1F05">
          <w:rPr>
            <w:webHidden/>
          </w:rPr>
          <w:fldChar w:fldCharType="separate"/>
        </w:r>
        <w:r w:rsidR="009D1F05">
          <w:rPr>
            <w:webHidden/>
          </w:rPr>
          <w:t>20</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4" w:history="1">
        <w:r w:rsidR="009D1F05" w:rsidRPr="002B49D9">
          <w:rPr>
            <w:rStyle w:val="Hyperlink"/>
          </w:rPr>
          <w:t>GFC_PS_KEYDEFN</w:t>
        </w:r>
        <w:r w:rsidR="009D1F05">
          <w:rPr>
            <w:webHidden/>
          </w:rPr>
          <w:tab/>
        </w:r>
        <w:r w:rsidR="009D1F05">
          <w:rPr>
            <w:webHidden/>
          </w:rPr>
          <w:fldChar w:fldCharType="begin"/>
        </w:r>
        <w:r w:rsidR="009D1F05">
          <w:rPr>
            <w:webHidden/>
          </w:rPr>
          <w:instrText xml:space="preserve"> PAGEREF _Toc98275224 \h </w:instrText>
        </w:r>
        <w:r w:rsidR="009D1F05">
          <w:rPr>
            <w:webHidden/>
          </w:rPr>
        </w:r>
        <w:r w:rsidR="009D1F05">
          <w:rPr>
            <w:webHidden/>
          </w:rPr>
          <w:fldChar w:fldCharType="separate"/>
        </w:r>
        <w:r w:rsidR="009D1F05">
          <w:rPr>
            <w:webHidden/>
          </w:rPr>
          <w:t>21</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5" w:history="1">
        <w:r w:rsidR="009D1F05" w:rsidRPr="002B49D9">
          <w:rPr>
            <w:rStyle w:val="Hyperlink"/>
          </w:rPr>
          <w:t>GFC_TEMP_TABLES</w:t>
        </w:r>
        <w:r w:rsidR="009D1F05">
          <w:rPr>
            <w:webHidden/>
          </w:rPr>
          <w:tab/>
        </w:r>
        <w:r w:rsidR="009D1F05">
          <w:rPr>
            <w:webHidden/>
          </w:rPr>
          <w:fldChar w:fldCharType="begin"/>
        </w:r>
        <w:r w:rsidR="009D1F05">
          <w:rPr>
            <w:webHidden/>
          </w:rPr>
          <w:instrText xml:space="preserve"> PAGEREF _Toc98275225 \h </w:instrText>
        </w:r>
        <w:r w:rsidR="009D1F05">
          <w:rPr>
            <w:webHidden/>
          </w:rPr>
        </w:r>
        <w:r w:rsidR="009D1F05">
          <w:rPr>
            <w:webHidden/>
          </w:rPr>
          <w:fldChar w:fldCharType="separate"/>
        </w:r>
        <w:r w:rsidR="009D1F05">
          <w:rPr>
            <w:webHidden/>
          </w:rPr>
          <w:t>22</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26" w:history="1">
        <w:r w:rsidR="009D1F05" w:rsidRPr="002B49D9">
          <w:rPr>
            <w:rStyle w:val="Hyperlink"/>
          </w:rPr>
          <w:t>Working Storage Tables</w:t>
        </w:r>
        <w:r w:rsidR="009D1F05">
          <w:rPr>
            <w:webHidden/>
          </w:rPr>
          <w:tab/>
        </w:r>
        <w:r w:rsidR="009D1F05">
          <w:rPr>
            <w:webHidden/>
          </w:rPr>
          <w:fldChar w:fldCharType="begin"/>
        </w:r>
        <w:r w:rsidR="009D1F05">
          <w:rPr>
            <w:webHidden/>
          </w:rPr>
          <w:instrText xml:space="preserve"> PAGEREF _Toc98275226 \h </w:instrText>
        </w:r>
        <w:r w:rsidR="009D1F05">
          <w:rPr>
            <w:webHidden/>
          </w:rPr>
        </w:r>
        <w:r w:rsidR="009D1F05">
          <w:rPr>
            <w:webHidden/>
          </w:rPr>
          <w:fldChar w:fldCharType="separate"/>
        </w:r>
        <w:r w:rsidR="009D1F05">
          <w:rPr>
            <w:webHidden/>
          </w:rPr>
          <w:t>23</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7" w:history="1">
        <w:r w:rsidR="009D1F05" w:rsidRPr="002B49D9">
          <w:rPr>
            <w:rStyle w:val="Hyperlink"/>
          </w:rPr>
          <w:t>GFC_PS_TABLES</w:t>
        </w:r>
        <w:r w:rsidR="009D1F05">
          <w:rPr>
            <w:webHidden/>
          </w:rPr>
          <w:tab/>
        </w:r>
        <w:r w:rsidR="009D1F05">
          <w:rPr>
            <w:webHidden/>
          </w:rPr>
          <w:fldChar w:fldCharType="begin"/>
        </w:r>
        <w:r w:rsidR="009D1F05">
          <w:rPr>
            <w:webHidden/>
          </w:rPr>
          <w:instrText xml:space="preserve"> PAGEREF _Toc98275227 \h </w:instrText>
        </w:r>
        <w:r w:rsidR="009D1F05">
          <w:rPr>
            <w:webHidden/>
          </w:rPr>
        </w:r>
        <w:r w:rsidR="009D1F05">
          <w:rPr>
            <w:webHidden/>
          </w:rPr>
          <w:fldChar w:fldCharType="separate"/>
        </w:r>
        <w:r w:rsidR="009D1F05">
          <w:rPr>
            <w:webHidden/>
          </w:rPr>
          <w:t>23</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8" w:history="1">
        <w:r w:rsidR="009D1F05" w:rsidRPr="002B49D9">
          <w:rPr>
            <w:rStyle w:val="Hyperlink"/>
          </w:rPr>
          <w:t>GFC_PS_TAB_COLUMNS</w:t>
        </w:r>
        <w:r w:rsidR="009D1F05">
          <w:rPr>
            <w:webHidden/>
          </w:rPr>
          <w:tab/>
        </w:r>
        <w:r w:rsidR="009D1F05">
          <w:rPr>
            <w:webHidden/>
          </w:rPr>
          <w:fldChar w:fldCharType="begin"/>
        </w:r>
        <w:r w:rsidR="009D1F05">
          <w:rPr>
            <w:webHidden/>
          </w:rPr>
          <w:instrText xml:space="preserve"> PAGEREF _Toc98275228 \h </w:instrText>
        </w:r>
        <w:r w:rsidR="009D1F05">
          <w:rPr>
            <w:webHidden/>
          </w:rPr>
        </w:r>
        <w:r w:rsidR="009D1F05">
          <w:rPr>
            <w:webHidden/>
          </w:rPr>
          <w:fldChar w:fldCharType="separate"/>
        </w:r>
        <w:r w:rsidR="009D1F05">
          <w:rPr>
            <w:webHidden/>
          </w:rPr>
          <w:t>24</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29" w:history="1">
        <w:r w:rsidR="009D1F05" w:rsidRPr="002B49D9">
          <w:rPr>
            <w:rStyle w:val="Hyperlink"/>
          </w:rPr>
          <w:t>GFC_ORA_TAB_COLUMNS</w:t>
        </w:r>
        <w:r w:rsidR="009D1F05">
          <w:rPr>
            <w:webHidden/>
          </w:rPr>
          <w:tab/>
        </w:r>
        <w:r w:rsidR="009D1F05">
          <w:rPr>
            <w:webHidden/>
          </w:rPr>
          <w:fldChar w:fldCharType="begin"/>
        </w:r>
        <w:r w:rsidR="009D1F05">
          <w:rPr>
            <w:webHidden/>
          </w:rPr>
          <w:instrText xml:space="preserve"> PAGEREF _Toc98275229 \h </w:instrText>
        </w:r>
        <w:r w:rsidR="009D1F05">
          <w:rPr>
            <w:webHidden/>
          </w:rPr>
        </w:r>
        <w:r w:rsidR="009D1F05">
          <w:rPr>
            <w:webHidden/>
          </w:rPr>
          <w:fldChar w:fldCharType="separate"/>
        </w:r>
        <w:r w:rsidR="009D1F05">
          <w:rPr>
            <w:webHidden/>
          </w:rPr>
          <w:t>25</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30" w:history="1">
        <w:r w:rsidR="009D1F05" w:rsidRPr="002B49D9">
          <w:rPr>
            <w:rStyle w:val="Hyperlink"/>
          </w:rPr>
          <w:t>GFC_DDL_SCRIPT</w:t>
        </w:r>
        <w:r w:rsidR="009D1F05">
          <w:rPr>
            <w:webHidden/>
          </w:rPr>
          <w:tab/>
        </w:r>
        <w:r w:rsidR="009D1F05">
          <w:rPr>
            <w:webHidden/>
          </w:rPr>
          <w:fldChar w:fldCharType="begin"/>
        </w:r>
        <w:r w:rsidR="009D1F05">
          <w:rPr>
            <w:webHidden/>
          </w:rPr>
          <w:instrText xml:space="preserve"> PAGEREF _Toc98275230 \h </w:instrText>
        </w:r>
        <w:r w:rsidR="009D1F05">
          <w:rPr>
            <w:webHidden/>
          </w:rPr>
        </w:r>
        <w:r w:rsidR="009D1F05">
          <w:rPr>
            <w:webHidden/>
          </w:rPr>
          <w:fldChar w:fldCharType="separate"/>
        </w:r>
        <w:r w:rsidR="009D1F05">
          <w:rPr>
            <w:webHidden/>
          </w:rPr>
          <w:t>25</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31" w:history="1">
        <w:r w:rsidR="009D1F05" w:rsidRPr="002B49D9">
          <w:rPr>
            <w:rStyle w:val="Hyperlink"/>
          </w:rPr>
          <w:t>Context</w:t>
        </w:r>
        <w:r w:rsidR="009D1F05">
          <w:rPr>
            <w:webHidden/>
          </w:rPr>
          <w:tab/>
        </w:r>
        <w:r w:rsidR="009D1F05">
          <w:rPr>
            <w:webHidden/>
          </w:rPr>
          <w:fldChar w:fldCharType="begin"/>
        </w:r>
        <w:r w:rsidR="009D1F05">
          <w:rPr>
            <w:webHidden/>
          </w:rPr>
          <w:instrText xml:space="preserve"> PAGEREF _Toc98275231 \h </w:instrText>
        </w:r>
        <w:r w:rsidR="009D1F05">
          <w:rPr>
            <w:webHidden/>
          </w:rPr>
        </w:r>
        <w:r w:rsidR="009D1F05">
          <w:rPr>
            <w:webHidden/>
          </w:rPr>
          <w:fldChar w:fldCharType="separate"/>
        </w:r>
        <w:r w:rsidR="009D1F05">
          <w:rPr>
            <w:webHidden/>
          </w:rPr>
          <w:t>26</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32" w:history="1">
        <w:r w:rsidR="009D1F05" w:rsidRPr="002B49D9">
          <w:rPr>
            <w:rStyle w:val="Hyperlink"/>
          </w:rPr>
          <w:t>Example Meta-Data</w:t>
        </w:r>
        <w:r w:rsidR="009D1F05">
          <w:rPr>
            <w:webHidden/>
          </w:rPr>
          <w:tab/>
        </w:r>
        <w:r w:rsidR="009D1F05">
          <w:rPr>
            <w:webHidden/>
          </w:rPr>
          <w:fldChar w:fldCharType="begin"/>
        </w:r>
        <w:r w:rsidR="009D1F05">
          <w:rPr>
            <w:webHidden/>
          </w:rPr>
          <w:instrText xml:space="preserve"> PAGEREF _Toc98275232 \h </w:instrText>
        </w:r>
        <w:r w:rsidR="009D1F05">
          <w:rPr>
            <w:webHidden/>
          </w:rPr>
        </w:r>
        <w:r w:rsidR="009D1F05">
          <w:rPr>
            <w:webHidden/>
          </w:rPr>
          <w:fldChar w:fldCharType="separate"/>
        </w:r>
        <w:r w:rsidR="009D1F05">
          <w:rPr>
            <w:webHidden/>
          </w:rPr>
          <w:t>28</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33" w:history="1">
        <w:r w:rsidR="009D1F05" w:rsidRPr="002B49D9">
          <w:rPr>
            <w:rStyle w:val="Hyperlink"/>
          </w:rPr>
          <w:t>Example General Ledger Meta-Data</w:t>
        </w:r>
        <w:r w:rsidR="009D1F05">
          <w:rPr>
            <w:webHidden/>
          </w:rPr>
          <w:tab/>
        </w:r>
        <w:r w:rsidR="009D1F05">
          <w:rPr>
            <w:webHidden/>
          </w:rPr>
          <w:fldChar w:fldCharType="begin"/>
        </w:r>
        <w:r w:rsidR="009D1F05">
          <w:rPr>
            <w:webHidden/>
          </w:rPr>
          <w:instrText xml:space="preserve"> PAGEREF _Toc98275233 \h </w:instrText>
        </w:r>
        <w:r w:rsidR="009D1F05">
          <w:rPr>
            <w:webHidden/>
          </w:rPr>
        </w:r>
        <w:r w:rsidR="009D1F05">
          <w:rPr>
            <w:webHidden/>
          </w:rPr>
          <w:fldChar w:fldCharType="separate"/>
        </w:r>
        <w:r w:rsidR="009D1F05">
          <w:rPr>
            <w:webHidden/>
          </w:rPr>
          <w:t>28</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34" w:history="1">
        <w:r w:rsidR="009D1F05" w:rsidRPr="002B49D9">
          <w:rPr>
            <w:rStyle w:val="Hyperlink"/>
          </w:rPr>
          <w:t>Example Global Payroll Meta-Data</w:t>
        </w:r>
        <w:r w:rsidR="009D1F05">
          <w:rPr>
            <w:webHidden/>
          </w:rPr>
          <w:tab/>
        </w:r>
        <w:r w:rsidR="009D1F05">
          <w:rPr>
            <w:webHidden/>
          </w:rPr>
          <w:fldChar w:fldCharType="begin"/>
        </w:r>
        <w:r w:rsidR="009D1F05">
          <w:rPr>
            <w:webHidden/>
          </w:rPr>
          <w:instrText xml:space="preserve"> PAGEREF _Toc98275234 \h </w:instrText>
        </w:r>
        <w:r w:rsidR="009D1F05">
          <w:rPr>
            <w:webHidden/>
          </w:rPr>
        </w:r>
        <w:r w:rsidR="009D1F05">
          <w:rPr>
            <w:webHidden/>
          </w:rPr>
          <w:fldChar w:fldCharType="separate"/>
        </w:r>
        <w:r w:rsidR="009D1F05">
          <w:rPr>
            <w:webHidden/>
          </w:rPr>
          <w:t>30</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35" w:history="1">
        <w:r w:rsidR="009D1F05" w:rsidRPr="002B49D9">
          <w:rPr>
            <w:rStyle w:val="Hyperlink"/>
          </w:rPr>
          <w:t>Global Indexes</w:t>
        </w:r>
        <w:r w:rsidR="009D1F05">
          <w:rPr>
            <w:webHidden/>
          </w:rPr>
          <w:tab/>
        </w:r>
        <w:r w:rsidR="009D1F05">
          <w:rPr>
            <w:webHidden/>
          </w:rPr>
          <w:fldChar w:fldCharType="begin"/>
        </w:r>
        <w:r w:rsidR="009D1F05">
          <w:rPr>
            <w:webHidden/>
          </w:rPr>
          <w:instrText xml:space="preserve"> PAGEREF _Toc98275235 \h </w:instrText>
        </w:r>
        <w:r w:rsidR="009D1F05">
          <w:rPr>
            <w:webHidden/>
          </w:rPr>
        </w:r>
        <w:r w:rsidR="009D1F05">
          <w:rPr>
            <w:webHidden/>
          </w:rPr>
          <w:fldChar w:fldCharType="separate"/>
        </w:r>
        <w:r w:rsidR="009D1F05">
          <w:rPr>
            <w:webHidden/>
          </w:rPr>
          <w:t>36</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36" w:history="1">
        <w:r w:rsidR="009D1F05" w:rsidRPr="002B49D9">
          <w:rPr>
            <w:rStyle w:val="Hyperlink"/>
          </w:rPr>
          <w:t>Global Payroll Streams</w:t>
        </w:r>
        <w:r w:rsidR="009D1F05">
          <w:rPr>
            <w:webHidden/>
          </w:rPr>
          <w:tab/>
        </w:r>
        <w:r w:rsidR="009D1F05">
          <w:rPr>
            <w:webHidden/>
          </w:rPr>
          <w:fldChar w:fldCharType="begin"/>
        </w:r>
        <w:r w:rsidR="009D1F05">
          <w:rPr>
            <w:webHidden/>
          </w:rPr>
          <w:instrText xml:space="preserve"> PAGEREF _Toc98275236 \h </w:instrText>
        </w:r>
        <w:r w:rsidR="009D1F05">
          <w:rPr>
            <w:webHidden/>
          </w:rPr>
        </w:r>
        <w:r w:rsidR="009D1F05">
          <w:rPr>
            <w:webHidden/>
          </w:rPr>
          <w:fldChar w:fldCharType="separate"/>
        </w:r>
        <w:r w:rsidR="009D1F05">
          <w:rPr>
            <w:webHidden/>
          </w:rPr>
          <w:t>37</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37" w:history="1">
        <w:r w:rsidR="009D1F05" w:rsidRPr="002B49D9">
          <w:rPr>
            <w:rStyle w:val="Hyperlink"/>
          </w:rPr>
          <w:t>Function Based Indexes</w:t>
        </w:r>
        <w:r w:rsidR="009D1F05">
          <w:rPr>
            <w:webHidden/>
          </w:rPr>
          <w:tab/>
        </w:r>
        <w:r w:rsidR="009D1F05">
          <w:rPr>
            <w:webHidden/>
          </w:rPr>
          <w:fldChar w:fldCharType="begin"/>
        </w:r>
        <w:r w:rsidR="009D1F05">
          <w:rPr>
            <w:webHidden/>
          </w:rPr>
          <w:instrText xml:space="preserve"> PAGEREF _Toc98275237 \h </w:instrText>
        </w:r>
        <w:r w:rsidR="009D1F05">
          <w:rPr>
            <w:webHidden/>
          </w:rPr>
        </w:r>
        <w:r w:rsidR="009D1F05">
          <w:rPr>
            <w:webHidden/>
          </w:rPr>
          <w:fldChar w:fldCharType="separate"/>
        </w:r>
        <w:r w:rsidR="009D1F05">
          <w:rPr>
            <w:webHidden/>
          </w:rPr>
          <w:t>38</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38" w:history="1">
        <w:r w:rsidR="009D1F05" w:rsidRPr="002B49D9">
          <w:rPr>
            <w:rStyle w:val="Hyperlink"/>
          </w:rPr>
          <w:t>List Partitioning</w:t>
        </w:r>
        <w:r w:rsidR="009D1F05">
          <w:rPr>
            <w:webHidden/>
          </w:rPr>
          <w:tab/>
        </w:r>
        <w:r w:rsidR="009D1F05">
          <w:rPr>
            <w:webHidden/>
          </w:rPr>
          <w:fldChar w:fldCharType="begin"/>
        </w:r>
        <w:r w:rsidR="009D1F05">
          <w:rPr>
            <w:webHidden/>
          </w:rPr>
          <w:instrText xml:space="preserve"> PAGEREF _Toc98275238 \h </w:instrText>
        </w:r>
        <w:r w:rsidR="009D1F05">
          <w:rPr>
            <w:webHidden/>
          </w:rPr>
        </w:r>
        <w:r w:rsidR="009D1F05">
          <w:rPr>
            <w:webHidden/>
          </w:rPr>
          <w:fldChar w:fldCharType="separate"/>
        </w:r>
        <w:r w:rsidR="009D1F05">
          <w:rPr>
            <w:webHidden/>
          </w:rPr>
          <w:t>40</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39" w:history="1">
        <w:r w:rsidR="009D1F05" w:rsidRPr="002B49D9">
          <w:rPr>
            <w:rStyle w:val="Hyperlink"/>
          </w:rPr>
          <w:t>Selectively Building Sub-Partitions</w:t>
        </w:r>
        <w:r w:rsidR="009D1F05">
          <w:rPr>
            <w:webHidden/>
          </w:rPr>
          <w:tab/>
        </w:r>
        <w:r w:rsidR="009D1F05">
          <w:rPr>
            <w:webHidden/>
          </w:rPr>
          <w:fldChar w:fldCharType="begin"/>
        </w:r>
        <w:r w:rsidR="009D1F05">
          <w:rPr>
            <w:webHidden/>
          </w:rPr>
          <w:instrText xml:space="preserve"> PAGEREF _Toc98275239 \h </w:instrText>
        </w:r>
        <w:r w:rsidR="009D1F05">
          <w:rPr>
            <w:webHidden/>
          </w:rPr>
        </w:r>
        <w:r w:rsidR="009D1F05">
          <w:rPr>
            <w:webHidden/>
          </w:rPr>
          <w:fldChar w:fldCharType="separate"/>
        </w:r>
        <w:r w:rsidR="009D1F05">
          <w:rPr>
            <w:webHidden/>
          </w:rPr>
          <w:t>42</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0" w:history="1">
        <w:r w:rsidR="009D1F05" w:rsidRPr="002B49D9">
          <w:rPr>
            <w:rStyle w:val="Hyperlink"/>
          </w:rPr>
          <w:t>Setting Context Values</w:t>
        </w:r>
        <w:r w:rsidR="009D1F05">
          <w:rPr>
            <w:webHidden/>
          </w:rPr>
          <w:tab/>
        </w:r>
        <w:r w:rsidR="009D1F05">
          <w:rPr>
            <w:webHidden/>
          </w:rPr>
          <w:fldChar w:fldCharType="begin"/>
        </w:r>
        <w:r w:rsidR="009D1F05">
          <w:rPr>
            <w:webHidden/>
          </w:rPr>
          <w:instrText xml:space="preserve"> PAGEREF _Toc98275240 \h </w:instrText>
        </w:r>
        <w:r w:rsidR="009D1F05">
          <w:rPr>
            <w:webHidden/>
          </w:rPr>
        </w:r>
        <w:r w:rsidR="009D1F05">
          <w:rPr>
            <w:webHidden/>
          </w:rPr>
          <w:fldChar w:fldCharType="separate"/>
        </w:r>
        <w:r w:rsidR="009D1F05">
          <w:rPr>
            <w:webHidden/>
          </w:rPr>
          <w:t>43</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1" w:history="1">
        <w:r w:rsidR="009D1F05" w:rsidRPr="002B49D9">
          <w:rPr>
            <w:rStyle w:val="Hyperlink"/>
          </w:rPr>
          <w:t>Globally Partitioned Indexes</w:t>
        </w:r>
        <w:r w:rsidR="009D1F05">
          <w:rPr>
            <w:webHidden/>
          </w:rPr>
          <w:tab/>
        </w:r>
        <w:r w:rsidR="009D1F05">
          <w:rPr>
            <w:webHidden/>
          </w:rPr>
          <w:fldChar w:fldCharType="begin"/>
        </w:r>
        <w:r w:rsidR="009D1F05">
          <w:rPr>
            <w:webHidden/>
          </w:rPr>
          <w:instrText xml:space="preserve"> PAGEREF _Toc98275241 \h </w:instrText>
        </w:r>
        <w:r w:rsidR="009D1F05">
          <w:rPr>
            <w:webHidden/>
          </w:rPr>
        </w:r>
        <w:r w:rsidR="009D1F05">
          <w:rPr>
            <w:webHidden/>
          </w:rPr>
          <w:fldChar w:fldCharType="separate"/>
        </w:r>
        <w:r w:rsidR="009D1F05">
          <w:rPr>
            <w:webHidden/>
          </w:rPr>
          <w:t>43</w:t>
        </w:r>
        <w:r w:rsidR="009D1F05">
          <w:rPr>
            <w:webHidden/>
          </w:rPr>
          <w:fldChar w:fldCharType="end"/>
        </w:r>
      </w:hyperlink>
    </w:p>
    <w:p w:rsidR="009D1F05" w:rsidRDefault="00017648">
      <w:pPr>
        <w:pStyle w:val="TOC3"/>
        <w:tabs>
          <w:tab w:val="right" w:leader="dot" w:pos="7579"/>
        </w:tabs>
        <w:rPr>
          <w:rFonts w:asciiTheme="minorHAnsi" w:eastAsiaTheme="minorEastAsia" w:hAnsiTheme="minorHAnsi" w:cstheme="minorBidi"/>
          <w:color w:val="auto"/>
          <w:sz w:val="22"/>
          <w:szCs w:val="22"/>
          <w:lang w:eastAsia="en-GB"/>
        </w:rPr>
      </w:pPr>
      <w:hyperlink w:anchor="_Toc98275242" w:history="1">
        <w:r w:rsidR="009D1F05" w:rsidRPr="002B49D9">
          <w:rPr>
            <w:rStyle w:val="Hyperlink"/>
          </w:rPr>
          <w:t>Example Time &amp; Labor Meta-Data</w:t>
        </w:r>
        <w:r w:rsidR="009D1F05">
          <w:rPr>
            <w:webHidden/>
          </w:rPr>
          <w:tab/>
        </w:r>
        <w:r w:rsidR="009D1F05">
          <w:rPr>
            <w:webHidden/>
          </w:rPr>
          <w:fldChar w:fldCharType="begin"/>
        </w:r>
        <w:r w:rsidR="009D1F05">
          <w:rPr>
            <w:webHidden/>
          </w:rPr>
          <w:instrText xml:space="preserve"> PAGEREF _Toc98275242 \h </w:instrText>
        </w:r>
        <w:r w:rsidR="009D1F05">
          <w:rPr>
            <w:webHidden/>
          </w:rPr>
        </w:r>
        <w:r w:rsidR="009D1F05">
          <w:rPr>
            <w:webHidden/>
          </w:rPr>
          <w:fldChar w:fldCharType="separate"/>
        </w:r>
        <w:r w:rsidR="009D1F05">
          <w:rPr>
            <w:webHidden/>
          </w:rPr>
          <w:t>44</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3" w:history="1">
        <w:r w:rsidR="009D1F05" w:rsidRPr="002B49D9">
          <w:rPr>
            <w:rStyle w:val="Hyperlink"/>
          </w:rPr>
          <w:t>Archiving Time-Based Range Partitioning</w:t>
        </w:r>
        <w:r w:rsidR="009D1F05">
          <w:rPr>
            <w:webHidden/>
          </w:rPr>
          <w:tab/>
        </w:r>
        <w:r w:rsidR="009D1F05">
          <w:rPr>
            <w:webHidden/>
          </w:rPr>
          <w:fldChar w:fldCharType="begin"/>
        </w:r>
        <w:r w:rsidR="009D1F05">
          <w:rPr>
            <w:webHidden/>
          </w:rPr>
          <w:instrText xml:space="preserve"> PAGEREF _Toc98275243 \h </w:instrText>
        </w:r>
        <w:r w:rsidR="009D1F05">
          <w:rPr>
            <w:webHidden/>
          </w:rPr>
        </w:r>
        <w:r w:rsidR="009D1F05">
          <w:rPr>
            <w:webHidden/>
          </w:rPr>
          <w:fldChar w:fldCharType="separate"/>
        </w:r>
        <w:r w:rsidR="009D1F05">
          <w:rPr>
            <w:webHidden/>
          </w:rPr>
          <w:t>44</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44" w:history="1">
        <w:r w:rsidR="009D1F05" w:rsidRPr="002B49D9">
          <w:rPr>
            <w:rStyle w:val="Hyperlink"/>
          </w:rPr>
          <w:t>Meta-Data Report</w:t>
        </w:r>
        <w:r w:rsidR="009D1F05">
          <w:rPr>
            <w:webHidden/>
          </w:rPr>
          <w:tab/>
        </w:r>
        <w:r w:rsidR="009D1F05">
          <w:rPr>
            <w:webHidden/>
          </w:rPr>
          <w:fldChar w:fldCharType="begin"/>
        </w:r>
        <w:r w:rsidR="009D1F05">
          <w:rPr>
            <w:webHidden/>
          </w:rPr>
          <w:instrText xml:space="preserve"> PAGEREF _Toc98275244 \h </w:instrText>
        </w:r>
        <w:r w:rsidR="009D1F05">
          <w:rPr>
            <w:webHidden/>
          </w:rPr>
        </w:r>
        <w:r w:rsidR="009D1F05">
          <w:rPr>
            <w:webHidden/>
          </w:rPr>
          <w:fldChar w:fldCharType="separate"/>
        </w:r>
        <w:r w:rsidR="009D1F05">
          <w:rPr>
            <w:webHidden/>
          </w:rPr>
          <w:t>46</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5" w:history="1">
        <w:r w:rsidR="009D1F05" w:rsidRPr="002B49D9">
          <w:rPr>
            <w:rStyle w:val="Hyperlink"/>
          </w:rPr>
          <w:t>Partitioned Tables</w:t>
        </w:r>
        <w:r w:rsidR="009D1F05">
          <w:rPr>
            <w:webHidden/>
          </w:rPr>
          <w:tab/>
        </w:r>
        <w:r w:rsidR="009D1F05">
          <w:rPr>
            <w:webHidden/>
          </w:rPr>
          <w:fldChar w:fldCharType="begin"/>
        </w:r>
        <w:r w:rsidR="009D1F05">
          <w:rPr>
            <w:webHidden/>
          </w:rPr>
          <w:instrText xml:space="preserve"> PAGEREF _Toc98275245 \h </w:instrText>
        </w:r>
        <w:r w:rsidR="009D1F05">
          <w:rPr>
            <w:webHidden/>
          </w:rPr>
        </w:r>
        <w:r w:rsidR="009D1F05">
          <w:rPr>
            <w:webHidden/>
          </w:rPr>
          <w:fldChar w:fldCharType="separate"/>
        </w:r>
        <w:r w:rsidR="009D1F05">
          <w:rPr>
            <w:webHidden/>
          </w:rPr>
          <w:t>46</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6" w:history="1">
        <w:r w:rsidR="009D1F05" w:rsidRPr="002B49D9">
          <w:rPr>
            <w:rStyle w:val="Hyperlink"/>
          </w:rPr>
          <w:t>Range Partitioning</w:t>
        </w:r>
        <w:r w:rsidR="009D1F05">
          <w:rPr>
            <w:webHidden/>
          </w:rPr>
          <w:tab/>
        </w:r>
        <w:r w:rsidR="009D1F05">
          <w:rPr>
            <w:webHidden/>
          </w:rPr>
          <w:fldChar w:fldCharType="begin"/>
        </w:r>
        <w:r w:rsidR="009D1F05">
          <w:rPr>
            <w:webHidden/>
          </w:rPr>
          <w:instrText xml:space="preserve"> PAGEREF _Toc98275246 \h </w:instrText>
        </w:r>
        <w:r w:rsidR="009D1F05">
          <w:rPr>
            <w:webHidden/>
          </w:rPr>
        </w:r>
        <w:r w:rsidR="009D1F05">
          <w:rPr>
            <w:webHidden/>
          </w:rPr>
          <w:fldChar w:fldCharType="separate"/>
        </w:r>
        <w:r w:rsidR="009D1F05">
          <w:rPr>
            <w:webHidden/>
          </w:rPr>
          <w:t>46</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7" w:history="1">
        <w:r w:rsidR="009D1F05" w:rsidRPr="002B49D9">
          <w:rPr>
            <w:rStyle w:val="Hyperlink"/>
          </w:rPr>
          <w:t>List Partitioning</w:t>
        </w:r>
        <w:r w:rsidR="009D1F05">
          <w:rPr>
            <w:webHidden/>
          </w:rPr>
          <w:tab/>
        </w:r>
        <w:r w:rsidR="009D1F05">
          <w:rPr>
            <w:webHidden/>
          </w:rPr>
          <w:fldChar w:fldCharType="begin"/>
        </w:r>
        <w:r w:rsidR="009D1F05">
          <w:rPr>
            <w:webHidden/>
          </w:rPr>
          <w:instrText xml:space="preserve"> PAGEREF _Toc98275247 \h </w:instrText>
        </w:r>
        <w:r w:rsidR="009D1F05">
          <w:rPr>
            <w:webHidden/>
          </w:rPr>
        </w:r>
        <w:r w:rsidR="009D1F05">
          <w:rPr>
            <w:webHidden/>
          </w:rPr>
          <w:fldChar w:fldCharType="separate"/>
        </w:r>
        <w:r w:rsidR="009D1F05">
          <w:rPr>
            <w:webHidden/>
          </w:rPr>
          <w:t>47</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8" w:history="1">
        <w:r w:rsidR="009D1F05" w:rsidRPr="002B49D9">
          <w:rPr>
            <w:rStyle w:val="Hyperlink"/>
          </w:rPr>
          <w:t>Global and Globally Partitioned Indexes</w:t>
        </w:r>
        <w:r w:rsidR="009D1F05">
          <w:rPr>
            <w:webHidden/>
          </w:rPr>
          <w:tab/>
        </w:r>
        <w:r w:rsidR="009D1F05">
          <w:rPr>
            <w:webHidden/>
          </w:rPr>
          <w:fldChar w:fldCharType="begin"/>
        </w:r>
        <w:r w:rsidR="009D1F05">
          <w:rPr>
            <w:webHidden/>
          </w:rPr>
          <w:instrText xml:space="preserve"> PAGEREF _Toc98275248 \h </w:instrText>
        </w:r>
        <w:r w:rsidR="009D1F05">
          <w:rPr>
            <w:webHidden/>
          </w:rPr>
        </w:r>
        <w:r w:rsidR="009D1F05">
          <w:rPr>
            <w:webHidden/>
          </w:rPr>
          <w:fldChar w:fldCharType="separate"/>
        </w:r>
        <w:r w:rsidR="009D1F05">
          <w:rPr>
            <w:webHidden/>
          </w:rPr>
          <w:t>47</w:t>
        </w:r>
        <w:r w:rsidR="009D1F05">
          <w:rPr>
            <w:webHidden/>
          </w:rPr>
          <w:fldChar w:fldCharType="end"/>
        </w:r>
      </w:hyperlink>
    </w:p>
    <w:p w:rsidR="009D1F05" w:rsidRDefault="00017648">
      <w:pPr>
        <w:pStyle w:val="TOC4"/>
        <w:tabs>
          <w:tab w:val="right" w:leader="dot" w:pos="7579"/>
        </w:tabs>
        <w:rPr>
          <w:rFonts w:asciiTheme="minorHAnsi" w:eastAsiaTheme="minorEastAsia" w:hAnsiTheme="minorHAnsi" w:cstheme="minorBidi"/>
          <w:color w:val="auto"/>
          <w:sz w:val="22"/>
          <w:szCs w:val="22"/>
          <w:lang w:eastAsia="en-GB"/>
        </w:rPr>
      </w:pPr>
      <w:hyperlink w:anchor="_Toc98275249" w:history="1">
        <w:r w:rsidR="009D1F05" w:rsidRPr="002B49D9">
          <w:rPr>
            <w:rStyle w:val="Hyperlink"/>
          </w:rPr>
          <w:t>Specified Tablespaces</w:t>
        </w:r>
        <w:r w:rsidR="009D1F05">
          <w:rPr>
            <w:webHidden/>
          </w:rPr>
          <w:tab/>
        </w:r>
        <w:r w:rsidR="009D1F05">
          <w:rPr>
            <w:webHidden/>
          </w:rPr>
          <w:fldChar w:fldCharType="begin"/>
        </w:r>
        <w:r w:rsidR="009D1F05">
          <w:rPr>
            <w:webHidden/>
          </w:rPr>
          <w:instrText xml:space="preserve"> PAGEREF _Toc98275249 \h </w:instrText>
        </w:r>
        <w:r w:rsidR="009D1F05">
          <w:rPr>
            <w:webHidden/>
          </w:rPr>
        </w:r>
        <w:r w:rsidR="009D1F05">
          <w:rPr>
            <w:webHidden/>
          </w:rPr>
          <w:fldChar w:fldCharType="separate"/>
        </w:r>
        <w:r w:rsidR="009D1F05">
          <w:rPr>
            <w:webHidden/>
          </w:rPr>
          <w:t>48</w:t>
        </w:r>
        <w:r w:rsidR="009D1F05">
          <w:rPr>
            <w:webHidden/>
          </w:rPr>
          <w:fldChar w:fldCharType="end"/>
        </w:r>
      </w:hyperlink>
    </w:p>
    <w:p w:rsidR="009D1F05" w:rsidRDefault="00017648">
      <w:pPr>
        <w:pStyle w:val="TOC1"/>
        <w:tabs>
          <w:tab w:val="right" w:leader="dot" w:pos="7579"/>
        </w:tabs>
        <w:rPr>
          <w:rFonts w:asciiTheme="minorHAnsi" w:eastAsiaTheme="minorEastAsia" w:hAnsiTheme="minorHAnsi" w:cstheme="minorBidi"/>
          <w:color w:val="auto"/>
          <w:sz w:val="22"/>
          <w:szCs w:val="22"/>
          <w:lang w:eastAsia="en-GB"/>
        </w:rPr>
      </w:pPr>
      <w:hyperlink w:anchor="_Toc98275250" w:history="1">
        <w:r w:rsidR="009D1F05" w:rsidRPr="002B49D9">
          <w:rPr>
            <w:rStyle w:val="Hyperlink"/>
          </w:rPr>
          <w:t>Package GFC_PSPART</w:t>
        </w:r>
        <w:r w:rsidR="009D1F05">
          <w:rPr>
            <w:webHidden/>
          </w:rPr>
          <w:tab/>
        </w:r>
        <w:r w:rsidR="009D1F05">
          <w:rPr>
            <w:webHidden/>
          </w:rPr>
          <w:fldChar w:fldCharType="begin"/>
        </w:r>
        <w:r w:rsidR="009D1F05">
          <w:rPr>
            <w:webHidden/>
          </w:rPr>
          <w:instrText xml:space="preserve"> PAGEREF _Toc98275250 \h </w:instrText>
        </w:r>
        <w:r w:rsidR="009D1F05">
          <w:rPr>
            <w:webHidden/>
          </w:rPr>
        </w:r>
        <w:r w:rsidR="009D1F05">
          <w:rPr>
            <w:webHidden/>
          </w:rPr>
          <w:fldChar w:fldCharType="separate"/>
        </w:r>
        <w:r w:rsidR="009D1F05">
          <w:rPr>
            <w:webHidden/>
          </w:rPr>
          <w:t>49</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1" w:history="1">
        <w:r w:rsidR="009D1F05" w:rsidRPr="002B49D9">
          <w:rPr>
            <w:rStyle w:val="Hyperlink"/>
          </w:rPr>
          <w:t>BANNER Procedure</w:t>
        </w:r>
        <w:r w:rsidR="009D1F05">
          <w:rPr>
            <w:webHidden/>
          </w:rPr>
          <w:tab/>
        </w:r>
        <w:r w:rsidR="009D1F05">
          <w:rPr>
            <w:webHidden/>
          </w:rPr>
          <w:fldChar w:fldCharType="begin"/>
        </w:r>
        <w:r w:rsidR="009D1F05">
          <w:rPr>
            <w:webHidden/>
          </w:rPr>
          <w:instrText xml:space="preserve"> PAGEREF _Toc98275251 \h </w:instrText>
        </w:r>
        <w:r w:rsidR="009D1F05">
          <w:rPr>
            <w:webHidden/>
          </w:rPr>
        </w:r>
        <w:r w:rsidR="009D1F05">
          <w:rPr>
            <w:webHidden/>
          </w:rPr>
          <w:fldChar w:fldCharType="separate"/>
        </w:r>
        <w:r w:rsidR="009D1F05">
          <w:rPr>
            <w:webHidden/>
          </w:rPr>
          <w:t>49</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2" w:history="1">
        <w:r w:rsidR="009D1F05" w:rsidRPr="002B49D9">
          <w:rPr>
            <w:rStyle w:val="Hyperlink"/>
          </w:rPr>
          <w:t>DISPLAY_DEFAULTS Procedure</w:t>
        </w:r>
        <w:r w:rsidR="009D1F05">
          <w:rPr>
            <w:webHidden/>
          </w:rPr>
          <w:tab/>
        </w:r>
        <w:r w:rsidR="009D1F05">
          <w:rPr>
            <w:webHidden/>
          </w:rPr>
          <w:fldChar w:fldCharType="begin"/>
        </w:r>
        <w:r w:rsidR="009D1F05">
          <w:rPr>
            <w:webHidden/>
          </w:rPr>
          <w:instrText xml:space="preserve"> PAGEREF _Toc98275252 \h </w:instrText>
        </w:r>
        <w:r w:rsidR="009D1F05">
          <w:rPr>
            <w:webHidden/>
          </w:rPr>
        </w:r>
        <w:r w:rsidR="009D1F05">
          <w:rPr>
            <w:webHidden/>
          </w:rPr>
          <w:fldChar w:fldCharType="separate"/>
        </w:r>
        <w:r w:rsidR="009D1F05">
          <w:rPr>
            <w:webHidden/>
          </w:rPr>
          <w:t>50</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3" w:history="1">
        <w:r w:rsidR="009D1F05" w:rsidRPr="002B49D9">
          <w:rPr>
            <w:rStyle w:val="Hyperlink"/>
          </w:rPr>
          <w:t>HISTORY Procedure</w:t>
        </w:r>
        <w:r w:rsidR="009D1F05">
          <w:rPr>
            <w:webHidden/>
          </w:rPr>
          <w:tab/>
        </w:r>
        <w:r w:rsidR="009D1F05">
          <w:rPr>
            <w:webHidden/>
          </w:rPr>
          <w:fldChar w:fldCharType="begin"/>
        </w:r>
        <w:r w:rsidR="009D1F05">
          <w:rPr>
            <w:webHidden/>
          </w:rPr>
          <w:instrText xml:space="preserve"> PAGEREF _Toc98275253 \h </w:instrText>
        </w:r>
        <w:r w:rsidR="009D1F05">
          <w:rPr>
            <w:webHidden/>
          </w:rPr>
        </w:r>
        <w:r w:rsidR="009D1F05">
          <w:rPr>
            <w:webHidden/>
          </w:rPr>
          <w:fldChar w:fldCharType="separate"/>
        </w:r>
        <w:r w:rsidR="009D1F05">
          <w:rPr>
            <w:webHidden/>
          </w:rPr>
          <w:t>51</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4" w:history="1">
        <w:r w:rsidR="009D1F05" w:rsidRPr="002B49D9">
          <w:rPr>
            <w:rStyle w:val="Hyperlink"/>
          </w:rPr>
          <w:t>RESET_DEFAULTS Procedure</w:t>
        </w:r>
        <w:r w:rsidR="009D1F05">
          <w:rPr>
            <w:webHidden/>
          </w:rPr>
          <w:tab/>
        </w:r>
        <w:r w:rsidR="009D1F05">
          <w:rPr>
            <w:webHidden/>
          </w:rPr>
          <w:fldChar w:fldCharType="begin"/>
        </w:r>
        <w:r w:rsidR="009D1F05">
          <w:rPr>
            <w:webHidden/>
          </w:rPr>
          <w:instrText xml:space="preserve"> PAGEREF _Toc98275254 \h </w:instrText>
        </w:r>
        <w:r w:rsidR="009D1F05">
          <w:rPr>
            <w:webHidden/>
          </w:rPr>
        </w:r>
        <w:r w:rsidR="009D1F05">
          <w:rPr>
            <w:webHidden/>
          </w:rPr>
          <w:fldChar w:fldCharType="separate"/>
        </w:r>
        <w:r w:rsidR="009D1F05">
          <w:rPr>
            <w:webHidden/>
          </w:rPr>
          <w:t>52</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5" w:history="1">
        <w:r w:rsidR="009D1F05" w:rsidRPr="002B49D9">
          <w:rPr>
            <w:rStyle w:val="Hyperlink"/>
          </w:rPr>
          <w:t>SET_DEFAULTS Procedure</w:t>
        </w:r>
        <w:r w:rsidR="009D1F05">
          <w:rPr>
            <w:webHidden/>
          </w:rPr>
          <w:tab/>
        </w:r>
        <w:r w:rsidR="009D1F05">
          <w:rPr>
            <w:webHidden/>
          </w:rPr>
          <w:fldChar w:fldCharType="begin"/>
        </w:r>
        <w:r w:rsidR="009D1F05">
          <w:rPr>
            <w:webHidden/>
          </w:rPr>
          <w:instrText xml:space="preserve"> PAGEREF _Toc98275255 \h </w:instrText>
        </w:r>
        <w:r w:rsidR="009D1F05">
          <w:rPr>
            <w:webHidden/>
          </w:rPr>
        </w:r>
        <w:r w:rsidR="009D1F05">
          <w:rPr>
            <w:webHidden/>
          </w:rPr>
          <w:fldChar w:fldCharType="separate"/>
        </w:r>
        <w:r w:rsidR="009D1F05">
          <w:rPr>
            <w:webHidden/>
          </w:rPr>
          <w:t>52</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6" w:history="1">
        <w:r w:rsidR="009D1F05" w:rsidRPr="002B49D9">
          <w:rPr>
            <w:rStyle w:val="Hyperlink"/>
          </w:rPr>
          <w:t>TRUNCATE_TABLES Procedure</w:t>
        </w:r>
        <w:r w:rsidR="009D1F05">
          <w:rPr>
            <w:webHidden/>
          </w:rPr>
          <w:tab/>
        </w:r>
        <w:r w:rsidR="009D1F05">
          <w:rPr>
            <w:webHidden/>
          </w:rPr>
          <w:fldChar w:fldCharType="begin"/>
        </w:r>
        <w:r w:rsidR="009D1F05">
          <w:rPr>
            <w:webHidden/>
          </w:rPr>
          <w:instrText xml:space="preserve"> PAGEREF _Toc98275256 \h </w:instrText>
        </w:r>
        <w:r w:rsidR="009D1F05">
          <w:rPr>
            <w:webHidden/>
          </w:rPr>
        </w:r>
        <w:r w:rsidR="009D1F05">
          <w:rPr>
            <w:webHidden/>
          </w:rPr>
          <w:fldChar w:fldCharType="separate"/>
        </w:r>
        <w:r w:rsidR="009D1F05">
          <w:rPr>
            <w:webHidden/>
          </w:rPr>
          <w:t>55</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7" w:history="1">
        <w:r w:rsidR="009D1F05" w:rsidRPr="002B49D9">
          <w:rPr>
            <w:rStyle w:val="Hyperlink"/>
          </w:rPr>
          <w:t>SPOOLER Function</w:t>
        </w:r>
        <w:r w:rsidR="009D1F05">
          <w:rPr>
            <w:webHidden/>
          </w:rPr>
          <w:tab/>
        </w:r>
        <w:r w:rsidR="009D1F05">
          <w:rPr>
            <w:webHidden/>
          </w:rPr>
          <w:fldChar w:fldCharType="begin"/>
        </w:r>
        <w:r w:rsidR="009D1F05">
          <w:rPr>
            <w:webHidden/>
          </w:rPr>
          <w:instrText xml:space="preserve"> PAGEREF _Toc98275257 \h </w:instrText>
        </w:r>
        <w:r w:rsidR="009D1F05">
          <w:rPr>
            <w:webHidden/>
          </w:rPr>
        </w:r>
        <w:r w:rsidR="009D1F05">
          <w:rPr>
            <w:webHidden/>
          </w:rPr>
          <w:fldChar w:fldCharType="separate"/>
        </w:r>
        <w:r w:rsidR="009D1F05">
          <w:rPr>
            <w:webHidden/>
          </w:rPr>
          <w:t>56</w:t>
        </w:r>
        <w:r w:rsidR="009D1F05">
          <w:rPr>
            <w:webHidden/>
          </w:rPr>
          <w:fldChar w:fldCharType="end"/>
        </w:r>
      </w:hyperlink>
    </w:p>
    <w:p w:rsidR="009D1F05" w:rsidRDefault="00017648">
      <w:pPr>
        <w:pStyle w:val="TOC2"/>
        <w:tabs>
          <w:tab w:val="right" w:leader="dot" w:pos="7579"/>
        </w:tabs>
        <w:rPr>
          <w:rFonts w:asciiTheme="minorHAnsi" w:eastAsiaTheme="minorEastAsia" w:hAnsiTheme="minorHAnsi" w:cstheme="minorBidi"/>
          <w:color w:val="auto"/>
          <w:sz w:val="22"/>
          <w:szCs w:val="22"/>
          <w:lang w:eastAsia="en-GB"/>
        </w:rPr>
      </w:pPr>
      <w:hyperlink w:anchor="_Toc98275258" w:history="1">
        <w:r w:rsidR="009D1F05" w:rsidRPr="002B49D9">
          <w:rPr>
            <w:rStyle w:val="Hyperlink"/>
          </w:rPr>
          <w:t>MAIN Procedure</w:t>
        </w:r>
        <w:r w:rsidR="009D1F05">
          <w:rPr>
            <w:webHidden/>
          </w:rPr>
          <w:tab/>
        </w:r>
        <w:r w:rsidR="009D1F05">
          <w:rPr>
            <w:webHidden/>
          </w:rPr>
          <w:fldChar w:fldCharType="begin"/>
        </w:r>
        <w:r w:rsidR="009D1F05">
          <w:rPr>
            <w:webHidden/>
          </w:rPr>
          <w:instrText xml:space="preserve"> PAGEREF _Toc98275258 \h </w:instrText>
        </w:r>
        <w:r w:rsidR="009D1F05">
          <w:rPr>
            <w:webHidden/>
          </w:rPr>
        </w:r>
        <w:r w:rsidR="009D1F05">
          <w:rPr>
            <w:webHidden/>
          </w:rPr>
          <w:fldChar w:fldCharType="separate"/>
        </w:r>
        <w:r w:rsidR="009D1F05">
          <w:rPr>
            <w:webHidden/>
          </w:rPr>
          <w:t>57</w:t>
        </w:r>
        <w:r w:rsidR="009D1F05">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1" w:name="_Toc98275209"/>
      <w:r w:rsidR="006D679B">
        <w:rPr>
          <w:noProof/>
        </w:rPr>
        <w:t>Introduction</w:t>
      </w:r>
      <w:bookmarkEnd w:id="1"/>
    </w:p>
    <w:p w:rsidR="003F3884" w:rsidRPr="003F3884" w:rsidRDefault="009D710D" w:rsidP="003F3884">
      <w:r>
        <w:t>This document is a</w:t>
      </w:r>
      <w:r w:rsidR="003F3884">
        <w:t xml:space="preserve"> guide to the </w:t>
      </w:r>
      <w:r>
        <w:t xml:space="preserve">PeopleSoft Partitioning utility package; </w:t>
      </w:r>
      <w:r w:rsidR="003F3884">
        <w:t>GFC_PSPART.</w:t>
      </w:r>
      <w:r>
        <w:t xml:space="preserve">  </w:t>
      </w:r>
    </w:p>
    <w:p w:rsidR="004E7E0F" w:rsidRDefault="006D679B">
      <w:r>
        <w:t xml:space="preserve">Although table partitioning is usually presented as performance option for Data Warehouse systems, it can also be used </w:t>
      </w:r>
      <w:r w:rsidR="009D710D">
        <w:t xml:space="preserve">very </w:t>
      </w:r>
      <w:r>
        <w:t xml:space="preserve">successfully in OLTP systems such as PeopleSoft.  Even official PeopleSoft documentation such as the Red Paper </w:t>
      </w:r>
      <w:r>
        <w:rPr>
          <w:i/>
          <w:iCs/>
        </w:rPr>
        <w:t>‘PeopleSoft 8 Batch Performance on Oracle Database’</w:t>
      </w:r>
      <w:r>
        <w:t xml:space="preserve"> discusses the merits of partitioning</w:t>
      </w:r>
      <w:r w:rsidR="00144BBB">
        <w:rPr>
          <w:rStyle w:val="FootnoteReference"/>
        </w:rPr>
        <w:footnoteReference w:id="1"/>
      </w:r>
      <w:r>
        <w:t xml:space="preserve">.  However, </w:t>
      </w:r>
      <w:r w:rsidR="009D710D">
        <w:t>that paper</w:t>
      </w:r>
      <w:r>
        <w:t xml:space="preserve"> </w:t>
      </w:r>
      <w:r w:rsidR="009D710D">
        <w:t xml:space="preserve">completely </w:t>
      </w:r>
      <w:r>
        <w:t xml:space="preserve">fails to mention that </w:t>
      </w:r>
      <w:r w:rsidR="009D710D">
        <w:t xml:space="preserve">PeopleSoft’s </w:t>
      </w:r>
      <w:r>
        <w:t>Application Des</w:t>
      </w:r>
      <w:r w:rsidR="00677FAB">
        <w:t>ig</w:t>
      </w:r>
      <w:r>
        <w:t>ner will not build the DDL to build partitioned objects.</w:t>
      </w:r>
      <w:r w:rsidR="009D710D">
        <w:t xml:space="preserve">  If you want to partition tables in your application, you are own your own facing the prospect of manually maintaining DDL scripts.</w:t>
      </w:r>
    </w:p>
    <w:p w:rsidR="002D7439" w:rsidRDefault="000F691A" w:rsidP="00A81AA0">
      <w:r>
        <w:t>T</w:t>
      </w:r>
      <w:r w:rsidR="009D710D">
        <w:t>he</w:t>
      </w:r>
      <w:r w:rsidR="00677FAB">
        <w:t xml:space="preserve"> GFC_PSPART PL/SQL package </w:t>
      </w:r>
      <w:r>
        <w:t xml:space="preserve">dynamically </w:t>
      </w:r>
      <w:r w:rsidR="006D679B">
        <w:t>generate</w:t>
      </w:r>
      <w:r>
        <w:t>s</w:t>
      </w:r>
      <w:r w:rsidR="00677FAB">
        <w:t xml:space="preserve"> the DDL to create and manage partitioned </w:t>
      </w:r>
      <w:r w:rsidR="004E7E0F">
        <w:t xml:space="preserve">and Global Temporary </w:t>
      </w:r>
      <w:r w:rsidR="00677FAB">
        <w:t>tables and i</w:t>
      </w:r>
      <w:r w:rsidR="006D679B">
        <w:t>ndexes in PeopleSoft systems</w:t>
      </w:r>
      <w:r>
        <w:t xml:space="preserve"> based on the meta-data in the PeopleTools tables and addition meta-data that describes the partitioning strategy</w:t>
      </w:r>
      <w:r w:rsidR="006D679B">
        <w:t xml:space="preserve">.  These </w:t>
      </w:r>
      <w:r>
        <w:t xml:space="preserve">generated </w:t>
      </w:r>
      <w:r w:rsidR="006D679B">
        <w:t>scripts replace the use of the Application Designer to build DDL scripts.</w:t>
      </w:r>
      <w:r w:rsidR="00677FAB">
        <w:t xml:space="preserve">  </w:t>
      </w:r>
    </w:p>
    <w:p w:rsidR="007C4804" w:rsidRDefault="007C4804" w:rsidP="00A81AA0">
      <w:r>
        <w:t xml:space="preserve">Partitioning can also be a </w:t>
      </w:r>
      <w:r w:rsidR="00453BDB">
        <w:t xml:space="preserve">segue into archiving.  Older historical data in separate partitions can be archived by dropping the partition or changing it with another table (and possibly exchanging it again into another partition.  GFC_PSPART can suppress generation of partitions that have been archived and generate a partitioned copy of a partitioned table with only the partitions necessary to hold archived data.  </w:t>
      </w:r>
    </w:p>
    <w:p w:rsidR="00C33CBF" w:rsidRDefault="00C33CBF" w:rsidP="00C33CBF">
      <w:r>
        <w:t>If you are partitioning output tables to prevent read-consistency contention between concurrent processes, then temporary working storage tables must also be addressed.  However, rather than partition them it is an option to make them Global Temporary tables.  The GFC_PSPART package can also generate the DDL for this.</w:t>
      </w:r>
    </w:p>
    <w:p w:rsidR="00C33CBF" w:rsidRDefault="00C33CBF" w:rsidP="00C33CBF">
      <w:r>
        <w:t>Essentially, GFC_PSPART can be considered to be a replacement for the build script builder in Application Designer for PeopleSoft records that are to be built as Partitioned and Global Temporary tables.</w:t>
      </w:r>
    </w:p>
    <w:p w:rsidR="00C33CBF" w:rsidRDefault="00C33CBF" w:rsidP="00A81AA0"/>
    <w:p w:rsidR="002D7439" w:rsidRDefault="002D7439" w:rsidP="002D7439">
      <w:pPr>
        <w:pStyle w:val="Heading3"/>
      </w:pPr>
      <w:r>
        <w:br w:type="page"/>
      </w:r>
      <w:bookmarkStart w:id="2" w:name="_Toc98275210"/>
      <w:r>
        <w:t>Delivered Files</w:t>
      </w:r>
      <w:bookmarkEnd w:id="2"/>
    </w:p>
    <w:p w:rsidR="000F691A" w:rsidRPr="000F691A" w:rsidRDefault="000F691A" w:rsidP="000F691A">
      <w:r>
        <w:t>The package is written in PL/SQL.  It is comp</w:t>
      </w:r>
      <w:r w:rsidR="00DB460A">
        <w:t>osed of a number of SQL scripts.  The scripts are designed to run in Oracle’s SQL*Plus utility only.  It is not supported to use any other tool.</w:t>
      </w:r>
    </w:p>
    <w:p w:rsidR="002D7439" w:rsidRDefault="002D7439" w:rsidP="002D7439">
      <w:pPr>
        <w:numPr>
          <w:ilvl w:val="0"/>
          <w:numId w:val="10"/>
        </w:numPr>
      </w:pPr>
      <w:r w:rsidRPr="005A4EAD">
        <w:rPr>
          <w:i/>
        </w:rPr>
        <w:t>gfcbuildpkg.sql</w:t>
      </w:r>
      <w:r>
        <w:t xml:space="preserve">: This script </w:t>
      </w:r>
      <w:r w:rsidR="005A4EAD">
        <w:t xml:space="preserve">installs the package. </w:t>
      </w:r>
    </w:p>
    <w:p w:rsidR="002D7439" w:rsidRDefault="005A4EAD" w:rsidP="002D7439">
      <w:pPr>
        <w:numPr>
          <w:ilvl w:val="1"/>
          <w:numId w:val="10"/>
        </w:numPr>
      </w:pPr>
      <w:r>
        <w:t>builds the package header – the package header has not been wrapped and the parameters to the public procedures and functions in the package are documented here.</w:t>
      </w:r>
    </w:p>
    <w:p w:rsidR="002D7439" w:rsidRDefault="005A4EAD" w:rsidP="002D7439">
      <w:pPr>
        <w:numPr>
          <w:ilvl w:val="1"/>
          <w:numId w:val="10"/>
        </w:numPr>
      </w:pPr>
      <w:r>
        <w:t xml:space="preserve">runs </w:t>
      </w:r>
      <w:r w:rsidR="002D7439" w:rsidRPr="005A4EAD">
        <w:rPr>
          <w:i/>
        </w:rPr>
        <w:t>gfcbuildpkgbody.plb</w:t>
      </w:r>
      <w:r>
        <w:t xml:space="preserve"> to create the package</w:t>
      </w:r>
    </w:p>
    <w:p w:rsidR="002D7439" w:rsidRDefault="002D7439" w:rsidP="002D7439">
      <w:pPr>
        <w:numPr>
          <w:ilvl w:val="1"/>
          <w:numId w:val="10"/>
        </w:numPr>
      </w:pPr>
      <w:r>
        <w:t xml:space="preserve"> </w:t>
      </w:r>
      <w:r w:rsidR="005A4EAD">
        <w:t xml:space="preserve">Sets default values in a </w:t>
      </w:r>
      <w:r w:rsidR="00276601">
        <w:t xml:space="preserve">database </w:t>
      </w:r>
      <w:r w:rsidR="005A4EAD">
        <w:t>context</w:t>
      </w:r>
    </w:p>
    <w:p w:rsidR="002D7439" w:rsidRDefault="002D7439" w:rsidP="002D7439">
      <w:pPr>
        <w:numPr>
          <w:ilvl w:val="0"/>
          <w:numId w:val="10"/>
        </w:numPr>
      </w:pPr>
      <w:r w:rsidRPr="005A4EAD">
        <w:rPr>
          <w:i/>
        </w:rPr>
        <w:t>gfcbuildtab.sql</w:t>
      </w:r>
      <w:r>
        <w:t>: This script contains the DDL to build the working storage tables used by the package.</w:t>
      </w:r>
    </w:p>
    <w:p w:rsidR="005A4EAD" w:rsidRDefault="005A4EAD" w:rsidP="002D7439">
      <w:pPr>
        <w:numPr>
          <w:ilvl w:val="0"/>
          <w:numId w:val="10"/>
        </w:numPr>
      </w:pPr>
      <w:r w:rsidRPr="005A4EAD">
        <w:rPr>
          <w:i/>
        </w:rPr>
        <w:t>gfcbuildpkgbody.plb</w:t>
      </w:r>
      <w:r>
        <w:t xml:space="preserve">:  The </w:t>
      </w:r>
      <w:r w:rsidR="003F3884">
        <w:t xml:space="preserve">GFC_PSPART </w:t>
      </w:r>
      <w:r>
        <w:t xml:space="preserve">package has been </w:t>
      </w:r>
      <w:r w:rsidR="00DB460A">
        <w:t>supplied as a ‘</w:t>
      </w:r>
      <w:r>
        <w:t>wrapped</w:t>
      </w:r>
      <w:r w:rsidR="00DB460A">
        <w:t>’ package</w:t>
      </w:r>
      <w:r>
        <w:t>.  The source code is not available.</w:t>
      </w:r>
    </w:p>
    <w:p w:rsidR="005A4EAD" w:rsidRDefault="005A4EAD" w:rsidP="002D7439">
      <w:pPr>
        <w:numPr>
          <w:ilvl w:val="0"/>
          <w:numId w:val="10"/>
        </w:numPr>
        <w:rPr>
          <w:i/>
        </w:rPr>
      </w:pPr>
      <w:r w:rsidRPr="005A4EAD">
        <w:rPr>
          <w:i/>
        </w:rPr>
        <w:t>partdata.sql</w:t>
      </w:r>
      <w:r w:rsidR="003F3884">
        <w:rPr>
          <w:i/>
        </w:rPr>
        <w:t>:</w:t>
      </w:r>
      <w:r w:rsidR="003F3884">
        <w:t xml:space="preserve"> The GFC_PSPART package is almost entirely driven by meta-data.  Most of it comes from the PeopleTools tables, but the definition of which tables to partition, how they should be partitioned, how their indexes should be partitioned, and where thos</w:t>
      </w:r>
      <w:r w:rsidR="00981A52">
        <w:t xml:space="preserve">e partitions should be built is.  Partitioning configuration on some systems can become quite complicated.  Separate scripts to build meta-data for each functional area have been created (such as </w:t>
      </w:r>
      <w:r w:rsidR="00981A52" w:rsidRPr="00981A52">
        <w:rPr>
          <w:i/>
        </w:rPr>
        <w:t>gp-partdata.sql</w:t>
      </w:r>
      <w:r w:rsidR="00981A52">
        <w:t>) and are called from this script.</w:t>
      </w:r>
      <w:r w:rsidR="00DB460A">
        <w:t xml:space="preserve">  This script also generates a summary report of the partitioning met</w:t>
      </w:r>
      <w:r w:rsidR="003D4FE4">
        <w:t>a-data after it has been loaded (s</w:t>
      </w:r>
      <w:r w:rsidR="00FC29D8">
        <w:t xml:space="preserve">ee Appendx </w:t>
      </w:r>
      <w:r w:rsidR="00FC29D8">
        <w:fldChar w:fldCharType="begin"/>
      </w:r>
      <w:r w:rsidR="00FC29D8">
        <w:instrText xml:space="preserve"> REF _Ref253985594 \h </w:instrText>
      </w:r>
      <w:r w:rsidR="00FC29D8">
        <w:fldChar w:fldCharType="separate"/>
      </w:r>
      <w:r w:rsidR="007E7CE1">
        <w:t>Example Meta-Data</w:t>
      </w:r>
      <w:r w:rsidR="00FC29D8">
        <w:fldChar w:fldCharType="end"/>
      </w:r>
      <w:r w:rsidR="00FC29D8">
        <w:t xml:space="preserve"> from page </w:t>
      </w:r>
      <w:r w:rsidR="00FC29D8">
        <w:fldChar w:fldCharType="begin"/>
      </w:r>
      <w:r w:rsidR="00FC29D8">
        <w:instrText xml:space="preserve"> PAGEREF _Ref253985594 \h </w:instrText>
      </w:r>
      <w:r w:rsidR="00FC29D8">
        <w:fldChar w:fldCharType="separate"/>
      </w:r>
      <w:r w:rsidR="007E7CE1">
        <w:rPr>
          <w:noProof/>
        </w:rPr>
        <w:t>28</w:t>
      </w:r>
      <w:r w:rsidR="00FC29D8">
        <w:fldChar w:fldCharType="end"/>
      </w:r>
      <w:r w:rsidR="00FC29D8">
        <w:t>).</w:t>
      </w:r>
    </w:p>
    <w:p w:rsidR="005A4EAD" w:rsidRDefault="005A4EAD" w:rsidP="002D7439">
      <w:pPr>
        <w:numPr>
          <w:ilvl w:val="0"/>
          <w:numId w:val="10"/>
        </w:numPr>
        <w:rPr>
          <w:i/>
        </w:rPr>
      </w:pPr>
      <w:r w:rsidRPr="004755AB">
        <w:rPr>
          <w:i/>
        </w:rPr>
        <w:t>gp-partdata.sq</w:t>
      </w:r>
      <w:r w:rsidR="004755AB" w:rsidRPr="004755AB">
        <w:rPr>
          <w:i/>
        </w:rPr>
        <w:t>l</w:t>
      </w:r>
      <w:r w:rsidR="004755AB">
        <w:t>: This utility was originally developed for use with PeopleSoft Global Payroll Systems were Payroll ‘Streaming</w:t>
      </w:r>
      <w:r w:rsidR="004755AB">
        <w:rPr>
          <w:rStyle w:val="FootnoteReference"/>
        </w:rPr>
        <w:footnoteReference w:id="2"/>
      </w:r>
      <w:r w:rsidR="004755AB">
        <w:t>’ is in use.</w:t>
      </w:r>
      <w:r w:rsidR="00D818A3">
        <w:t xml:space="preserve">  </w:t>
      </w:r>
      <w:r w:rsidR="00981A52">
        <w:t xml:space="preserve">This file builds the meta-data for the partitioning of Global Payroll tables only.  </w:t>
      </w:r>
      <w:r w:rsidR="00D818A3">
        <w:t>The configuration required is almost identical for most customers so a standard configuration is supplied as a starting point.  It is expected that this will then be customised as necessary.</w:t>
      </w:r>
    </w:p>
    <w:p w:rsidR="005A4EAD" w:rsidRPr="005A4EAD" w:rsidRDefault="005A4EAD" w:rsidP="002D7439">
      <w:pPr>
        <w:numPr>
          <w:ilvl w:val="0"/>
          <w:numId w:val="10"/>
        </w:numPr>
        <w:rPr>
          <w:i/>
        </w:rPr>
      </w:pPr>
      <w:r>
        <w:rPr>
          <w:i/>
        </w:rPr>
        <w:t>ppm-partdata.sql</w:t>
      </w:r>
      <w:r w:rsidR="004755AB">
        <w:t>: From PeopleTools 8.48 LONG columns can be replaced with CLOBs.  This script builds the meta-data to specify partitioning for the tables used by PeopleSoft Performance Monitor to store performance metrics.  This can significantly improve the performance of analytics queries</w:t>
      </w:r>
      <w:r w:rsidR="00D818A3">
        <w:t>.  This script is supplied as an example.</w:t>
      </w:r>
    </w:p>
    <w:p w:rsidR="002D7439" w:rsidRPr="005A4EAD" w:rsidRDefault="002D7439" w:rsidP="002D7439">
      <w:pPr>
        <w:numPr>
          <w:ilvl w:val="0"/>
          <w:numId w:val="10"/>
        </w:numPr>
        <w:rPr>
          <w:i/>
        </w:rPr>
      </w:pPr>
      <w:r w:rsidRPr="005A4EAD">
        <w:rPr>
          <w:i/>
        </w:rPr>
        <w:t>gfcbuild.sql</w:t>
      </w:r>
      <w:r w:rsidR="00D818A3">
        <w:t xml:space="preserve">: Is a script to reload the </w:t>
      </w:r>
      <w:r w:rsidR="00981A52">
        <w:t>pa</w:t>
      </w:r>
      <w:r w:rsidR="00D818A3">
        <w:t>rt</w:t>
      </w:r>
      <w:r w:rsidR="00981A52">
        <w:t>it</w:t>
      </w:r>
      <w:r w:rsidR="00D818A3">
        <w:t xml:space="preserve">ioning </w:t>
      </w:r>
      <w:r w:rsidR="00981A52">
        <w:t>meta-data, call the GFC_PSPART package and spool the output to file</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2D7439" w:rsidRPr="00DB460A" w:rsidRDefault="002D7439" w:rsidP="002D7439">
      <w:pPr>
        <w:numPr>
          <w:ilvl w:val="0"/>
          <w:numId w:val="10"/>
        </w:numPr>
        <w:rPr>
          <w:i/>
        </w:rPr>
      </w:pPr>
      <w:r w:rsidRPr="005A4EAD">
        <w:rPr>
          <w:i/>
        </w:rPr>
        <w:t>gfcbuildone.sql</w:t>
      </w:r>
      <w:r w:rsidR="00981A52">
        <w:t xml:space="preserve">: This is a variant of </w:t>
      </w:r>
      <w:r w:rsidR="00981A52" w:rsidRPr="00981A52">
        <w:rPr>
          <w:i/>
        </w:rPr>
        <w:t>gfcbuild.sql</w:t>
      </w:r>
      <w:r w:rsidR="00981A52">
        <w:t xml:space="preserve"> which builds the DD</w:t>
      </w:r>
      <w:r w:rsidR="00DB460A">
        <w:t>L scripts for named tables only</w:t>
      </w:r>
      <w:r w:rsidR="006A4BCF">
        <w:t xml:space="preserve"> (see </w:t>
      </w:r>
      <w:r w:rsidR="006A4BCF">
        <w:fldChar w:fldCharType="begin"/>
      </w:r>
      <w:r w:rsidR="006A4BCF">
        <w:instrText xml:space="preserve"> REF _Ref253985450 \h </w:instrText>
      </w:r>
      <w:r w:rsidR="006A4BCF">
        <w:fldChar w:fldCharType="separate"/>
      </w:r>
      <w:r w:rsidR="007E7CE1">
        <w:t>Operation</w:t>
      </w:r>
      <w:r w:rsidR="006A4BCF">
        <w:fldChar w:fldCharType="end"/>
      </w:r>
      <w:r w:rsidR="006A4BCF">
        <w:t xml:space="preserve"> on page </w:t>
      </w:r>
      <w:r w:rsidR="006A4BCF">
        <w:fldChar w:fldCharType="begin"/>
      </w:r>
      <w:r w:rsidR="006A4BCF">
        <w:instrText xml:space="preserve"> PAGEREF _Ref253985454 \h </w:instrText>
      </w:r>
      <w:r w:rsidR="006A4BCF">
        <w:fldChar w:fldCharType="separate"/>
      </w:r>
      <w:r w:rsidR="007E7CE1">
        <w:rPr>
          <w:noProof/>
        </w:rPr>
        <w:t>7</w:t>
      </w:r>
      <w:r w:rsidR="006A4BCF">
        <w:fldChar w:fldCharType="end"/>
      </w:r>
      <w:r w:rsidR="006A4BCF">
        <w:t>).</w:t>
      </w:r>
    </w:p>
    <w:p w:rsidR="00DB460A" w:rsidRPr="003256EB" w:rsidRDefault="00DB460A" w:rsidP="002D7439">
      <w:pPr>
        <w:numPr>
          <w:ilvl w:val="0"/>
          <w:numId w:val="10"/>
        </w:numPr>
        <w:rPr>
          <w:i/>
        </w:rPr>
      </w:pPr>
      <w:r>
        <w:rPr>
          <w:i/>
        </w:rPr>
        <w:t xml:space="preserve">gfcbuildspool.sql: </w:t>
      </w:r>
      <w:r>
        <w:t>This script spools the output of the GFC_PSPART package from a temporary working storage table to a file.  This approach was used</w:t>
      </w:r>
      <w:r w:rsidR="00DB7579">
        <w:t xml:space="preserve"> so that the package can be run by a developer from a client PC.</w:t>
      </w:r>
    </w:p>
    <w:p w:rsidR="003256EB" w:rsidRPr="005A4EAD" w:rsidRDefault="003256EB" w:rsidP="002D7439">
      <w:pPr>
        <w:numPr>
          <w:ilvl w:val="0"/>
          <w:numId w:val="10"/>
        </w:numPr>
        <w:rPr>
          <w:i/>
        </w:rPr>
      </w:pPr>
      <w:r>
        <w:rPr>
          <w:i/>
        </w:rPr>
        <w:t xml:space="preserve">Psownerid.sql: </w:t>
      </w:r>
      <w:r>
        <w:t>This script determines the name of the PeopleSoft Owner ID account (usually SYSADM), so it can be referenced in subsequent scripts.</w:t>
      </w:r>
    </w:p>
    <w:p w:rsidR="003256EB" w:rsidRDefault="003256EB">
      <w:pPr>
        <w:spacing w:after="0" w:line="240" w:lineRule="auto"/>
        <w:rPr>
          <w:rFonts w:ascii="Arial Narrow" w:hAnsi="Arial Narrow"/>
          <w:b/>
          <w:color w:val="0000FF"/>
          <w:sz w:val="28"/>
        </w:rPr>
      </w:pPr>
      <w:r>
        <w:br w:type="page"/>
      </w:r>
    </w:p>
    <w:p w:rsidR="00A81AA0" w:rsidRDefault="002D7439" w:rsidP="002D7439">
      <w:pPr>
        <w:pStyle w:val="Heading3"/>
      </w:pPr>
      <w:bookmarkStart w:id="3" w:name="_Toc98275211"/>
      <w:r>
        <w:t>Installat</w:t>
      </w:r>
      <w:r w:rsidR="00E63E68">
        <w:t>ion</w:t>
      </w:r>
      <w:bookmarkEnd w:id="3"/>
    </w:p>
    <w:p w:rsidR="00DB7579" w:rsidRDefault="00F275A5" w:rsidP="00DB7579">
      <w:r>
        <w:t xml:space="preserve">The package is designed to be installed and run in </w:t>
      </w:r>
      <w:r w:rsidR="00527F2F">
        <w:t>the owner of the PeopleSoft database – by default SYSADM</w:t>
      </w:r>
      <w:r w:rsidR="00CF7E93">
        <w:rPr>
          <w:rStyle w:val="FootnoteReference"/>
        </w:rPr>
        <w:footnoteReference w:id="3"/>
      </w:r>
      <w:r w:rsidR="00527F2F">
        <w:t xml:space="preserve">.  </w:t>
      </w:r>
      <w:r w:rsidR="00CF7E93">
        <w:t xml:space="preserve">The scripts are designed to be run in </w:t>
      </w:r>
      <w:r>
        <w:t xml:space="preserve">SQL*Plus.  </w:t>
      </w:r>
      <w:r w:rsidR="00DB7579">
        <w:t xml:space="preserve">All the files should </w:t>
      </w:r>
      <w:r>
        <w:t>be placed in the same directory, and SQL*Plus should be run in that directory.</w:t>
      </w:r>
    </w:p>
    <w:p w:rsidR="00DB7579" w:rsidRDefault="00DB7579" w:rsidP="00DB7579">
      <w:r>
        <w:t xml:space="preserve">If running on a windows client, you may experience problems if there is a space in the </w:t>
      </w:r>
      <w:r w:rsidR="00CF7E93">
        <w:t xml:space="preserve">name of or </w:t>
      </w:r>
      <w:r>
        <w:t xml:space="preserve">path to this directory.  SQL scripts may not be able to execute other SQL scripts.  The workaround is make that directory the working directory </w:t>
      </w:r>
      <w:r w:rsidR="00E63E68">
        <w:t>in the shortcut to SQL*Plus.  It can be helpful to have a dedicated SQL*Plus shortcut in the working directory.</w:t>
      </w:r>
    </w:p>
    <w:p w:rsidR="00CB060B" w:rsidRDefault="005554B8" w:rsidP="00CF7E93">
      <w:pPr>
        <w:pStyle w:val="ListParagraph"/>
        <w:numPr>
          <w:ilvl w:val="0"/>
          <w:numId w:val="13"/>
        </w:numPr>
      </w:pPr>
      <w:r>
        <w:t>This account must be explicitly granted the following privileges</w:t>
      </w:r>
      <w:r w:rsidR="00F31739">
        <w:t xml:space="preserve"> rather than via a role</w:t>
      </w:r>
      <w:r w:rsidR="00CB060B">
        <w:t xml:space="preserve"> by running </w:t>
      </w:r>
      <w:r w:rsidR="00CB060B" w:rsidRPr="00CF7E93">
        <w:rPr>
          <w:i/>
        </w:rPr>
        <w:t>gfcbuildpriv.sql</w:t>
      </w:r>
      <w:r>
        <w:t>:</w:t>
      </w:r>
    </w:p>
    <w:p w:rsidR="005554B8" w:rsidRPr="005554B8" w:rsidRDefault="005554B8" w:rsidP="005554B8">
      <w:pPr>
        <w:numPr>
          <w:ilvl w:val="0"/>
          <w:numId w:val="11"/>
        </w:numPr>
        <w:rPr>
          <w:i/>
        </w:rPr>
      </w:pPr>
      <w:r w:rsidRPr="005554B8">
        <w:rPr>
          <w:i/>
        </w:rPr>
        <w:t>SELECT ON sys.v_$version</w:t>
      </w:r>
      <w:r w:rsidR="00BE7C53">
        <w:rPr>
          <w:i/>
        </w:rPr>
        <w:t xml:space="preserve"> – </w:t>
      </w:r>
      <w:r w:rsidR="00BE7C53">
        <w:t>some aspects of generated SQL vary with the version of Oracle.  For example, from Oracle 10g the DROP TABLE statements can optionally include the PURGE option.</w:t>
      </w:r>
    </w:p>
    <w:p w:rsidR="00BE7C53" w:rsidRPr="005554B8" w:rsidRDefault="00BE7C53" w:rsidP="00BE7C53">
      <w:pPr>
        <w:numPr>
          <w:ilvl w:val="0"/>
          <w:numId w:val="11"/>
        </w:numPr>
        <w:rPr>
          <w:i/>
        </w:rPr>
      </w:pPr>
      <w:r w:rsidRPr="005554B8">
        <w:rPr>
          <w:i/>
        </w:rPr>
        <w:t>SELECT ON sys.v_$parameter</w:t>
      </w:r>
    </w:p>
    <w:p w:rsidR="00135F98" w:rsidRPr="00F31739" w:rsidRDefault="005554B8" w:rsidP="00135F98">
      <w:pPr>
        <w:numPr>
          <w:ilvl w:val="0"/>
          <w:numId w:val="11"/>
        </w:numPr>
        <w:rPr>
          <w:i/>
        </w:rPr>
      </w:pPr>
      <w:r w:rsidRPr="005554B8">
        <w:rPr>
          <w:i/>
        </w:rPr>
        <w:t>CREATE ANY CONTEXT</w:t>
      </w:r>
      <w:r>
        <w:t xml:space="preserve"> – the package uses a context </w:t>
      </w:r>
      <w:r w:rsidR="00BE7C53">
        <w:t xml:space="preserve">rather than a database table </w:t>
      </w:r>
      <w:r>
        <w:t xml:space="preserve">to hold settings </w:t>
      </w:r>
      <w:r w:rsidR="00781A99">
        <w:t xml:space="preserve">persistently </w:t>
      </w:r>
      <w:r>
        <w:t>that modify its behaviour</w:t>
      </w:r>
      <w:r w:rsidR="00BE7C53">
        <w:t>.  T</w:t>
      </w:r>
      <w:r>
        <w:t>his privilege is only required temporarily during installation, and can be revoked again afterwards.</w:t>
      </w:r>
    </w:p>
    <w:p w:rsidR="00CB060B" w:rsidRDefault="00CB060B" w:rsidP="00CB060B">
      <w:pPr>
        <w:numPr>
          <w:ilvl w:val="0"/>
          <w:numId w:val="11"/>
        </w:numPr>
        <w:rPr>
          <w:i/>
        </w:rPr>
      </w:pPr>
      <w:r w:rsidRPr="00F31739">
        <w:rPr>
          <w:i/>
        </w:rPr>
        <w:t>SELECT ON sys.dba_tab</w:t>
      </w:r>
      <w:r>
        <w:rPr>
          <w:i/>
        </w:rPr>
        <w:t>le</w:t>
      </w:r>
      <w:r w:rsidRPr="00F31739">
        <w:rPr>
          <w:i/>
        </w:rPr>
        <w:t>s</w:t>
      </w:r>
      <w:r w:rsidRPr="00F31739">
        <w:t xml:space="preserve"> – the </w:t>
      </w:r>
      <w:r>
        <w:t>package checks which table already exist by querying this catalogue view.</w:t>
      </w:r>
    </w:p>
    <w:p w:rsidR="00F31739" w:rsidRDefault="00F31739" w:rsidP="00135F98">
      <w:pPr>
        <w:numPr>
          <w:ilvl w:val="0"/>
          <w:numId w:val="11"/>
        </w:numPr>
        <w:rPr>
          <w:i/>
        </w:rPr>
      </w:pPr>
      <w:r w:rsidRPr="00F31739">
        <w:rPr>
          <w:i/>
        </w:rPr>
        <w:t>SELECT ON sys.dba_tab_partitions</w:t>
      </w:r>
      <w:r w:rsidRPr="00F31739">
        <w:t xml:space="preserve"> – the </w:t>
      </w:r>
      <w:r>
        <w:t>package checks which table partitions already exist by querying this catalogue view.</w:t>
      </w:r>
    </w:p>
    <w:p w:rsidR="00F31739" w:rsidRPr="00F275A5" w:rsidRDefault="00F31739" w:rsidP="00135F98">
      <w:pPr>
        <w:numPr>
          <w:ilvl w:val="0"/>
          <w:numId w:val="11"/>
        </w:numPr>
        <w:rPr>
          <w:i/>
        </w:rPr>
      </w:pPr>
      <w:r w:rsidRPr="00F31739">
        <w:rPr>
          <w:i/>
        </w:rPr>
        <w:t>SELECT ON sys.dba_ind_partitions</w:t>
      </w:r>
      <w:r w:rsidRPr="00F31739">
        <w:t xml:space="preserve"> – the </w:t>
      </w:r>
      <w:r>
        <w:t>package checks which index partitions already exist by querying this catalogue view.</w:t>
      </w:r>
    </w:p>
    <w:p w:rsidR="00F275A5" w:rsidRDefault="00F275A5" w:rsidP="00CF7E93">
      <w:pPr>
        <w:pStyle w:val="ListParagraph"/>
        <w:numPr>
          <w:ilvl w:val="0"/>
          <w:numId w:val="13"/>
        </w:numPr>
      </w:pPr>
      <w:r>
        <w:t xml:space="preserve">The working storage and meta-data tables are created by running the script </w:t>
      </w:r>
      <w:r w:rsidRPr="00CF7E93">
        <w:rPr>
          <w:i/>
        </w:rPr>
        <w:t>gfcbuildtab.sql.</w:t>
      </w:r>
    </w:p>
    <w:p w:rsidR="00F275A5" w:rsidRDefault="00F275A5" w:rsidP="00CF7E93">
      <w:pPr>
        <w:pStyle w:val="ListParagraph"/>
        <w:numPr>
          <w:ilvl w:val="0"/>
          <w:numId w:val="13"/>
        </w:numPr>
      </w:pPr>
      <w:r>
        <w:t xml:space="preserve">The package can be installed by running the </w:t>
      </w:r>
      <w:r w:rsidRPr="00CF7E93">
        <w:rPr>
          <w:i/>
        </w:rPr>
        <w:t>gfcbuildpkg.sql</w:t>
      </w:r>
      <w:r>
        <w:t xml:space="preserve"> script (which in turn calls and </w:t>
      </w:r>
      <w:r w:rsidRPr="00CF7E93">
        <w:rPr>
          <w:i/>
        </w:rPr>
        <w:t>gfcbuildpkgbody.plb</w:t>
      </w:r>
      <w:r>
        <w:t>).</w:t>
      </w:r>
    </w:p>
    <w:p w:rsidR="00F275A5" w:rsidRDefault="00F275A5" w:rsidP="00F275A5">
      <w:pPr>
        <w:rPr>
          <w:i/>
        </w:rPr>
      </w:pPr>
    </w:p>
    <w:p w:rsidR="00135F98" w:rsidRDefault="00AE7531" w:rsidP="00135F98">
      <w:pPr>
        <w:pStyle w:val="Heading3"/>
      </w:pPr>
      <w:r>
        <w:br w:type="page"/>
      </w:r>
      <w:bookmarkStart w:id="4" w:name="_Ref253985450"/>
      <w:bookmarkStart w:id="5" w:name="_Ref253985454"/>
      <w:bookmarkStart w:id="6" w:name="_Toc98275212"/>
      <w:r w:rsidR="00135F98">
        <w:t>Operation</w:t>
      </w:r>
      <w:bookmarkEnd w:id="4"/>
      <w:bookmarkEnd w:id="5"/>
      <w:bookmarkEnd w:id="6"/>
    </w:p>
    <w:p w:rsidR="00276601" w:rsidRDefault="00276601" w:rsidP="00135F98">
      <w:r>
        <w:t xml:space="preserve">The delivered scripts </w:t>
      </w:r>
      <w:r w:rsidRPr="00276601">
        <w:rPr>
          <w:i/>
        </w:rPr>
        <w:t>gfcbuild.sql</w:t>
      </w:r>
      <w:r>
        <w:t xml:space="preserve"> and </w:t>
      </w:r>
      <w:r w:rsidRPr="00276601">
        <w:rPr>
          <w:i/>
        </w:rPr>
        <w:t>gfcbuildone.sql</w:t>
      </w:r>
      <w:r>
        <w:t xml:space="preserve"> demonstra</w:t>
      </w:r>
      <w:r w:rsidR="00F15F5C">
        <w:t>te</w:t>
      </w:r>
      <w:r w:rsidR="00750ACB">
        <w:t xml:space="preserve"> how the package can be used to rebuild all or most tables.</w:t>
      </w:r>
    </w:p>
    <w:p w:rsidR="0073063F" w:rsidRDefault="0073063F" w:rsidP="00135F98">
      <w:r>
        <w:t>Essentially this process is a replacement for building DDL scripts in Application Designer.  The main procedure builds the DDL and puts it into the working storage table</w:t>
      </w:r>
      <w:r w:rsidR="00DB55F2">
        <w:t xml:space="preserve"> and the spools it out to a number of files</w:t>
      </w:r>
      <w:r>
        <w:t xml:space="preserve">.  </w:t>
      </w:r>
      <w:r w:rsidR="00DB55F2">
        <w:t xml:space="preserve">The procedure </w:t>
      </w:r>
      <w:r>
        <w:t xml:space="preserve">can be run for all tables, or for some tables.  It can be run several times for different tables to build up a single set of scripts which handle a specified list of tables.  </w:t>
      </w:r>
    </w:p>
    <w:p w:rsidR="00276601" w:rsidRDefault="00276601" w:rsidP="00276601">
      <w:pPr>
        <w:pStyle w:val="samplecodeleft"/>
      </w:pPr>
      <w:r>
        <w:t>rem gfcbuild.sql</w:t>
      </w:r>
    </w:p>
    <w:p w:rsidR="00276601" w:rsidRDefault="00276601" w:rsidP="00276601">
      <w:pPr>
        <w:pStyle w:val="samplecodeleft"/>
      </w:pPr>
      <w:r>
        <w:t xml:space="preserve">rem (c) Go-Faster </w:t>
      </w:r>
      <w:r w:rsidR="00E72ECD">
        <w:t>Consultancy</w:t>
      </w:r>
    </w:p>
    <w:p w:rsidR="00276601" w:rsidRDefault="00276601" w:rsidP="00276601">
      <w:pPr>
        <w:pStyle w:val="samplecodeleft"/>
      </w:pPr>
      <w:r>
        <w:t>clear screen</w:t>
      </w:r>
    </w:p>
    <w:p w:rsidR="00276601" w:rsidRDefault="00276601" w:rsidP="00276601">
      <w:pPr>
        <w:pStyle w:val="samplecodeleft"/>
      </w:pPr>
    </w:p>
    <w:p w:rsidR="00276601" w:rsidRDefault="00276601" w:rsidP="00276601">
      <w:pPr>
        <w:pStyle w:val="samplecodeleft"/>
      </w:pPr>
      <w:r>
        <w:t>spool gfcbuild</w:t>
      </w:r>
    </w:p>
    <w:p w:rsidR="00276601" w:rsidRDefault="00276601" w:rsidP="00276601">
      <w:pPr>
        <w:pStyle w:val="samplecodeleft"/>
      </w:pPr>
    </w:p>
    <w:p w:rsidR="00276601" w:rsidRDefault="00276601" w:rsidP="00276601">
      <w:pPr>
        <w:pStyle w:val="samplecodeleft"/>
      </w:pPr>
      <w:r>
        <w:t>execute gfc_pspart.truncate_tables(p_all=&gt;TRUE);</w:t>
      </w:r>
      <w:r w:rsidR="00750ACB">
        <w:rPr>
          <w:rStyle w:val="FootnoteReference"/>
        </w:rPr>
        <w:footnoteReference w:id="4"/>
      </w:r>
    </w:p>
    <w:p w:rsidR="00276601" w:rsidRDefault="00276601" w:rsidP="00276601">
      <w:pPr>
        <w:pStyle w:val="samplecodeleft"/>
      </w:pPr>
      <w:r>
        <w:t>@@partdata</w:t>
      </w:r>
      <w:r w:rsidR="00750ACB">
        <w:rPr>
          <w:rStyle w:val="FootnoteReference"/>
        </w:rPr>
        <w:footnoteReference w:id="5"/>
      </w:r>
    </w:p>
    <w:p w:rsidR="00276601" w:rsidRDefault="0073063F" w:rsidP="00276601">
      <w:pPr>
        <w:pStyle w:val="samplecodeleft"/>
      </w:pPr>
      <w:r>
        <w:t>--</w:t>
      </w:r>
      <w:r w:rsidR="00276601">
        <w:t>execute gfc_pspart.truncate_tables;</w:t>
      </w:r>
      <w:r w:rsidR="00750ACB">
        <w:rPr>
          <w:rStyle w:val="FootnoteReference"/>
        </w:rPr>
        <w:footnoteReference w:id="6"/>
      </w:r>
    </w:p>
    <w:p w:rsidR="00276601" w:rsidRDefault="00276601" w:rsidP="00276601">
      <w:pPr>
        <w:pStyle w:val="samplecodeleft"/>
      </w:pPr>
    </w:p>
    <w:p w:rsidR="00276601" w:rsidRDefault="00276601" w:rsidP="00276601">
      <w:pPr>
        <w:pStyle w:val="samplecodeleft"/>
      </w:pPr>
      <w:r>
        <w:t>--all tables</w:t>
      </w:r>
    </w:p>
    <w:p w:rsidR="00276601" w:rsidRDefault="00276601" w:rsidP="00276601">
      <w:pPr>
        <w:pStyle w:val="samplecodeleft"/>
      </w:pPr>
      <w:r>
        <w:t>execute gfc_pspart.main;</w:t>
      </w:r>
      <w:r w:rsidR="0073063F">
        <w:rPr>
          <w:rStyle w:val="FootnoteReference"/>
        </w:rPr>
        <w:footnoteReference w:id="7"/>
      </w:r>
    </w:p>
    <w:p w:rsidR="00276601" w:rsidRDefault="00276601" w:rsidP="00276601">
      <w:pPr>
        <w:pStyle w:val="samplecodeleft"/>
      </w:pPr>
    </w:p>
    <w:p w:rsidR="00276601" w:rsidRDefault="00276601" w:rsidP="00276601">
      <w:pPr>
        <w:pStyle w:val="samplecodeleft"/>
      </w:pPr>
      <w:r>
        <w:t>--just generate global temporary tables</w:t>
      </w:r>
    </w:p>
    <w:p w:rsidR="00276601" w:rsidRDefault="00276601" w:rsidP="00276601">
      <w:pPr>
        <w:pStyle w:val="samplecodeleft"/>
      </w:pPr>
      <w:r>
        <w:t>--execute gfc_pspart.main(p_rectype =&gt; 'T');</w:t>
      </w:r>
      <w:r w:rsidR="0073063F">
        <w:rPr>
          <w:rStyle w:val="FootnoteReference"/>
        </w:rPr>
        <w:footnoteReference w:id="8"/>
      </w:r>
    </w:p>
    <w:p w:rsidR="00276601" w:rsidRDefault="00276601" w:rsidP="00276601">
      <w:pPr>
        <w:pStyle w:val="samplecodeleft"/>
      </w:pPr>
    </w:p>
    <w:p w:rsidR="00276601" w:rsidRDefault="00276601" w:rsidP="00276601">
      <w:pPr>
        <w:pStyle w:val="samplecodeleft"/>
      </w:pPr>
      <w:r>
        <w:t>--just generate named tables</w:t>
      </w:r>
    </w:p>
    <w:p w:rsidR="00276601" w:rsidRDefault="00276601" w:rsidP="00276601">
      <w:pPr>
        <w:pStyle w:val="samplecodeleft"/>
      </w:pPr>
      <w:r>
        <w:t>--execute gfc_pspart.main(p_recname =&gt; 'GP_PI_GEN_SOVR', p_rectype =&gt; 'P');</w:t>
      </w:r>
      <w:r w:rsidR="0073063F">
        <w:rPr>
          <w:rStyle w:val="FootnoteReference"/>
        </w:rPr>
        <w:footnoteReference w:id="9"/>
      </w:r>
    </w:p>
    <w:p w:rsidR="00276601" w:rsidRDefault="00276601" w:rsidP="00276601">
      <w:pPr>
        <w:pStyle w:val="samplecodeleft"/>
      </w:pPr>
    </w:p>
    <w:p w:rsidR="00276601" w:rsidRDefault="00276601" w:rsidP="00276601">
      <w:pPr>
        <w:pStyle w:val="samplecodeleft"/>
      </w:pPr>
      <w:r>
        <w:t>--extract script to file</w:t>
      </w:r>
    </w:p>
    <w:p w:rsidR="00276601" w:rsidRDefault="00276601" w:rsidP="0073063F">
      <w:pPr>
        <w:pStyle w:val="samplecodeleft"/>
      </w:pPr>
      <w:r>
        <w:t>@@gfcbuildspool.sql</w:t>
      </w:r>
      <w:r w:rsidR="0073063F">
        <w:rPr>
          <w:rStyle w:val="FootnoteReference"/>
        </w:rPr>
        <w:footnoteReference w:id="10"/>
      </w:r>
    </w:p>
    <w:p w:rsidR="00276601" w:rsidRDefault="00276601" w:rsidP="00276601">
      <w:pPr>
        <w:pStyle w:val="samplecodeleft"/>
      </w:pPr>
      <w:r>
        <w:t>set head on feedback on termout on pages 50</w:t>
      </w:r>
    </w:p>
    <w:p w:rsidR="00DB55F2" w:rsidRDefault="00DB55F2" w:rsidP="0073063F"/>
    <w:p w:rsidR="006A4BCF" w:rsidRDefault="006A4BCF" w:rsidP="0073063F">
      <w:r>
        <w:t>This is an alternative version of gfcbuild.sql that is only going to build the DDL for a number of named tables.</w:t>
      </w:r>
    </w:p>
    <w:p w:rsidR="006A4BCF" w:rsidRDefault="006A4BCF" w:rsidP="006A4BCF">
      <w:pPr>
        <w:pStyle w:val="samplecodeleft"/>
      </w:pPr>
      <w:r>
        <w:t>rem gfcbuildone.sql</w:t>
      </w:r>
    </w:p>
    <w:p w:rsidR="006A4BCF" w:rsidRDefault="006A4BCF" w:rsidP="006A4BCF">
      <w:pPr>
        <w:pStyle w:val="samplecodeleft"/>
      </w:pPr>
      <w:r>
        <w:t xml:space="preserve">rem (c) Go-Faster </w:t>
      </w:r>
      <w:r w:rsidR="00E72ECD">
        <w:t>Consultancy</w:t>
      </w:r>
    </w:p>
    <w:p w:rsidR="006A4BCF" w:rsidRDefault="006A4BCF" w:rsidP="006A4BCF">
      <w:pPr>
        <w:pStyle w:val="samplecodeleft"/>
      </w:pPr>
      <w:r>
        <w:t>clear screen</w:t>
      </w:r>
    </w:p>
    <w:p w:rsidR="006A4BCF" w:rsidRDefault="006A4BCF" w:rsidP="006A4BCF">
      <w:pPr>
        <w:pStyle w:val="samplecodeleft"/>
      </w:pPr>
    </w:p>
    <w:p w:rsidR="006A4BCF" w:rsidRDefault="006A4BCF" w:rsidP="006A4BCF">
      <w:pPr>
        <w:pStyle w:val="samplecodeleft"/>
      </w:pPr>
      <w:r>
        <w:t>spool gfcbuild</w:t>
      </w:r>
    </w:p>
    <w:p w:rsidR="006A4BCF" w:rsidRDefault="006A4BCF" w:rsidP="006A4BCF">
      <w:pPr>
        <w:pStyle w:val="samplecodeleft"/>
      </w:pPr>
    </w:p>
    <w:p w:rsidR="006A4BCF" w:rsidRDefault="006A4BCF" w:rsidP="006A4BCF">
      <w:pPr>
        <w:pStyle w:val="samplecodeleft"/>
      </w:pPr>
      <w:r>
        <w:t>--execute gfc_pspart.truncate_tables(p_all=&gt;TRUE);</w:t>
      </w:r>
      <w:r>
        <w:rPr>
          <w:rStyle w:val="FootnoteReference"/>
        </w:rPr>
        <w:footnoteReference w:id="11"/>
      </w:r>
    </w:p>
    <w:p w:rsidR="006A4BCF" w:rsidRDefault="006A4BCF" w:rsidP="006A4BCF">
      <w:pPr>
        <w:pStyle w:val="samplecodeleft"/>
      </w:pPr>
      <w:r>
        <w:t>--set termout off</w:t>
      </w:r>
    </w:p>
    <w:p w:rsidR="006A4BCF" w:rsidRDefault="006A4BCF" w:rsidP="006A4BCF">
      <w:pPr>
        <w:pStyle w:val="samplecodeleft"/>
      </w:pPr>
      <w:r>
        <w:t>--@@partdata</w:t>
      </w:r>
    </w:p>
    <w:p w:rsidR="006A4BCF" w:rsidRDefault="006A4BCF" w:rsidP="006A4BCF">
      <w:pPr>
        <w:pStyle w:val="samplecodeleft"/>
      </w:pPr>
      <w:r>
        <w:t>--set termout on</w:t>
      </w:r>
    </w:p>
    <w:p w:rsidR="006A4BCF" w:rsidRDefault="006A4BCF" w:rsidP="006A4BCF">
      <w:pPr>
        <w:pStyle w:val="samplecodeleft"/>
      </w:pPr>
      <w:r>
        <w:t>execute gfc_pspart.truncate_tables;</w:t>
      </w:r>
      <w:r w:rsidR="008A0F83">
        <w:rPr>
          <w:rStyle w:val="FootnoteReference"/>
        </w:rPr>
        <w:footnoteReference w:id="12"/>
      </w:r>
    </w:p>
    <w:p w:rsidR="006A4BCF" w:rsidRDefault="006A4BCF" w:rsidP="006A4BCF">
      <w:pPr>
        <w:pStyle w:val="samplecodeleft"/>
      </w:pPr>
    </w:p>
    <w:p w:rsidR="006A4BCF" w:rsidRDefault="006A4BCF" w:rsidP="006A4BCF">
      <w:pPr>
        <w:pStyle w:val="samplecodeleft"/>
      </w:pPr>
      <w:r>
        <w:t>--just generate named tables</w:t>
      </w:r>
    </w:p>
    <w:p w:rsidR="006A4BCF" w:rsidRDefault="006A4BCF" w:rsidP="006A4BCF">
      <w:pPr>
        <w:pStyle w:val="samplecodeleft"/>
      </w:pPr>
      <w:r>
        <w:t>--execute gfc_pspart.main(p_recname =&gt; 'GP_RSLT_ACUM', p_rectype =&gt; 'P');</w:t>
      </w:r>
    </w:p>
    <w:p w:rsidR="006A4BCF" w:rsidRDefault="006A4BCF" w:rsidP="006A4BCF">
      <w:pPr>
        <w:pStyle w:val="samplecodeleft"/>
      </w:pPr>
      <w:r>
        <w:t>--execute gfc_pspart.main(p_recname =&gt; 'GP_RSLT_PIN', p_rectype =&gt; 'P');</w:t>
      </w:r>
    </w:p>
    <w:p w:rsidR="006A4BCF" w:rsidRDefault="006A4BCF" w:rsidP="006A4BCF">
      <w:pPr>
        <w:pStyle w:val="samplecodeleft"/>
      </w:pPr>
      <w:r>
        <w:t>execute gfc_pspart.main(p_recname =&gt; 'GP_RSLT%', p_rectype =&gt; 'P');</w:t>
      </w:r>
      <w:r>
        <w:rPr>
          <w:rStyle w:val="FootnoteReference"/>
        </w:rPr>
        <w:footnoteReference w:id="13"/>
      </w:r>
    </w:p>
    <w:p w:rsidR="006A4BCF" w:rsidRDefault="006A4BCF" w:rsidP="006A4BCF">
      <w:pPr>
        <w:pStyle w:val="samplecodeleft"/>
      </w:pPr>
      <w:r>
        <w:t>execute gfc_pspart.main(p_recname =&gt; 'TL_PAYABLE_TIME', p_rectype =&gt; 'P');</w:t>
      </w:r>
    </w:p>
    <w:p w:rsidR="006A4BCF" w:rsidRDefault="006A4BCF" w:rsidP="006A4BCF">
      <w:pPr>
        <w:pStyle w:val="samplecodeleft"/>
      </w:pPr>
      <w:r>
        <w:t>execute gfc_pspart.main(p_recname =&gt; 'TL_RPTD_TIME');</w:t>
      </w:r>
    </w:p>
    <w:p w:rsidR="008A0F83" w:rsidRDefault="008A0F83" w:rsidP="008A0F83">
      <w:pPr>
        <w:pStyle w:val="samplecodeleft"/>
      </w:pPr>
      <w:r>
        <w:t>execute gfc_pspart.main(p_projectname =&gt; 'GFC_PROJECT');</w:t>
      </w:r>
      <w:r>
        <w:rPr>
          <w:rStyle w:val="FootnoteReference"/>
        </w:rPr>
        <w:footnoteReference w:id="14"/>
      </w:r>
    </w:p>
    <w:p w:rsidR="006A4BCF" w:rsidRDefault="006A4BCF" w:rsidP="006A4BCF">
      <w:pPr>
        <w:pStyle w:val="samplecodeleft"/>
      </w:pPr>
    </w:p>
    <w:p w:rsidR="006A4BCF" w:rsidRDefault="006A4BCF" w:rsidP="006A4BCF">
      <w:pPr>
        <w:pStyle w:val="samplecodeleft"/>
      </w:pPr>
      <w:r>
        <w:t>--pause</w:t>
      </w:r>
    </w:p>
    <w:p w:rsidR="006A4BCF" w:rsidRDefault="006A4BCF" w:rsidP="006A4BCF">
      <w:pPr>
        <w:pStyle w:val="samplecodeleft"/>
      </w:pPr>
      <w:r>
        <w:t>--extract script to file</w:t>
      </w:r>
    </w:p>
    <w:p w:rsidR="006A4BCF" w:rsidRDefault="006A4BCF" w:rsidP="006A4BCF">
      <w:pPr>
        <w:pStyle w:val="samplecodeleft"/>
      </w:pPr>
      <w:r>
        <w:t>@@gfcbuildspool.sql</w:t>
      </w:r>
    </w:p>
    <w:p w:rsidR="006A4BCF" w:rsidRDefault="006A4BCF" w:rsidP="006A4BCF">
      <w:pPr>
        <w:pStyle w:val="samplecodeleft"/>
      </w:pPr>
    </w:p>
    <w:p w:rsidR="006A4BCF" w:rsidRDefault="006A4BCF" w:rsidP="006A4BCF">
      <w:pPr>
        <w:pStyle w:val="samplecodeleft"/>
      </w:pPr>
    </w:p>
    <w:p w:rsidR="006A4BCF" w:rsidRDefault="006A4BCF" w:rsidP="0073063F"/>
    <w:p w:rsidR="0073063F" w:rsidRDefault="0073063F" w:rsidP="0062397A">
      <w:pPr>
        <w:keepNext/>
        <w:keepLines/>
      </w:pPr>
      <w:r>
        <w:t xml:space="preserve">If you run </w:t>
      </w:r>
      <w:r w:rsidR="006A4BCF">
        <w:t xml:space="preserve">the </w:t>
      </w:r>
      <w:r>
        <w:t xml:space="preserve">main </w:t>
      </w:r>
      <w:r w:rsidR="006A4BCF">
        <w:t xml:space="preserve">procedure </w:t>
      </w:r>
      <w:r>
        <w:t>for a record that has already been generated</w:t>
      </w:r>
      <w:r w:rsidR="0062397A">
        <w:t xml:space="preserve"> since you last cleared the working storage tables</w:t>
      </w:r>
      <w:r>
        <w:t xml:space="preserve">, you will generate a unique constraint error. </w:t>
      </w: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p>
    <w:p w:rsidR="0073063F" w:rsidRDefault="0073063F" w:rsidP="0062397A">
      <w:pPr>
        <w:pStyle w:val="nrmal"/>
        <w:keepNext/>
        <w:keepLines/>
        <w:widowControl/>
      </w:pPr>
      <w:r>
        <w:t>PL/SQL procedure successfully completed.</w:t>
      </w:r>
    </w:p>
    <w:p w:rsidR="0073063F" w:rsidRDefault="0073063F" w:rsidP="0062397A">
      <w:pPr>
        <w:pStyle w:val="nrmal"/>
        <w:keepNext/>
        <w:keepLines/>
        <w:widowControl/>
      </w:pPr>
    </w:p>
    <w:p w:rsidR="0073063F" w:rsidRDefault="0073063F" w:rsidP="0062397A">
      <w:pPr>
        <w:pStyle w:val="nrmal"/>
        <w:keepNext/>
        <w:keepLines/>
        <w:widowControl/>
      </w:pPr>
      <w:r>
        <w:t>SQL&gt; execute gfc_pspart.main(p_recname =&gt; 'GP_PI_GEN_SOVR');</w:t>
      </w:r>
    </w:p>
    <w:p w:rsidR="0073063F" w:rsidRDefault="0073063F" w:rsidP="0062397A">
      <w:pPr>
        <w:pStyle w:val="nrmal"/>
        <w:keepNext/>
        <w:keepLines/>
        <w:widowControl/>
      </w:pPr>
      <w:r>
        <w:t>BEGIN gfc_pspart.main(p_recname =&gt; 'GP_PI_GEN_SOVR', p_rectype =&gt; 'P'); END;</w:t>
      </w:r>
    </w:p>
    <w:p w:rsidR="0073063F" w:rsidRDefault="0073063F" w:rsidP="0062397A">
      <w:pPr>
        <w:pStyle w:val="nrmal"/>
        <w:keepNext/>
        <w:keepLines/>
        <w:widowControl/>
      </w:pPr>
    </w:p>
    <w:p w:rsidR="0073063F" w:rsidRDefault="0073063F" w:rsidP="0062397A">
      <w:pPr>
        <w:pStyle w:val="nrmal"/>
        <w:keepNext/>
        <w:keepLines/>
        <w:widowControl/>
      </w:pPr>
      <w:r>
        <w:t>*</w:t>
      </w:r>
    </w:p>
    <w:p w:rsidR="0073063F" w:rsidRDefault="0073063F" w:rsidP="0062397A">
      <w:pPr>
        <w:pStyle w:val="nrmal"/>
        <w:keepNext/>
        <w:keepLines/>
        <w:widowControl/>
      </w:pPr>
      <w:r>
        <w:t>ERROR at line 1:</w:t>
      </w:r>
    </w:p>
    <w:p w:rsidR="0073063F" w:rsidRDefault="0073063F" w:rsidP="0062397A">
      <w:pPr>
        <w:pStyle w:val="nrmal"/>
        <w:keepNext/>
        <w:keepLines/>
        <w:widowControl/>
      </w:pPr>
      <w:r>
        <w:t>ORA-00001: unique constraint (SYSADM.GFC_PS_TABLES) violated</w:t>
      </w:r>
    </w:p>
    <w:p w:rsidR="0073063F" w:rsidRDefault="0073063F" w:rsidP="0062397A">
      <w:pPr>
        <w:pStyle w:val="nrmal"/>
        <w:keepNext/>
        <w:keepLines/>
        <w:widowControl/>
      </w:pPr>
      <w:r>
        <w:t>ORA-06512: at "SYSADM.GFC_PSPART", line 334</w:t>
      </w:r>
    </w:p>
    <w:p w:rsidR="0073063F" w:rsidRDefault="0073063F" w:rsidP="0062397A">
      <w:pPr>
        <w:pStyle w:val="nrmal"/>
        <w:keepNext/>
        <w:keepLines/>
        <w:widowControl/>
      </w:pPr>
      <w:r>
        <w:t>ORA-06512: at "SYSADM.GFC_PSPART", line 3467</w:t>
      </w:r>
    </w:p>
    <w:p w:rsidR="0073063F" w:rsidRDefault="0073063F" w:rsidP="0062397A">
      <w:pPr>
        <w:pStyle w:val="nrmal"/>
        <w:keepNext/>
        <w:keepLines/>
        <w:widowControl/>
      </w:pPr>
      <w:r>
        <w:t>ORA-06512: at line 1</w:t>
      </w:r>
    </w:p>
    <w:p w:rsidR="00DB55F2" w:rsidRDefault="00DB55F2" w:rsidP="00DB55F2">
      <w:pPr>
        <w:pStyle w:val="Heading5"/>
      </w:pPr>
      <w:bookmarkStart w:id="7" w:name="_Toc98275213"/>
      <w:r>
        <w:t>Example Output</w:t>
      </w:r>
      <w:bookmarkEnd w:id="7"/>
    </w:p>
    <w:p w:rsidR="00DB55F2" w:rsidRPr="00DB55F2" w:rsidRDefault="00DB55F2" w:rsidP="00DB55F2">
      <w:r>
        <w:t>This is an example of the script generate by the package.</w:t>
      </w:r>
    </w:p>
    <w:p w:rsidR="00DB55F2" w:rsidRDefault="00DB55F2" w:rsidP="00DB55F2">
      <w:pPr>
        <w:pStyle w:val="samplecodesmall"/>
      </w:pPr>
      <w:r>
        <w:t>spool gfcbuild_hcm89_tl_payable_time.lst</w:t>
      </w:r>
      <w:r>
        <w:rPr>
          <w:rStyle w:val="FootnoteReference"/>
        </w:rPr>
        <w:footnoteReference w:id="15"/>
      </w:r>
    </w:p>
    <w:p w:rsidR="00DB55F2" w:rsidRDefault="00DB55F2" w:rsidP="00DB55F2">
      <w:pPr>
        <w:pStyle w:val="samplecodesmall"/>
      </w:pPr>
      <w:r>
        <w:t xml:space="preserve">REM Generated by GFC_PSPART - (c)Go-Faster </w:t>
      </w:r>
      <w:r w:rsidR="00E72ECD">
        <w:t>Consultancy</w:t>
      </w:r>
      <w:r>
        <w:t xml:space="preserve"> www.go-faster.co.uk 2001-2010</w:t>
      </w:r>
    </w:p>
    <w:p w:rsidR="00DB55F2" w:rsidRDefault="00DB55F2" w:rsidP="00DB55F2">
      <w:pPr>
        <w:pStyle w:val="samplecodesmall"/>
      </w:pPr>
      <w:r>
        <w:t>REM HCM89 @ 13:09:58 02.10.2010</w:t>
      </w:r>
      <w:r w:rsidR="001A3F89">
        <w:rPr>
          <w:rStyle w:val="FootnoteReference"/>
        </w:rPr>
        <w:footnoteReference w:id="16"/>
      </w:r>
    </w:p>
    <w:p w:rsidR="00DB55F2" w:rsidRDefault="00F65187" w:rsidP="00DB55F2">
      <w:pPr>
        <w:pStyle w:val="samplecodesmall"/>
      </w:pPr>
      <w:r>
        <w:t>…</w:t>
      </w:r>
    </w:p>
    <w:p w:rsidR="00DB55F2" w:rsidRDefault="00DB55F2" w:rsidP="00DB55F2">
      <w:pPr>
        <w:pStyle w:val="samplecodesmall"/>
      </w:pPr>
      <w:r>
        <w:t>WHENEVER SQLERROR CONTINUE</w:t>
      </w:r>
      <w:r w:rsidR="00F65187">
        <w:rPr>
          <w:rStyle w:val="FootnoteReference"/>
        </w:rPr>
        <w:footnoteReference w:id="17"/>
      </w:r>
    </w:p>
    <w:p w:rsidR="00DB55F2" w:rsidRDefault="00DB55F2" w:rsidP="00DB55F2">
      <w:pPr>
        <w:pStyle w:val="samplecodesmall"/>
      </w:pPr>
      <w:r>
        <w:t>ALTER TABLE sysadm.ps_tl_payable_time RENAME PARTITION tl_payable_time_001 TO old_tl_payable_time_001;</w:t>
      </w:r>
    </w:p>
    <w:p w:rsidR="00DB55F2" w:rsidRDefault="001A3F89" w:rsidP="00DB55F2">
      <w:pPr>
        <w:pStyle w:val="samplecodesmall"/>
      </w:pPr>
      <w:r>
        <w:t>…</w:t>
      </w:r>
    </w:p>
    <w:p w:rsidR="00DB55F2" w:rsidRDefault="00DB55F2" w:rsidP="00DB55F2">
      <w:pPr>
        <w:pStyle w:val="samplecodesmall"/>
      </w:pPr>
      <w:r>
        <w:t>DROP INDEX ps_tl_payable_time;</w:t>
      </w:r>
    </w:p>
    <w:p w:rsidR="00DB55F2" w:rsidRDefault="00F65187" w:rsidP="00DB55F2">
      <w:pPr>
        <w:pStyle w:val="samplecodesmall"/>
      </w:pPr>
      <w:r>
        <w:t>…</w:t>
      </w:r>
    </w:p>
    <w:p w:rsidR="00F65187" w:rsidRDefault="00F65187"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CREATE TABLE sysadm.gfc_tl_payable_time</w:t>
      </w:r>
    </w:p>
    <w:p w:rsidR="00DB55F2" w:rsidRDefault="00DB55F2" w:rsidP="00DB55F2">
      <w:pPr>
        <w:pStyle w:val="samplecodesmall"/>
      </w:pPr>
      <w:r>
        <w:t>(emplid VARCHAR2(11) NOT NULL</w:t>
      </w:r>
    </w:p>
    <w:p w:rsidR="00DB55F2" w:rsidRDefault="001A3F89" w:rsidP="00DB55F2">
      <w:pPr>
        <w:pStyle w:val="samplecodesmall"/>
      </w:pPr>
      <w:r>
        <w:t>…</w:t>
      </w:r>
    </w:p>
    <w:p w:rsidR="00DB55F2" w:rsidRDefault="00DB55F2" w:rsidP="00DB55F2">
      <w:pPr>
        <w:pStyle w:val="samplecodesmall"/>
      </w:pPr>
      <w:r>
        <w:t>)</w:t>
      </w:r>
    </w:p>
    <w:p w:rsidR="00DB55F2" w:rsidRDefault="00DB55F2" w:rsidP="00DB55F2">
      <w:pPr>
        <w:pStyle w:val="samplecodesmall"/>
      </w:pPr>
      <w:r>
        <w:t>TABLESPACE GPAPP</w:t>
      </w:r>
    </w:p>
    <w:p w:rsidR="00DB55F2" w:rsidRDefault="00DB55F2" w:rsidP="00DB55F2">
      <w:pPr>
        <w:pStyle w:val="samplecodesmall"/>
      </w:pPr>
      <w:r>
        <w:t>PCTUSED 95 PCTFREE 1</w:t>
      </w:r>
    </w:p>
    <w:p w:rsidR="00DB55F2" w:rsidRDefault="00DB55F2" w:rsidP="00DB55F2">
      <w:pPr>
        <w:pStyle w:val="samplecodesmall"/>
      </w:pPr>
      <w:r>
        <w:t>PARTITION BY RANGE(EMPLID)</w:t>
      </w:r>
    </w:p>
    <w:p w:rsidR="00DB55F2" w:rsidRDefault="00DB55F2" w:rsidP="00DB55F2">
      <w:pPr>
        <w:pStyle w:val="samplecodesmall"/>
      </w:pPr>
      <w:r>
        <w:t>(PARTITION tl_payable_time_001 VALUES LESS THAN ('KUL451') TABLESPACE GPSTRM01TAB</w:t>
      </w:r>
    </w:p>
    <w:p w:rsidR="00DB55F2" w:rsidRDefault="001A3F89" w:rsidP="00DB55F2">
      <w:pPr>
        <w:pStyle w:val="samplecodesmall"/>
      </w:pPr>
      <w:r>
        <w:t>…</w:t>
      </w:r>
    </w:p>
    <w:p w:rsidR="00DB55F2" w:rsidRDefault="00DB55F2" w:rsidP="00DB55F2">
      <w:pPr>
        <w:pStyle w:val="samplecodesmall"/>
      </w:pPr>
      <w:r>
        <w:t>,PARTITION tl_payable_time_010 VALUES LESS THAN (MAXVALUE) TABLESPACE GPSTRM10TAB</w:t>
      </w:r>
    </w:p>
    <w:p w:rsidR="00DB55F2" w:rsidRDefault="00DB55F2" w:rsidP="00DB55F2">
      <w:pPr>
        <w:pStyle w:val="samplecodesmall"/>
      </w:pPr>
      <w:r>
        <w:t>)</w:t>
      </w:r>
    </w:p>
    <w:p w:rsidR="00DB55F2" w:rsidRDefault="00DB55F2" w:rsidP="00DB55F2">
      <w:pPr>
        <w:pStyle w:val="samplecodesmall"/>
      </w:pPr>
      <w:r>
        <w:t>ENABLE ROW MOVEMENT</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GRANT SELECT ON sysadm.gfc_tl_payable_time TO </w:t>
      </w:r>
      <w:r w:rsidR="00F65187">
        <w:t>gfc_</w:t>
      </w:r>
      <w:r>
        <w:t>read_only</w:t>
      </w:r>
    </w:p>
    <w:p w:rsidR="00DB55F2" w:rsidRDefault="00DB55F2" w:rsidP="00DB55F2">
      <w:pPr>
        <w:pStyle w:val="samplecodesmall"/>
      </w:pPr>
      <w:r>
        <w:t>/</w:t>
      </w:r>
    </w:p>
    <w:p w:rsidR="00DB55F2" w:rsidRDefault="00DB55F2" w:rsidP="00DB55F2">
      <w:pPr>
        <w:pStyle w:val="samplecodesmall"/>
      </w:pPr>
      <w:r>
        <w:t xml:space="preserve">GRANT INSERT, UPDATE, DELETE ON sysadm.gfc_tl_payable_time TO </w:t>
      </w:r>
      <w:r w:rsidR="00F65187">
        <w:t>gfc_</w:t>
      </w:r>
      <w:r>
        <w:t>update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LOCK TABLE sysadm.ps_tl_payable_time IN EXCLUSIVE MODE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CREATE OR REPLACE TRIGGER sysadm.tl_payable_time_nochange</w:t>
      </w:r>
      <w:r w:rsidR="00F65187">
        <w:rPr>
          <w:rStyle w:val="FootnoteReference"/>
        </w:rPr>
        <w:footnoteReference w:id="18"/>
      </w:r>
    </w:p>
    <w:p w:rsidR="00DB55F2" w:rsidRDefault="00DB55F2" w:rsidP="00DB55F2">
      <w:pPr>
        <w:pStyle w:val="samplecodesmall"/>
      </w:pPr>
      <w:r>
        <w:t>BEFORE INSERT OR UPDATE OR DELETE ON sysadm.ps_tl_payable_time</w:t>
      </w:r>
    </w:p>
    <w:p w:rsidR="00DB55F2" w:rsidRDefault="00DB55F2" w:rsidP="00DB55F2">
      <w:pPr>
        <w:pStyle w:val="samplecodesmall"/>
      </w:pPr>
      <w:r>
        <w:t>BEGIN</w:t>
      </w:r>
    </w:p>
    <w:p w:rsidR="00DB55F2" w:rsidRDefault="00DB55F2" w:rsidP="00DB55F2">
      <w:pPr>
        <w:pStyle w:val="samplecodesmall"/>
      </w:pPr>
      <w:r>
        <w:t xml:space="preserve">   RAISE_APPLICATION_ERROR(-20100,'NO DML OPERATIONS ALLOWED ON SYSADM.PS_TL_PAYABLE_TIME');</w:t>
      </w:r>
    </w:p>
    <w:p w:rsidR="00DB55F2" w:rsidRDefault="00DB55F2" w:rsidP="00DB55F2">
      <w:pPr>
        <w:pStyle w:val="samplecodesmall"/>
      </w:pPr>
      <w:r>
        <w:t>END;</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TABLE sysadm.ps_tl_payable_time PARALLEL</w:t>
      </w:r>
    </w:p>
    <w:p w:rsidR="00DB55F2" w:rsidRDefault="00DB55F2" w:rsidP="00DB55F2">
      <w:pPr>
        <w:pStyle w:val="samplecodesmall"/>
      </w:pPr>
      <w:r>
        <w:t>/</w:t>
      </w:r>
    </w:p>
    <w:p w:rsidR="00DB55F2" w:rsidRDefault="00DB55F2" w:rsidP="00DB55F2">
      <w:pPr>
        <w:pStyle w:val="samplecodesmall"/>
      </w:pPr>
      <w:r>
        <w:t>LOCK TABLE sysadm.ps_tl_payable_time IN EXCLUSIVE MODE</w:t>
      </w:r>
      <w:r w:rsidR="00671E1D">
        <w:rPr>
          <w:rStyle w:val="FootnoteReference"/>
        </w:rPr>
        <w:footnoteReference w:id="19"/>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BEGIN</w:t>
      </w:r>
    </w:p>
    <w:p w:rsidR="00DB55F2" w:rsidRDefault="00DB55F2" w:rsidP="00DB55F2">
      <w:pPr>
        <w:pStyle w:val="samplecodesmall"/>
      </w:pPr>
      <w:r>
        <w:t>INSERT /*+APPEND NOLOGGING*/ INTO sysadm.gfc_tl_payable_time (</w:t>
      </w:r>
      <w:r w:rsidR="001A3F89">
        <w:t>…</w:t>
      </w:r>
    </w:p>
    <w:p w:rsidR="00DB55F2" w:rsidRDefault="00DB55F2" w:rsidP="00DB55F2">
      <w:pPr>
        <w:pStyle w:val="samplecodesmall"/>
      </w:pPr>
      <w:r>
        <w:t>) SELECT</w:t>
      </w:r>
      <w:r w:rsidR="001A3F89">
        <w:t xml:space="preserve"> …</w:t>
      </w:r>
    </w:p>
    <w:p w:rsidR="00DB55F2" w:rsidRDefault="00DB55F2" w:rsidP="00DB55F2">
      <w:pPr>
        <w:pStyle w:val="samplecodesmall"/>
      </w:pPr>
      <w:r>
        <w:t>FROM sysadm.ps_tl_payable_time;</w:t>
      </w:r>
    </w:p>
    <w:p w:rsidR="00DB55F2" w:rsidRDefault="00DB55F2" w:rsidP="00DB55F2">
      <w:pPr>
        <w:pStyle w:val="samplecodesmall"/>
      </w:pPr>
      <w:r>
        <w:t>COMMIT;</w:t>
      </w:r>
    </w:p>
    <w:p w:rsidR="00DB55F2" w:rsidRDefault="00DB55F2" w:rsidP="00DB55F2">
      <w:pPr>
        <w:pStyle w:val="samplecodesmall"/>
      </w:pPr>
      <w:r>
        <w:t>END;</w:t>
      </w:r>
    </w:p>
    <w:p w:rsidR="00DB55F2" w:rsidRDefault="00DB55F2" w:rsidP="00DB55F2">
      <w:pPr>
        <w:pStyle w:val="samplecodesmall"/>
      </w:pPr>
      <w:r>
        <w:t>/</w:t>
      </w:r>
    </w:p>
    <w:p w:rsidR="00DB55F2" w:rsidRDefault="001A3F89" w:rsidP="00DB55F2">
      <w:pPr>
        <w:pStyle w:val="samplecodesmall"/>
      </w:pPr>
      <w:r>
        <w:t>…</w:t>
      </w:r>
    </w:p>
    <w:p w:rsidR="00DB55F2" w:rsidRDefault="00DB55F2" w:rsidP="00DB55F2">
      <w:pPr>
        <w:pStyle w:val="samplecodesmall"/>
      </w:pPr>
      <w:r>
        <w:t>CREATE UNIQUE INDEX sysadm.gfc_tl_payable_time ON sysadm.gfc_tl_payable_time</w:t>
      </w:r>
    </w:p>
    <w:p w:rsidR="00DB55F2" w:rsidRDefault="00DB55F2" w:rsidP="00DB55F2">
      <w:pPr>
        <w:pStyle w:val="samplecodesmall"/>
      </w:pPr>
      <w:r>
        <w:t>(emplid</w:t>
      </w:r>
    </w:p>
    <w:p w:rsidR="00DB55F2" w:rsidRDefault="00DB55F2" w:rsidP="00DB55F2">
      <w:pPr>
        <w:pStyle w:val="samplecodesmall"/>
      </w:pPr>
      <w:r>
        <w:t>,empl_rcd</w:t>
      </w:r>
    </w:p>
    <w:p w:rsidR="00DB55F2" w:rsidRDefault="00DB55F2" w:rsidP="00DB55F2">
      <w:pPr>
        <w:pStyle w:val="samplecodesmall"/>
      </w:pPr>
      <w:r>
        <w:t>,dur DESC</w:t>
      </w:r>
    </w:p>
    <w:p w:rsidR="00DB55F2" w:rsidRDefault="00DB55F2" w:rsidP="00DB55F2">
      <w:pPr>
        <w:pStyle w:val="samplecodesmall"/>
      </w:pPr>
      <w:r>
        <w:t>,seq_nbr</w:t>
      </w:r>
    </w:p>
    <w:p w:rsidR="00DB55F2" w:rsidRDefault="00DB55F2" w:rsidP="00DB55F2">
      <w:pPr>
        <w:pStyle w:val="samplecodesmall"/>
      </w:pPr>
      <w:r>
        <w:t>)</w:t>
      </w:r>
    </w:p>
    <w:p w:rsidR="00DB55F2" w:rsidRDefault="00DB55F2" w:rsidP="00DB55F2">
      <w:pPr>
        <w:pStyle w:val="samplecodesmall"/>
      </w:pPr>
      <w:r>
        <w:t>LOCAL</w:t>
      </w:r>
    </w:p>
    <w:p w:rsidR="00DB55F2" w:rsidRDefault="00DB55F2" w:rsidP="00DB55F2">
      <w:pPr>
        <w:pStyle w:val="samplecodesmall"/>
      </w:pPr>
      <w:r>
        <w:t>(PARTITION tl_payable_time_001 TABLESPACE GPSTRM01IDX</w:t>
      </w:r>
    </w:p>
    <w:p w:rsidR="00DB55F2" w:rsidRDefault="001A3F89" w:rsidP="00DB55F2">
      <w:pPr>
        <w:pStyle w:val="samplecodesmall"/>
      </w:pPr>
      <w:r>
        <w:t>…</w:t>
      </w:r>
    </w:p>
    <w:p w:rsidR="00DB55F2" w:rsidRDefault="00DB55F2" w:rsidP="00DB55F2">
      <w:pPr>
        <w:pStyle w:val="samplecodesmall"/>
      </w:pPr>
      <w:r>
        <w:t>,PARTITION tl_payable_time_010 TABLESPACE GPSTRM10IDX</w:t>
      </w:r>
    </w:p>
    <w:p w:rsidR="00DB55F2" w:rsidRDefault="00DB55F2" w:rsidP="00DB55F2">
      <w:pPr>
        <w:pStyle w:val="samplecodesmall"/>
      </w:pPr>
      <w:r>
        <w:t>)</w:t>
      </w:r>
    </w:p>
    <w:p w:rsidR="00DB55F2" w:rsidRDefault="00DB55F2" w:rsidP="00DB55F2">
      <w:pPr>
        <w:pStyle w:val="samplecodesmall"/>
      </w:pPr>
      <w:r>
        <w:t>TABLESPACE PSINDEX</w:t>
      </w:r>
    </w:p>
    <w:p w:rsidR="00DB55F2" w:rsidRDefault="00DB55F2" w:rsidP="00DB55F2">
      <w:pPr>
        <w:pStyle w:val="samplecodesmall"/>
      </w:pPr>
      <w:r>
        <w:t>PCTFREE 1</w:t>
      </w:r>
    </w:p>
    <w:p w:rsidR="00DB55F2" w:rsidRDefault="00DB55F2" w:rsidP="00DB55F2">
      <w:pPr>
        <w:pStyle w:val="samplecodesmall"/>
      </w:pPr>
      <w:r>
        <w:t>PARALLEL</w:t>
      </w:r>
    </w:p>
    <w:p w:rsidR="00DB55F2" w:rsidRDefault="00DB55F2" w:rsidP="00DB55F2">
      <w:pPr>
        <w:pStyle w:val="samplecodesmall"/>
      </w:pPr>
      <w:r>
        <w:t>NOLOGGING</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ALTER INDEX sysadm.gfc_tl_payable_time</w:t>
      </w:r>
    </w:p>
    <w:p w:rsidR="00DB55F2" w:rsidRDefault="00DB55F2" w:rsidP="00DB55F2">
      <w:pPr>
        <w:pStyle w:val="samplecodesmall"/>
      </w:pPr>
      <w:r>
        <w:t>LOGGING</w:t>
      </w:r>
    </w:p>
    <w:p w:rsidR="00DB55F2" w:rsidRDefault="00DB55F2" w:rsidP="00DB55F2">
      <w:pPr>
        <w:pStyle w:val="samplecodesmall"/>
      </w:pPr>
      <w:r>
        <w:t>/</w:t>
      </w:r>
    </w:p>
    <w:p w:rsidR="00DB55F2" w:rsidRDefault="00DB55F2" w:rsidP="00DB55F2">
      <w:pPr>
        <w:pStyle w:val="samplecodesmall"/>
      </w:pPr>
      <w:r>
        <w:t>ALTER INDEX sysadm.gfc_tl_payable_time</w:t>
      </w:r>
    </w:p>
    <w:p w:rsidR="00DB55F2" w:rsidRDefault="00DB55F2" w:rsidP="00DB55F2">
      <w:pPr>
        <w:pStyle w:val="samplecodesmall"/>
      </w:pPr>
      <w:r>
        <w:t>NOPARALLEL</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INDEX sysadm.ps_tl_payable_time</w:t>
      </w:r>
    </w:p>
    <w:p w:rsidR="00DB55F2" w:rsidRDefault="00DB55F2" w:rsidP="00DB55F2">
      <w:pPr>
        <w:pStyle w:val="samplecodesmall"/>
      </w:pPr>
      <w:r>
        <w:t>/</w:t>
      </w:r>
    </w:p>
    <w:p w:rsidR="00DB55F2" w:rsidRDefault="00DB55F2" w:rsidP="00DB55F2">
      <w:pPr>
        <w:pStyle w:val="samplecodesmall"/>
      </w:pPr>
      <w:r>
        <w:t>WHENEVER SQLERROR EXIT FAILURE</w:t>
      </w:r>
    </w:p>
    <w:p w:rsidR="00DB55F2" w:rsidRDefault="00DB55F2" w:rsidP="00DB55F2">
      <w:pPr>
        <w:pStyle w:val="samplecodesmall"/>
      </w:pPr>
      <w:r>
        <w:t>ALTER INDEX sysadm.gfc_tl_payable_time RENAME TO ps_tl_payable_time</w:t>
      </w:r>
      <w:r w:rsidR="00671E1D">
        <w:rPr>
          <w:rStyle w:val="FootnoteReference"/>
        </w:rPr>
        <w:footnoteReference w:id="20"/>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LOGGING NOPARALLEL MONITORING</w:t>
      </w:r>
    </w:p>
    <w:p w:rsidR="00DB55F2" w:rsidRDefault="00DB55F2" w:rsidP="00DB55F2">
      <w:pPr>
        <w:pStyle w:val="samplecodesmall"/>
      </w:pPr>
      <w:r>
        <w:t>/</w:t>
      </w:r>
    </w:p>
    <w:p w:rsidR="00DB55F2" w:rsidRDefault="00DB55F2" w:rsidP="00DB55F2">
      <w:pPr>
        <w:pStyle w:val="samplecodesmall"/>
      </w:pPr>
      <w:r>
        <w:t>WHENEVER SQLERROR CONTINUE</w:t>
      </w:r>
    </w:p>
    <w:p w:rsidR="00DB55F2" w:rsidRDefault="00DB55F2" w:rsidP="00DB55F2">
      <w:pPr>
        <w:pStyle w:val="samplecodesmall"/>
      </w:pPr>
      <w:r>
        <w:t>ALTER TABLE sysadm.ps_tl_payable_time RENAME TO old_tl_payable_time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EXIT FAILURE</w:t>
      </w:r>
    </w:p>
    <w:p w:rsidR="00DB55F2" w:rsidRDefault="00DB55F2" w:rsidP="00DB55F2">
      <w:pPr>
        <w:pStyle w:val="samplecodesmall"/>
      </w:pPr>
      <w:r>
        <w:t>ALTER TABLE sysadm.gfc_tl_payable_time RENAME TO ps_tl_payable_time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WHENEVER SQLERROR CONTINUE</w:t>
      </w:r>
    </w:p>
    <w:p w:rsidR="00DB55F2" w:rsidRDefault="00DB55F2" w:rsidP="00DB55F2">
      <w:pPr>
        <w:pStyle w:val="samplecodesmall"/>
      </w:pPr>
      <w:r>
        <w:t>DROP TABLE sysadm.old_tl_payable_time PURGE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 xml:space="preserve">ALTER TRIGGER </w:t>
      </w:r>
      <w:r w:rsidR="00847C12">
        <w:t>PSFT_DDL_LOCK</w:t>
      </w:r>
      <w:r>
        <w:t xml:space="preserve"> ENABLE</w:t>
      </w:r>
    </w:p>
    <w:p w:rsidR="00DB55F2" w:rsidRDefault="00DB55F2" w:rsidP="00DB55F2">
      <w:pPr>
        <w:pStyle w:val="samplecodesmall"/>
      </w:pPr>
      <w:r>
        <w:t>/</w:t>
      </w:r>
    </w:p>
    <w:p w:rsidR="00DB55F2" w:rsidRDefault="00DB55F2" w:rsidP="00DB55F2">
      <w:pPr>
        <w:pStyle w:val="samplecodesmall"/>
      </w:pPr>
    </w:p>
    <w:p w:rsidR="00DB55F2" w:rsidRDefault="00DB55F2" w:rsidP="00DB55F2">
      <w:pPr>
        <w:pStyle w:val="samplecodesmall"/>
      </w:pPr>
      <w:r>
        <w:t>DROP TRIGGER sysadm.tl_payable_time_nochange</w:t>
      </w:r>
    </w:p>
    <w:p w:rsidR="00DB55F2" w:rsidRPr="00DB55F2" w:rsidRDefault="00DB55F2" w:rsidP="00DB55F2">
      <w:pPr>
        <w:pStyle w:val="samplecodesmall"/>
      </w:pPr>
      <w:r>
        <w:t>/</w:t>
      </w:r>
    </w:p>
    <w:p w:rsidR="00DB55F2" w:rsidRDefault="00DB55F2" w:rsidP="00135F98"/>
    <w:p w:rsidR="00135F98" w:rsidRPr="004755AB" w:rsidRDefault="00135F98" w:rsidP="00D60962"/>
    <w:p w:rsidR="00135F98" w:rsidRPr="00135F98" w:rsidRDefault="00135F98" w:rsidP="00135F98"/>
    <w:p w:rsidR="00BA1525" w:rsidRDefault="00D95DB5" w:rsidP="006E362F">
      <w:pPr>
        <w:pStyle w:val="Heading1"/>
      </w:pPr>
      <w:r>
        <w:br w:type="page"/>
      </w:r>
      <w:r w:rsidR="00BA1525">
        <w:t xml:space="preserve">Appendix </w:t>
      </w:r>
    </w:p>
    <w:p w:rsidR="003D6F30" w:rsidRDefault="003D6F30" w:rsidP="006E362F">
      <w:pPr>
        <w:pStyle w:val="Heading3"/>
        <w:keepNext w:val="0"/>
        <w:keepLines w:val="0"/>
      </w:pPr>
      <w:bookmarkStart w:id="8" w:name="_Toc98275214"/>
      <w:r>
        <w:t>Meta-Data</w:t>
      </w:r>
      <w:bookmarkEnd w:id="8"/>
    </w:p>
    <w:p w:rsidR="00EA3C25" w:rsidRDefault="00EA3C25" w:rsidP="006E362F">
      <w:r>
        <w:t>Not surprisingly, there is nowhere in the PeopleTools tables to hold partitioning information</w:t>
      </w:r>
      <w:r w:rsidR="00D95DB5">
        <w:t>, so additional tables have been created.  It is necessary to understand what the meta-data that in tables means, so that you can specify your own meta-data.</w:t>
      </w:r>
    </w:p>
    <w:p w:rsidR="00CE23D3" w:rsidRDefault="00B65C01" w:rsidP="006E362F">
      <w:pPr>
        <w:pStyle w:val="Heading4"/>
        <w:keepNext w:val="0"/>
        <w:keepLines w:val="0"/>
      </w:pPr>
      <w:bookmarkStart w:id="9" w:name="_Toc98275215"/>
      <w:r>
        <w:t xml:space="preserve">Meta-data </w:t>
      </w:r>
      <w:r w:rsidR="00CE23D3">
        <w:t>Tables</w:t>
      </w:r>
      <w:bookmarkEnd w:id="9"/>
    </w:p>
    <w:p w:rsidR="0081499F" w:rsidRDefault="0081499F" w:rsidP="006E362F">
      <w:pPr>
        <w:pStyle w:val="Heading5"/>
        <w:keepNext w:val="0"/>
      </w:pPr>
      <w:bookmarkStart w:id="10" w:name="_Toc98275216"/>
      <w:r>
        <w:t>GFC_PART_INDEXES</w:t>
      </w:r>
      <w:bookmarkEnd w:id="10"/>
    </w:p>
    <w:p w:rsidR="0081499F" w:rsidRPr="00676A4A" w:rsidRDefault="0081499F" w:rsidP="006E362F">
      <w:r>
        <w:t xml:space="preserve">This table can be used to specify any indexes that are not to be locally partitioned.  Any indexes for which there is no entry in this table will be locally partitioned.  </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61"/>
        <w:gridCol w:w="1728"/>
        <w:gridCol w:w="1338"/>
        <w:gridCol w:w="2578"/>
      </w:tblGrid>
      <w:tr w:rsidR="0081499F" w:rsidTr="007A55D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6E362F">
            <w:pPr>
              <w:rPr>
                <w:b/>
                <w:bCs/>
              </w:rPr>
            </w:pPr>
            <w:r w:rsidRPr="007F3EE7">
              <w:rPr>
                <w:b/>
                <w:bCs/>
              </w:rPr>
              <w:t>Description</w:t>
            </w:r>
          </w:p>
        </w:tc>
      </w:tr>
      <w:tr w:rsidR="0081499F" w:rsidTr="007A55DC">
        <w:trPr>
          <w:trHeight w:val="41"/>
        </w:trPr>
        <w:tc>
          <w:tcPr>
            <w:tcW w:w="0" w:type="auto"/>
            <w:shd w:val="clear" w:color="auto" w:fill="auto"/>
          </w:tcPr>
          <w:p w:rsidR="0081499F" w:rsidRDefault="0081499F" w:rsidP="006E362F">
            <w:r>
              <w:t>RECNAME*</w:t>
            </w:r>
          </w:p>
        </w:tc>
        <w:tc>
          <w:tcPr>
            <w:tcW w:w="0" w:type="auto"/>
            <w:shd w:val="clear" w:color="auto" w:fill="auto"/>
          </w:tcPr>
          <w:p w:rsidR="0081499F" w:rsidRDefault="00D03187" w:rsidP="006E362F">
            <w:r>
              <w:t>VARCHAR2(15</w:t>
            </w:r>
            <w:r w:rsidR="0081499F">
              <w:t>)</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PeopleSoft Record Name</w:t>
            </w:r>
          </w:p>
        </w:tc>
      </w:tr>
      <w:tr w:rsidR="0081499F" w:rsidTr="007A55DC">
        <w:tc>
          <w:tcPr>
            <w:tcW w:w="0" w:type="auto"/>
            <w:shd w:val="clear" w:color="auto" w:fill="auto"/>
          </w:tcPr>
          <w:p w:rsidR="0081499F" w:rsidRDefault="0081499F" w:rsidP="006E362F">
            <w:r>
              <w:t>INDEXID*</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Identifier of PeopleSoft Index</w:t>
            </w:r>
          </w:p>
        </w:tc>
      </w:tr>
      <w:tr w:rsidR="0081499F" w:rsidTr="007A55DC">
        <w:tc>
          <w:tcPr>
            <w:tcW w:w="0" w:type="auto"/>
            <w:shd w:val="clear" w:color="auto" w:fill="auto"/>
          </w:tcPr>
          <w:p w:rsidR="0081499F" w:rsidRDefault="0081499F" w:rsidP="006E362F">
            <w:r>
              <w:t>PART_ID</w:t>
            </w:r>
          </w:p>
        </w:tc>
        <w:tc>
          <w:tcPr>
            <w:tcW w:w="0" w:type="auto"/>
            <w:shd w:val="clear" w:color="auto" w:fill="auto"/>
          </w:tcPr>
          <w:p w:rsidR="0081499F" w:rsidRDefault="0081499F" w:rsidP="006E362F">
            <w:r>
              <w:t>VARCHAR2(8)</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ID of partitioning strategy.  Many tables can share one partitioning strategy.</w:t>
            </w:r>
          </w:p>
        </w:tc>
      </w:tr>
      <w:tr w:rsidR="0081499F" w:rsidTr="007A55DC">
        <w:tc>
          <w:tcPr>
            <w:tcW w:w="0" w:type="auto"/>
            <w:shd w:val="clear" w:color="auto" w:fill="auto"/>
          </w:tcPr>
          <w:p w:rsidR="0081499F" w:rsidRDefault="0081499F" w:rsidP="006E362F">
            <w:r>
              <w:t>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r>
              <w:t>NOT NULL</w:t>
            </w:r>
          </w:p>
        </w:tc>
        <w:tc>
          <w:tcPr>
            <w:tcW w:w="0" w:type="auto"/>
            <w:shd w:val="clear" w:color="auto" w:fill="auto"/>
          </w:tcPr>
          <w:p w:rsidR="0081499F" w:rsidRDefault="0081499F" w:rsidP="006E362F">
            <w:r>
              <w:t>Range partitioning column, or comma separated columns.</w:t>
            </w:r>
          </w:p>
        </w:tc>
      </w:tr>
      <w:tr w:rsidR="0081499F" w:rsidTr="007A55DC">
        <w:tc>
          <w:tcPr>
            <w:tcW w:w="0" w:type="auto"/>
            <w:shd w:val="clear" w:color="auto" w:fill="auto"/>
          </w:tcPr>
          <w:p w:rsidR="0081499F" w:rsidRDefault="0081499F" w:rsidP="006E362F">
            <w:r>
              <w:t>PART_TYPE</w:t>
            </w:r>
          </w:p>
        </w:tc>
        <w:tc>
          <w:tcPr>
            <w:tcW w:w="0" w:type="auto"/>
            <w:shd w:val="clear" w:color="auto" w:fill="auto"/>
          </w:tcPr>
          <w:p w:rsidR="0081499F" w:rsidRDefault="0081499F" w:rsidP="006E362F">
            <w:r>
              <w:t>VARCHAR2(1)</w:t>
            </w:r>
          </w:p>
        </w:tc>
        <w:tc>
          <w:tcPr>
            <w:tcW w:w="0" w:type="auto"/>
            <w:shd w:val="clear" w:color="auto" w:fill="auto"/>
          </w:tcPr>
          <w:p w:rsidR="0081499F" w:rsidRDefault="0081499F" w:rsidP="006E362F">
            <w:r>
              <w:t>NOT NULL, R, L, H or N</w:t>
            </w:r>
          </w:p>
        </w:tc>
        <w:tc>
          <w:tcPr>
            <w:tcW w:w="0" w:type="auto"/>
            <w:shd w:val="clear" w:color="auto" w:fill="auto"/>
          </w:tcPr>
          <w:p w:rsidR="0081499F" w:rsidRDefault="0081499F" w:rsidP="006E362F">
            <w:r>
              <w:t>Partitioning Type: (R)ange or (L)ist (H)ash, or (N)ot partitioned</w:t>
            </w:r>
          </w:p>
        </w:tc>
      </w:tr>
      <w:tr w:rsidR="00B4539D" w:rsidTr="007A55DC">
        <w:tc>
          <w:tcPr>
            <w:tcW w:w="0" w:type="auto"/>
            <w:shd w:val="clear" w:color="auto" w:fill="auto"/>
          </w:tcPr>
          <w:p w:rsidR="00B4539D" w:rsidRDefault="00B4539D" w:rsidP="006E362F">
            <w:r>
              <w:t>SUBPART_ID</w:t>
            </w:r>
          </w:p>
        </w:tc>
        <w:tc>
          <w:tcPr>
            <w:tcW w:w="0" w:type="auto"/>
            <w:shd w:val="clear" w:color="auto" w:fill="auto"/>
          </w:tcPr>
          <w:p w:rsidR="00B4539D" w:rsidRDefault="00B4539D" w:rsidP="006E362F">
            <w:r>
              <w:t>VARCHAR2(8)</w:t>
            </w:r>
          </w:p>
        </w:tc>
        <w:tc>
          <w:tcPr>
            <w:tcW w:w="0" w:type="auto"/>
            <w:shd w:val="clear" w:color="auto" w:fill="auto"/>
          </w:tcPr>
          <w:p w:rsidR="00B4539D" w:rsidRDefault="00B4539D" w:rsidP="006E362F">
            <w:r>
              <w:t>NOT NULL</w:t>
            </w:r>
          </w:p>
        </w:tc>
        <w:tc>
          <w:tcPr>
            <w:tcW w:w="0" w:type="auto"/>
            <w:shd w:val="clear" w:color="auto" w:fill="auto"/>
          </w:tcPr>
          <w:p w:rsidR="00B4539D" w:rsidRDefault="00B4539D" w:rsidP="006E362F">
            <w:r>
              <w:t>ID of sub-partitioning strategy.  If not specified set to same value as PART_ID</w:t>
            </w:r>
          </w:p>
        </w:tc>
      </w:tr>
      <w:tr w:rsidR="0081499F" w:rsidTr="007A55DC">
        <w:tc>
          <w:tcPr>
            <w:tcW w:w="0" w:type="auto"/>
            <w:shd w:val="clear" w:color="auto" w:fill="auto"/>
          </w:tcPr>
          <w:p w:rsidR="0081499F" w:rsidRDefault="0081499F" w:rsidP="006E362F">
            <w:r>
              <w:t>SUBPART_TYPE</w:t>
            </w:r>
          </w:p>
        </w:tc>
        <w:tc>
          <w:tcPr>
            <w:tcW w:w="0" w:type="auto"/>
            <w:shd w:val="clear" w:color="auto" w:fill="auto"/>
          </w:tcPr>
          <w:p w:rsidR="0081499F" w:rsidRDefault="0081499F" w:rsidP="006E362F">
            <w:r>
              <w:t>VARCHAR2(1)</w:t>
            </w:r>
          </w:p>
        </w:tc>
        <w:tc>
          <w:tcPr>
            <w:tcW w:w="0" w:type="auto"/>
            <w:shd w:val="clear" w:color="auto" w:fill="auto"/>
          </w:tcPr>
          <w:p w:rsidR="0081499F" w:rsidRDefault="00B4539D" w:rsidP="006E362F">
            <w:r>
              <w:t xml:space="preserve">R, </w:t>
            </w:r>
            <w:r w:rsidR="0081499F">
              <w:t>L, H, N</w:t>
            </w:r>
          </w:p>
          <w:p w:rsidR="0081499F" w:rsidRDefault="0081499F" w:rsidP="006E362F"/>
        </w:tc>
        <w:tc>
          <w:tcPr>
            <w:tcW w:w="0" w:type="auto"/>
            <w:shd w:val="clear" w:color="auto" w:fill="auto"/>
          </w:tcPr>
          <w:p w:rsidR="0081499F" w:rsidRDefault="0081499F" w:rsidP="006E362F">
            <w:r>
              <w:t>Subpartitioning Type: (L)ist or (H)ash.  Default: (N)ot sub-partitioned</w:t>
            </w:r>
          </w:p>
        </w:tc>
      </w:tr>
      <w:tr w:rsidR="0081499F" w:rsidTr="007A55DC">
        <w:tc>
          <w:tcPr>
            <w:tcW w:w="0" w:type="auto"/>
            <w:shd w:val="clear" w:color="auto" w:fill="auto"/>
          </w:tcPr>
          <w:p w:rsidR="0081499F" w:rsidRDefault="0081499F" w:rsidP="006E362F">
            <w:r>
              <w:t>SUBPART_COLUMN</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Name of column on which to sub-partition.</w:t>
            </w:r>
          </w:p>
        </w:tc>
      </w:tr>
      <w:tr w:rsidR="0081499F" w:rsidTr="007A55DC">
        <w:tc>
          <w:tcPr>
            <w:tcW w:w="0" w:type="auto"/>
            <w:shd w:val="clear" w:color="auto" w:fill="auto"/>
          </w:tcPr>
          <w:p w:rsidR="0081499F" w:rsidRDefault="0081499F" w:rsidP="006E362F">
            <w:r>
              <w:t>HASH_PARTITIONS</w:t>
            </w:r>
          </w:p>
        </w:tc>
        <w:tc>
          <w:tcPr>
            <w:tcW w:w="0" w:type="auto"/>
            <w:shd w:val="clear" w:color="auto" w:fill="auto"/>
          </w:tcPr>
          <w:p w:rsidR="0081499F" w:rsidRDefault="0081499F" w:rsidP="006E362F">
            <w:r>
              <w:t>NUMBER</w:t>
            </w:r>
          </w:p>
        </w:tc>
        <w:tc>
          <w:tcPr>
            <w:tcW w:w="0" w:type="auto"/>
            <w:shd w:val="clear" w:color="auto" w:fill="auto"/>
          </w:tcPr>
          <w:p w:rsidR="0081499F" w:rsidRDefault="0081499F" w:rsidP="006E362F">
            <w:r>
              <w:t>NOT NULL</w:t>
            </w:r>
          </w:p>
          <w:p w:rsidR="0081499F" w:rsidRDefault="0081499F" w:rsidP="006E362F">
            <w:r>
              <w:t>&gt; 0</w:t>
            </w:r>
          </w:p>
        </w:tc>
        <w:tc>
          <w:tcPr>
            <w:tcW w:w="0" w:type="auto"/>
            <w:shd w:val="clear" w:color="auto" w:fill="auto"/>
          </w:tcPr>
          <w:p w:rsidR="0081499F" w:rsidRDefault="0081499F" w:rsidP="006E362F">
            <w:r>
              <w:t>Number of Hash partitions.  Default 0</w:t>
            </w:r>
          </w:p>
        </w:tc>
      </w:tr>
      <w:tr w:rsidR="0081499F" w:rsidTr="007A55DC">
        <w:tc>
          <w:tcPr>
            <w:tcW w:w="0" w:type="auto"/>
            <w:shd w:val="clear" w:color="auto" w:fill="auto"/>
          </w:tcPr>
          <w:p w:rsidR="0081499F" w:rsidRDefault="0081499F" w:rsidP="006E362F">
            <w:r>
              <w:t>IDX_TABLESPACE</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Tablespace to be specified at index level.</w:t>
            </w:r>
          </w:p>
        </w:tc>
      </w:tr>
      <w:tr w:rsidR="0081499F" w:rsidTr="007A55DC">
        <w:tc>
          <w:tcPr>
            <w:tcW w:w="0" w:type="auto"/>
            <w:shd w:val="clear" w:color="auto" w:fill="auto"/>
          </w:tcPr>
          <w:p w:rsidR="0081499F" w:rsidRDefault="0081499F" w:rsidP="006E362F">
            <w:r>
              <w:t>IDX_STORAGE</w:t>
            </w:r>
          </w:p>
        </w:tc>
        <w:tc>
          <w:tcPr>
            <w:tcW w:w="0" w:type="auto"/>
            <w:shd w:val="clear" w:color="auto" w:fill="auto"/>
          </w:tcPr>
          <w:p w:rsidR="0081499F" w:rsidRDefault="0081499F" w:rsidP="006E362F">
            <w:r>
              <w:t>VARCHAR2(100)</w:t>
            </w:r>
          </w:p>
        </w:tc>
        <w:tc>
          <w:tcPr>
            <w:tcW w:w="0" w:type="auto"/>
            <w:shd w:val="clear" w:color="auto" w:fill="auto"/>
          </w:tcPr>
          <w:p w:rsidR="0081499F" w:rsidRDefault="0081499F" w:rsidP="006E362F"/>
        </w:tc>
        <w:tc>
          <w:tcPr>
            <w:tcW w:w="0" w:type="auto"/>
            <w:shd w:val="clear" w:color="auto" w:fill="auto"/>
          </w:tcPr>
          <w:p w:rsidR="0081499F" w:rsidRDefault="0081499F" w:rsidP="006E362F">
            <w:r>
              <w:t>Storage Clause to be specified at index level.</w:t>
            </w:r>
          </w:p>
        </w:tc>
      </w:tr>
      <w:tr w:rsidR="0081499F" w:rsidTr="007A55DC">
        <w:tc>
          <w:tcPr>
            <w:tcW w:w="0" w:type="auto"/>
            <w:shd w:val="clear" w:color="auto" w:fill="auto"/>
          </w:tcPr>
          <w:p w:rsidR="0081499F" w:rsidRDefault="0081499F" w:rsidP="006E362F">
            <w:r>
              <w:t>OVERRIDE_SCHEMA</w:t>
            </w:r>
          </w:p>
        </w:tc>
        <w:tc>
          <w:tcPr>
            <w:tcW w:w="0" w:type="auto"/>
            <w:shd w:val="clear" w:color="auto" w:fill="auto"/>
          </w:tcPr>
          <w:p w:rsidR="0081499F" w:rsidRDefault="0081499F" w:rsidP="006E362F">
            <w:r>
              <w:t>VARCHAR2(30)</w:t>
            </w:r>
          </w:p>
        </w:tc>
        <w:tc>
          <w:tcPr>
            <w:tcW w:w="0" w:type="auto"/>
            <w:shd w:val="clear" w:color="auto" w:fill="auto"/>
          </w:tcPr>
          <w:p w:rsidR="0081499F" w:rsidRDefault="0081499F" w:rsidP="006E362F"/>
        </w:tc>
        <w:tc>
          <w:tcPr>
            <w:tcW w:w="0" w:type="auto"/>
            <w:shd w:val="clear" w:color="auto" w:fill="auto"/>
          </w:tcPr>
          <w:p w:rsidR="0081499F" w:rsidRDefault="0081499F" w:rsidP="006E362F">
            <w:r>
              <w:t>Schema in which table to be built.  Used if not building object in schema of PeopleSoft Owner ID.</w:t>
            </w:r>
          </w:p>
        </w:tc>
      </w:tr>
      <w:tr w:rsidR="006E362F" w:rsidTr="007A55DC">
        <w:tc>
          <w:tcPr>
            <w:tcW w:w="0" w:type="auto"/>
            <w:shd w:val="clear" w:color="auto" w:fill="auto"/>
          </w:tcPr>
          <w:p w:rsidR="006E362F" w:rsidRDefault="006E362F" w:rsidP="006E362F">
            <w:r>
              <w:t>NAME_SUFFIX</w:t>
            </w:r>
          </w:p>
        </w:tc>
        <w:tc>
          <w:tcPr>
            <w:tcW w:w="0" w:type="auto"/>
            <w:shd w:val="clear" w:color="auto" w:fill="auto"/>
          </w:tcPr>
          <w:p w:rsidR="006E362F" w:rsidRDefault="006E362F" w:rsidP="006E362F">
            <w:r>
              <w:t>VARCHAR2(20)</w:t>
            </w:r>
          </w:p>
        </w:tc>
        <w:tc>
          <w:tcPr>
            <w:tcW w:w="0" w:type="auto"/>
            <w:shd w:val="clear" w:color="auto" w:fill="auto"/>
          </w:tcPr>
          <w:p w:rsidR="006E362F" w:rsidRDefault="006E362F" w:rsidP="006E362F"/>
        </w:tc>
        <w:tc>
          <w:tcPr>
            <w:tcW w:w="0" w:type="auto"/>
            <w:shd w:val="clear" w:color="auto" w:fill="auto"/>
          </w:tcPr>
          <w:p w:rsidR="006E362F" w:rsidRDefault="006E362F" w:rsidP="006E362F">
            <w:r>
              <w:t>Suffix to be added to Index and partition names</w:t>
            </w:r>
          </w:p>
        </w:tc>
      </w:tr>
      <w:tr w:rsidR="00E93ED7" w:rsidTr="007A55DC">
        <w:tc>
          <w:tcPr>
            <w:tcW w:w="0" w:type="auto"/>
            <w:shd w:val="clear" w:color="auto" w:fill="auto"/>
          </w:tcPr>
          <w:p w:rsidR="00E93ED7" w:rsidRDefault="00E93ED7" w:rsidP="006E362F">
            <w:r>
              <w:t>PARTIAL_INDEX</w:t>
            </w:r>
          </w:p>
        </w:tc>
        <w:tc>
          <w:tcPr>
            <w:tcW w:w="0" w:type="auto"/>
            <w:shd w:val="clear" w:color="auto" w:fill="auto"/>
          </w:tcPr>
          <w:p w:rsidR="00E93ED7" w:rsidRDefault="00E93ED7" w:rsidP="006E362F">
            <w:r>
              <w:t>VARCHAR2(1)</w:t>
            </w:r>
          </w:p>
        </w:tc>
        <w:tc>
          <w:tcPr>
            <w:tcW w:w="0" w:type="auto"/>
            <w:shd w:val="clear" w:color="auto" w:fill="auto"/>
          </w:tcPr>
          <w:p w:rsidR="00E93ED7" w:rsidRDefault="00E93ED7" w:rsidP="006E362F">
            <w:r>
              <w:t>Y, N</w:t>
            </w:r>
          </w:p>
        </w:tc>
        <w:tc>
          <w:tcPr>
            <w:tcW w:w="0" w:type="auto"/>
            <w:shd w:val="clear" w:color="auto" w:fill="auto"/>
          </w:tcPr>
          <w:p w:rsidR="00E93ED7" w:rsidRDefault="00E93ED7" w:rsidP="006E362F">
            <w:r>
              <w:t>Allow partitial indexing.</w:t>
            </w:r>
          </w:p>
        </w:tc>
      </w:tr>
    </w:tbl>
    <w:p w:rsidR="006E362F" w:rsidRDefault="006E362F" w:rsidP="00B4539D"/>
    <w:p w:rsidR="007A55DC" w:rsidRDefault="007A55DC">
      <w:pPr>
        <w:spacing w:after="0" w:line="240" w:lineRule="auto"/>
        <w:rPr>
          <w:rFonts w:ascii="Arial Narrow" w:hAnsi="Arial Narrow"/>
          <w:b/>
          <w:color w:val="0000FF"/>
        </w:rPr>
      </w:pPr>
      <w:r>
        <w:br w:type="page"/>
      </w:r>
    </w:p>
    <w:p w:rsidR="0081499F" w:rsidRDefault="0081499F" w:rsidP="0081499F">
      <w:pPr>
        <w:pStyle w:val="Heading5"/>
        <w:keepLines/>
      </w:pPr>
      <w:bookmarkStart w:id="11" w:name="_Toc98275217"/>
      <w:r>
        <w:t>GFC_PART_LISTS</w:t>
      </w:r>
      <w:bookmarkEnd w:id="11"/>
    </w:p>
    <w:p w:rsidR="0081499F" w:rsidRPr="00472C35" w:rsidRDefault="0081499F" w:rsidP="0081499F">
      <w:pPr>
        <w:keepNext/>
        <w:keepLines/>
      </w:pPr>
      <w:r>
        <w:t>This table specifies the list partition definitions.  It contains one row for each list partition defined.</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300"/>
        <w:gridCol w:w="2794"/>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Controls Sequence List Partition specification in DDL</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LIST_VALUE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List partition values.</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18531A" w:rsidTr="007A55DC">
        <w:tc>
          <w:tcPr>
            <w:tcW w:w="0" w:type="auto"/>
            <w:shd w:val="clear" w:color="auto" w:fill="auto"/>
          </w:tcPr>
          <w:p w:rsidR="0018531A" w:rsidRDefault="0018531A" w:rsidP="003F0DA2">
            <w:r>
              <w:t>ARCH_FLAG</w:t>
            </w:r>
          </w:p>
        </w:tc>
        <w:tc>
          <w:tcPr>
            <w:tcW w:w="0" w:type="auto"/>
            <w:shd w:val="clear" w:color="auto" w:fill="auto"/>
          </w:tcPr>
          <w:p w:rsidR="0018531A" w:rsidRDefault="0018531A" w:rsidP="003F0DA2">
            <w:r>
              <w:t>VARCHAR2(1)</w:t>
            </w:r>
          </w:p>
        </w:tc>
        <w:tc>
          <w:tcPr>
            <w:tcW w:w="0" w:type="auto"/>
            <w:shd w:val="clear" w:color="auto" w:fill="auto"/>
          </w:tcPr>
          <w:p w:rsidR="0018531A" w:rsidRDefault="0018531A" w:rsidP="003F0DA2">
            <w:r>
              <w:t>A, N, D</w:t>
            </w:r>
          </w:p>
        </w:tc>
        <w:tc>
          <w:tcPr>
            <w:tcW w:w="0" w:type="auto"/>
            <w:shd w:val="clear" w:color="auto" w:fill="auto"/>
          </w:tcPr>
          <w:p w:rsidR="0018531A" w:rsidRDefault="0018531A" w:rsidP="003F0DA2">
            <w:r>
              <w:t>Enable archiving feature</w:t>
            </w:r>
          </w:p>
          <w:p w:rsidR="0018531A" w:rsidRDefault="0018531A" w:rsidP="003F0DA2">
            <w:r>
              <w:t>A=Archive</w:t>
            </w:r>
          </w:p>
          <w:p w:rsidR="0018531A" w:rsidRDefault="0018531A" w:rsidP="003F0DA2">
            <w:r>
              <w:t>D=Purge by dropping partitions</w:t>
            </w:r>
          </w:p>
          <w:p w:rsidR="0018531A" w:rsidRDefault="0018531A" w:rsidP="0018531A">
            <w:r>
              <w:t>N=Do not archive</w:t>
            </w:r>
          </w:p>
        </w:tc>
      </w:tr>
    </w:tbl>
    <w:p w:rsidR="0081499F" w:rsidRDefault="0081499F" w:rsidP="0081499F">
      <w:pPr>
        <w:keepNext/>
        <w:keepLines/>
      </w:pPr>
    </w:p>
    <w:p w:rsidR="0081499F" w:rsidRDefault="0081499F" w:rsidP="0081499F">
      <w:r>
        <w:t>Additional Unique Constraint: PART_ID, PART_NAME</w:t>
      </w:r>
    </w:p>
    <w:p w:rsidR="00D95DB5" w:rsidRDefault="0081499F" w:rsidP="0081499F">
      <w:pPr>
        <w:pStyle w:val="Heading5"/>
      </w:pPr>
      <w:r>
        <w:br w:type="page"/>
      </w:r>
      <w:bookmarkStart w:id="12" w:name="_Toc98275218"/>
      <w:r w:rsidR="00D95DB5">
        <w:t>GFC_PART_TABLES</w:t>
      </w:r>
      <w:bookmarkEnd w:id="12"/>
    </w:p>
    <w:p w:rsidR="00955632" w:rsidRPr="00955632" w:rsidRDefault="00955632" w:rsidP="00955632">
      <w:r>
        <w:t>This table contains one row for each record whose corresponding database table is to be partitioned.</w:t>
      </w:r>
    </w:p>
    <w:tbl>
      <w:tblPr>
        <w:tblW w:w="875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2272"/>
        <w:gridCol w:w="1828"/>
        <w:gridCol w:w="1139"/>
        <w:gridCol w:w="3511"/>
      </w:tblGrid>
      <w:tr w:rsidR="00135F98" w:rsidTr="007F3EE7">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Column</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Datatype</w:t>
            </w:r>
          </w:p>
        </w:tc>
        <w:tc>
          <w:tcPr>
            <w:tcW w:w="0" w:type="auto"/>
            <w:tcBorders>
              <w:bottom w:val="single" w:sz="12" w:space="0" w:color="000000"/>
            </w:tcBorders>
            <w:shd w:val="clear" w:color="auto" w:fill="auto"/>
          </w:tcPr>
          <w:p w:rsidR="00135F98" w:rsidRPr="007F3EE7" w:rsidRDefault="00135F98" w:rsidP="00135F98">
            <w:pPr>
              <w:rPr>
                <w:b/>
                <w:bCs/>
              </w:rPr>
            </w:pPr>
            <w:r w:rsidRPr="007F3EE7">
              <w:rPr>
                <w:b/>
                <w:bCs/>
              </w:rPr>
              <w:t>Null</w:t>
            </w:r>
            <w:r w:rsidR="001D62D8" w:rsidRPr="007F3EE7">
              <w:rPr>
                <w:b/>
                <w:bCs/>
              </w:rPr>
              <w:t xml:space="preserve"> / Constraint</w:t>
            </w:r>
          </w:p>
        </w:tc>
        <w:tc>
          <w:tcPr>
            <w:tcW w:w="0" w:type="auto"/>
            <w:tcBorders>
              <w:bottom w:val="single" w:sz="12" w:space="0" w:color="000000"/>
            </w:tcBorders>
            <w:shd w:val="clear" w:color="auto" w:fill="auto"/>
          </w:tcPr>
          <w:p w:rsidR="00135F98" w:rsidRPr="007F3EE7" w:rsidRDefault="001D62D8" w:rsidP="00135F98">
            <w:pPr>
              <w:rPr>
                <w:b/>
                <w:bCs/>
              </w:rPr>
            </w:pPr>
            <w:r w:rsidRPr="007F3EE7">
              <w:rPr>
                <w:b/>
                <w:bCs/>
              </w:rPr>
              <w:t>Description</w:t>
            </w:r>
          </w:p>
        </w:tc>
      </w:tr>
      <w:tr w:rsidR="00135F98" w:rsidTr="007F3EE7">
        <w:tc>
          <w:tcPr>
            <w:tcW w:w="0" w:type="auto"/>
            <w:shd w:val="clear" w:color="auto" w:fill="auto"/>
          </w:tcPr>
          <w:p w:rsidR="00135F98" w:rsidRDefault="001D62D8" w:rsidP="00135F98">
            <w:r>
              <w:t>RECNAME</w:t>
            </w:r>
            <w:r w:rsidR="005D6104">
              <w:t>*</w:t>
            </w:r>
          </w:p>
        </w:tc>
        <w:tc>
          <w:tcPr>
            <w:tcW w:w="0" w:type="auto"/>
            <w:shd w:val="clear" w:color="auto" w:fill="auto"/>
          </w:tcPr>
          <w:p w:rsidR="00135F98" w:rsidRDefault="00D03187" w:rsidP="00135F98">
            <w:r>
              <w:t>VARCHAR2(15</w:t>
            </w:r>
            <w:r w:rsidR="001D62D8">
              <w:t>)</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PeopleSoft Record Name</w:t>
            </w:r>
          </w:p>
        </w:tc>
      </w:tr>
      <w:tr w:rsidR="00135F98" w:rsidTr="007F3EE7">
        <w:tc>
          <w:tcPr>
            <w:tcW w:w="0" w:type="auto"/>
            <w:shd w:val="clear" w:color="auto" w:fill="auto"/>
          </w:tcPr>
          <w:p w:rsidR="00135F98" w:rsidRDefault="001D62D8" w:rsidP="00135F98">
            <w:r>
              <w:t>PART_ID</w:t>
            </w:r>
          </w:p>
        </w:tc>
        <w:tc>
          <w:tcPr>
            <w:tcW w:w="0" w:type="auto"/>
            <w:shd w:val="clear" w:color="auto" w:fill="auto"/>
          </w:tcPr>
          <w:p w:rsidR="00135F98" w:rsidRDefault="001D62D8" w:rsidP="00135F98">
            <w:r>
              <w:t>VARCHAR2(8)</w:t>
            </w:r>
          </w:p>
        </w:tc>
        <w:tc>
          <w:tcPr>
            <w:tcW w:w="0" w:type="auto"/>
            <w:shd w:val="clear" w:color="auto" w:fill="auto"/>
          </w:tcPr>
          <w:p w:rsidR="00135F98" w:rsidRDefault="001D62D8" w:rsidP="00135F98">
            <w:r>
              <w:t>NOT NULL</w:t>
            </w:r>
          </w:p>
        </w:tc>
        <w:tc>
          <w:tcPr>
            <w:tcW w:w="0" w:type="auto"/>
            <w:shd w:val="clear" w:color="auto" w:fill="auto"/>
          </w:tcPr>
          <w:p w:rsidR="00135F98" w:rsidRDefault="001D62D8" w:rsidP="00135F98">
            <w:r>
              <w:t>ID of partitioning strategy.  Many tables can share one partitioning strategy.</w:t>
            </w:r>
          </w:p>
        </w:tc>
      </w:tr>
      <w:tr w:rsidR="00135F98" w:rsidTr="007F3EE7">
        <w:tc>
          <w:tcPr>
            <w:tcW w:w="0" w:type="auto"/>
            <w:shd w:val="clear" w:color="auto" w:fill="auto"/>
          </w:tcPr>
          <w:p w:rsidR="00135F98" w:rsidRDefault="001D62D8" w:rsidP="00135F98">
            <w:r>
              <w:t>PART_COLUMN</w:t>
            </w:r>
          </w:p>
        </w:tc>
        <w:tc>
          <w:tcPr>
            <w:tcW w:w="0" w:type="auto"/>
            <w:shd w:val="clear" w:color="auto" w:fill="auto"/>
          </w:tcPr>
          <w:p w:rsidR="00135F98" w:rsidRDefault="001B73AC" w:rsidP="00135F98">
            <w:r>
              <w:t>VARCHAR2(100)</w:t>
            </w:r>
          </w:p>
        </w:tc>
        <w:tc>
          <w:tcPr>
            <w:tcW w:w="0" w:type="auto"/>
            <w:shd w:val="clear" w:color="auto" w:fill="auto"/>
          </w:tcPr>
          <w:p w:rsidR="00135F98" w:rsidRDefault="001B73AC" w:rsidP="00135F98">
            <w:r>
              <w:t>NOT NULL</w:t>
            </w:r>
          </w:p>
        </w:tc>
        <w:tc>
          <w:tcPr>
            <w:tcW w:w="0" w:type="auto"/>
            <w:shd w:val="clear" w:color="auto" w:fill="auto"/>
          </w:tcPr>
          <w:p w:rsidR="00135F98" w:rsidRDefault="001B73AC" w:rsidP="00135F98">
            <w:r>
              <w:t>Range partitioning column, or comma separated columns.</w:t>
            </w:r>
          </w:p>
        </w:tc>
      </w:tr>
      <w:tr w:rsidR="00135F98" w:rsidTr="007F3EE7">
        <w:tc>
          <w:tcPr>
            <w:tcW w:w="0" w:type="auto"/>
            <w:shd w:val="clear" w:color="auto" w:fill="auto"/>
          </w:tcPr>
          <w:p w:rsidR="00135F98" w:rsidRDefault="001D62D8" w:rsidP="00135F98">
            <w:r>
              <w:t>PART_TYPE</w:t>
            </w:r>
          </w:p>
        </w:tc>
        <w:tc>
          <w:tcPr>
            <w:tcW w:w="0" w:type="auto"/>
            <w:shd w:val="clear" w:color="auto" w:fill="auto"/>
          </w:tcPr>
          <w:p w:rsidR="00135F98" w:rsidRDefault="001B73AC" w:rsidP="00135F98">
            <w:r>
              <w:t>VARCHAR2(1)</w:t>
            </w:r>
          </w:p>
        </w:tc>
        <w:tc>
          <w:tcPr>
            <w:tcW w:w="0" w:type="auto"/>
            <w:shd w:val="clear" w:color="auto" w:fill="auto"/>
          </w:tcPr>
          <w:p w:rsidR="00135F98" w:rsidRPr="007F3EE7" w:rsidRDefault="007D191F" w:rsidP="00135F98">
            <w:pPr>
              <w:rPr>
                <w:lang w:val="pt-BR"/>
              </w:rPr>
            </w:pPr>
            <w:r w:rsidRPr="007F3EE7">
              <w:rPr>
                <w:lang w:val="pt-BR"/>
              </w:rPr>
              <w:t xml:space="preserve">NOT NULL, R, L, </w:t>
            </w:r>
            <w:r w:rsidR="00595CEA" w:rsidRPr="007F3EE7">
              <w:rPr>
                <w:lang w:val="pt-BR"/>
              </w:rPr>
              <w:t>H</w:t>
            </w:r>
            <w:r w:rsidRPr="007F3EE7">
              <w:rPr>
                <w:lang w:val="pt-BR"/>
              </w:rPr>
              <w:t xml:space="preserve">, </w:t>
            </w:r>
            <w:r w:rsidR="00486243">
              <w:rPr>
                <w:lang w:val="pt-BR"/>
              </w:rPr>
              <w:t xml:space="preserve">I, </w:t>
            </w:r>
            <w:r w:rsidRPr="007F3EE7">
              <w:rPr>
                <w:lang w:val="pt-BR"/>
              </w:rPr>
              <w:t>N</w:t>
            </w:r>
          </w:p>
        </w:tc>
        <w:tc>
          <w:tcPr>
            <w:tcW w:w="0" w:type="auto"/>
            <w:shd w:val="clear" w:color="auto" w:fill="auto"/>
          </w:tcPr>
          <w:p w:rsidR="00135F98" w:rsidRDefault="00595CEA" w:rsidP="00135F98">
            <w:r>
              <w:t xml:space="preserve">Partitioning Type: </w:t>
            </w:r>
            <w:r w:rsidR="007D191F">
              <w:t xml:space="preserve">(R)ange, </w:t>
            </w:r>
            <w:r w:rsidR="001B73AC">
              <w:t>(L)ist or (H)ash</w:t>
            </w:r>
            <w:r w:rsidR="00486243">
              <w:t>, (I)nterval</w:t>
            </w:r>
            <w:r w:rsidR="001B73AC">
              <w:t xml:space="preserve"> </w:t>
            </w:r>
            <w:r w:rsidR="007D191F">
              <w:t>or (N)ot Partitioned</w:t>
            </w:r>
          </w:p>
        </w:tc>
      </w:tr>
      <w:tr w:rsidR="00486243" w:rsidTr="007F3EE7">
        <w:tc>
          <w:tcPr>
            <w:tcW w:w="0" w:type="auto"/>
            <w:shd w:val="clear" w:color="auto" w:fill="auto"/>
          </w:tcPr>
          <w:p w:rsidR="00486243" w:rsidRDefault="00486243" w:rsidP="00135F98">
            <w:r>
              <w:t>INTERVAL_EXPR</w:t>
            </w:r>
          </w:p>
        </w:tc>
        <w:tc>
          <w:tcPr>
            <w:tcW w:w="0" w:type="auto"/>
            <w:shd w:val="clear" w:color="auto" w:fill="auto"/>
          </w:tcPr>
          <w:p w:rsidR="00486243" w:rsidRDefault="00486243" w:rsidP="00135F98">
            <w:r>
              <w:t>VARCHAR2(100)</w:t>
            </w:r>
          </w:p>
        </w:tc>
        <w:tc>
          <w:tcPr>
            <w:tcW w:w="0" w:type="auto"/>
            <w:shd w:val="clear" w:color="auto" w:fill="auto"/>
          </w:tcPr>
          <w:p w:rsidR="00486243" w:rsidRPr="007F3EE7" w:rsidRDefault="00486243" w:rsidP="00135F98">
            <w:pPr>
              <w:rPr>
                <w:lang w:val="pt-BR"/>
              </w:rPr>
            </w:pPr>
          </w:p>
        </w:tc>
        <w:tc>
          <w:tcPr>
            <w:tcW w:w="0" w:type="auto"/>
            <w:shd w:val="clear" w:color="auto" w:fill="auto"/>
          </w:tcPr>
          <w:p w:rsidR="00486243" w:rsidRDefault="00486243" w:rsidP="00135F98">
            <w:r>
              <w:t>Interval Partitioning Expression</w:t>
            </w:r>
          </w:p>
        </w:tc>
      </w:tr>
      <w:tr w:rsidR="00135F98" w:rsidTr="007F3EE7">
        <w:tc>
          <w:tcPr>
            <w:tcW w:w="0" w:type="auto"/>
            <w:shd w:val="clear" w:color="auto" w:fill="auto"/>
          </w:tcPr>
          <w:p w:rsidR="00135F98" w:rsidRDefault="001D62D8" w:rsidP="00135F98">
            <w:r>
              <w:t>SUBPART_TYPE</w:t>
            </w:r>
          </w:p>
        </w:tc>
        <w:tc>
          <w:tcPr>
            <w:tcW w:w="0" w:type="auto"/>
            <w:shd w:val="clear" w:color="auto" w:fill="auto"/>
          </w:tcPr>
          <w:p w:rsidR="00135F98" w:rsidRDefault="001B73AC" w:rsidP="00135F98">
            <w:r>
              <w:t>VARCHAR2(1)</w:t>
            </w:r>
          </w:p>
        </w:tc>
        <w:tc>
          <w:tcPr>
            <w:tcW w:w="0" w:type="auto"/>
            <w:shd w:val="clear" w:color="auto" w:fill="auto"/>
          </w:tcPr>
          <w:p w:rsidR="00135F98" w:rsidRDefault="00595CEA" w:rsidP="00135F98">
            <w:r>
              <w:t>L, H</w:t>
            </w:r>
            <w:r w:rsidR="00955632">
              <w:t>, N</w:t>
            </w:r>
          </w:p>
          <w:p w:rsidR="00955632" w:rsidRDefault="00955632" w:rsidP="00135F98"/>
        </w:tc>
        <w:tc>
          <w:tcPr>
            <w:tcW w:w="0" w:type="auto"/>
            <w:shd w:val="clear" w:color="auto" w:fill="auto"/>
          </w:tcPr>
          <w:p w:rsidR="00135F98" w:rsidRDefault="00595CEA" w:rsidP="00135F98">
            <w:r>
              <w:t xml:space="preserve">Subpartitioning Type: </w:t>
            </w:r>
            <w:r w:rsidR="001B73AC">
              <w:t>(L)ist or (H)ash</w:t>
            </w:r>
            <w:r w:rsidR="00955632">
              <w:t>.  Default: (N)ot Partitioned</w:t>
            </w:r>
          </w:p>
        </w:tc>
      </w:tr>
      <w:tr w:rsidR="00135F98" w:rsidTr="007F3EE7">
        <w:tc>
          <w:tcPr>
            <w:tcW w:w="0" w:type="auto"/>
            <w:shd w:val="clear" w:color="auto" w:fill="auto"/>
          </w:tcPr>
          <w:p w:rsidR="00135F98" w:rsidRDefault="00955632" w:rsidP="00135F98">
            <w:r>
              <w:t>SUBPART_COLUMN</w:t>
            </w:r>
          </w:p>
        </w:tc>
        <w:tc>
          <w:tcPr>
            <w:tcW w:w="0" w:type="auto"/>
            <w:shd w:val="clear" w:color="auto" w:fill="auto"/>
          </w:tcPr>
          <w:p w:rsidR="00135F98" w:rsidRDefault="00955632" w:rsidP="00135F98">
            <w:r>
              <w:t>VARCHAR2(100)</w:t>
            </w:r>
          </w:p>
        </w:tc>
        <w:tc>
          <w:tcPr>
            <w:tcW w:w="0" w:type="auto"/>
            <w:shd w:val="clear" w:color="auto" w:fill="auto"/>
          </w:tcPr>
          <w:p w:rsidR="00135F98" w:rsidRDefault="00135F98" w:rsidP="00135F98"/>
        </w:tc>
        <w:tc>
          <w:tcPr>
            <w:tcW w:w="0" w:type="auto"/>
            <w:shd w:val="clear" w:color="auto" w:fill="auto"/>
          </w:tcPr>
          <w:p w:rsidR="00135F98" w:rsidRDefault="00A72575" w:rsidP="00135F98">
            <w:r>
              <w:t>Name of column on which to sub-partition.</w:t>
            </w:r>
          </w:p>
        </w:tc>
      </w:tr>
      <w:tr w:rsidR="00135F98" w:rsidTr="007F3EE7">
        <w:tc>
          <w:tcPr>
            <w:tcW w:w="0" w:type="auto"/>
            <w:shd w:val="clear" w:color="auto" w:fill="auto"/>
          </w:tcPr>
          <w:p w:rsidR="00135F98" w:rsidRDefault="00955632" w:rsidP="00135F98">
            <w:r>
              <w:t>HASH_PARTITIONS</w:t>
            </w:r>
          </w:p>
        </w:tc>
        <w:tc>
          <w:tcPr>
            <w:tcW w:w="0" w:type="auto"/>
            <w:shd w:val="clear" w:color="auto" w:fill="auto"/>
          </w:tcPr>
          <w:p w:rsidR="00135F98" w:rsidRDefault="00955632" w:rsidP="00135F98">
            <w:r>
              <w:t>NUMBER</w:t>
            </w:r>
          </w:p>
        </w:tc>
        <w:tc>
          <w:tcPr>
            <w:tcW w:w="0" w:type="auto"/>
            <w:shd w:val="clear" w:color="auto" w:fill="auto"/>
          </w:tcPr>
          <w:p w:rsidR="00955632" w:rsidRDefault="00955632" w:rsidP="00135F98">
            <w:r>
              <w:t>NOT NULL</w:t>
            </w:r>
          </w:p>
          <w:p w:rsidR="00A72575" w:rsidRDefault="00A72575" w:rsidP="00135F98">
            <w:r>
              <w:t>&gt;= 0</w:t>
            </w:r>
          </w:p>
        </w:tc>
        <w:tc>
          <w:tcPr>
            <w:tcW w:w="0" w:type="auto"/>
            <w:shd w:val="clear" w:color="auto" w:fill="auto"/>
          </w:tcPr>
          <w:p w:rsidR="00135F98" w:rsidRDefault="00955632" w:rsidP="00135F98">
            <w:r>
              <w:t>Number of Hash partitions.  Default 0</w:t>
            </w:r>
          </w:p>
        </w:tc>
      </w:tr>
      <w:tr w:rsidR="00135F98" w:rsidTr="007F3EE7">
        <w:tc>
          <w:tcPr>
            <w:tcW w:w="0" w:type="auto"/>
            <w:shd w:val="clear" w:color="auto" w:fill="auto"/>
          </w:tcPr>
          <w:p w:rsidR="00135F98" w:rsidRDefault="00A72575" w:rsidP="00135F98">
            <w:r>
              <w:t>TAB_TABLESPACE</w:t>
            </w:r>
          </w:p>
        </w:tc>
        <w:tc>
          <w:tcPr>
            <w:tcW w:w="0" w:type="auto"/>
            <w:shd w:val="clear" w:color="auto" w:fill="auto"/>
          </w:tcPr>
          <w:p w:rsidR="00135F98" w:rsidRDefault="00A72575" w:rsidP="00135F98">
            <w:r>
              <w:t>VARCHAR2(30)</w:t>
            </w:r>
          </w:p>
        </w:tc>
        <w:tc>
          <w:tcPr>
            <w:tcW w:w="0" w:type="auto"/>
            <w:shd w:val="clear" w:color="auto" w:fill="auto"/>
          </w:tcPr>
          <w:p w:rsidR="00135F98" w:rsidRDefault="00135F98" w:rsidP="00135F98"/>
        </w:tc>
        <w:tc>
          <w:tcPr>
            <w:tcW w:w="0" w:type="auto"/>
            <w:shd w:val="clear" w:color="auto" w:fill="auto"/>
          </w:tcPr>
          <w:p w:rsidR="00135F98" w:rsidRDefault="00A72575" w:rsidP="00135F98">
            <w:r>
              <w:t>Tablespace to be specified at table level.</w:t>
            </w:r>
          </w:p>
        </w:tc>
      </w:tr>
      <w:tr w:rsidR="00A72575" w:rsidTr="007F3EE7">
        <w:tc>
          <w:tcPr>
            <w:tcW w:w="0" w:type="auto"/>
            <w:shd w:val="clear" w:color="auto" w:fill="auto"/>
          </w:tcPr>
          <w:p w:rsidR="00A72575" w:rsidRDefault="00A72575" w:rsidP="00D5750E">
            <w:r>
              <w:t>IDX_TABLESPACE</w:t>
            </w:r>
          </w:p>
        </w:tc>
        <w:tc>
          <w:tcPr>
            <w:tcW w:w="0" w:type="auto"/>
            <w:shd w:val="clear" w:color="auto" w:fill="auto"/>
          </w:tcPr>
          <w:p w:rsidR="00A72575" w:rsidRDefault="00A72575" w:rsidP="00D5750E">
            <w:r>
              <w:t>VARCHAR2(30)</w:t>
            </w:r>
          </w:p>
        </w:tc>
        <w:tc>
          <w:tcPr>
            <w:tcW w:w="0" w:type="auto"/>
            <w:shd w:val="clear" w:color="auto" w:fill="auto"/>
          </w:tcPr>
          <w:p w:rsidR="00A72575" w:rsidRDefault="00A72575" w:rsidP="00D5750E"/>
        </w:tc>
        <w:tc>
          <w:tcPr>
            <w:tcW w:w="0" w:type="auto"/>
            <w:shd w:val="clear" w:color="auto" w:fill="auto"/>
          </w:tcPr>
          <w:p w:rsidR="00A72575" w:rsidRDefault="00A72575" w:rsidP="00D5750E">
            <w:r>
              <w:t>Tablespace to be specified at index level</w:t>
            </w:r>
            <w:r w:rsidR="005E3C18">
              <w:t xml:space="preserve">. </w:t>
            </w:r>
          </w:p>
        </w:tc>
      </w:tr>
      <w:tr w:rsidR="00A72575" w:rsidTr="007F3EE7">
        <w:tc>
          <w:tcPr>
            <w:tcW w:w="0" w:type="auto"/>
            <w:shd w:val="clear" w:color="auto" w:fill="auto"/>
          </w:tcPr>
          <w:p w:rsidR="00A72575" w:rsidRDefault="00A72575" w:rsidP="00135F98">
            <w:r>
              <w:t>TAB_STORAGE</w:t>
            </w:r>
          </w:p>
        </w:tc>
        <w:tc>
          <w:tcPr>
            <w:tcW w:w="0" w:type="auto"/>
            <w:shd w:val="clear" w:color="auto" w:fill="auto"/>
          </w:tcPr>
          <w:p w:rsidR="00A72575" w:rsidRDefault="00A72575" w:rsidP="00135F98">
            <w:r>
              <w:t>VARCHAR2(100)</w:t>
            </w:r>
          </w:p>
        </w:tc>
        <w:tc>
          <w:tcPr>
            <w:tcW w:w="0" w:type="auto"/>
            <w:shd w:val="clear" w:color="auto" w:fill="auto"/>
          </w:tcPr>
          <w:p w:rsidR="00A72575" w:rsidRDefault="00A72575" w:rsidP="00135F98"/>
        </w:tc>
        <w:tc>
          <w:tcPr>
            <w:tcW w:w="0" w:type="auto"/>
            <w:shd w:val="clear" w:color="auto" w:fill="auto"/>
          </w:tcPr>
          <w:p w:rsidR="00A72575" w:rsidRDefault="00A72575" w:rsidP="00135F98">
            <w:r>
              <w:t>Storage Clause to be specified at table level.</w:t>
            </w:r>
          </w:p>
        </w:tc>
      </w:tr>
      <w:tr w:rsidR="00A72575" w:rsidTr="007F3EE7">
        <w:tc>
          <w:tcPr>
            <w:tcW w:w="0" w:type="auto"/>
            <w:shd w:val="clear" w:color="auto" w:fill="auto"/>
          </w:tcPr>
          <w:p w:rsidR="00A72575" w:rsidRDefault="00A72575" w:rsidP="00D5750E">
            <w:r>
              <w:t>IDX_STORAGE</w:t>
            </w:r>
          </w:p>
        </w:tc>
        <w:tc>
          <w:tcPr>
            <w:tcW w:w="0" w:type="auto"/>
            <w:shd w:val="clear" w:color="auto" w:fill="auto"/>
          </w:tcPr>
          <w:p w:rsidR="00A72575" w:rsidRDefault="00A72575" w:rsidP="00D5750E">
            <w:r>
              <w:t>VARCHAR2(100)</w:t>
            </w:r>
          </w:p>
        </w:tc>
        <w:tc>
          <w:tcPr>
            <w:tcW w:w="0" w:type="auto"/>
            <w:shd w:val="clear" w:color="auto" w:fill="auto"/>
          </w:tcPr>
          <w:p w:rsidR="00A72575" w:rsidRDefault="00A72575" w:rsidP="00D5750E"/>
        </w:tc>
        <w:tc>
          <w:tcPr>
            <w:tcW w:w="0" w:type="auto"/>
            <w:shd w:val="clear" w:color="auto" w:fill="auto"/>
          </w:tcPr>
          <w:p w:rsidR="00A72575" w:rsidRDefault="00A72575" w:rsidP="00D5750E">
            <w:r>
              <w:t>Storage Clause to be specified at index level.</w:t>
            </w:r>
          </w:p>
        </w:tc>
      </w:tr>
      <w:tr w:rsidR="00A72575" w:rsidTr="007F3EE7">
        <w:tc>
          <w:tcPr>
            <w:tcW w:w="0" w:type="auto"/>
            <w:shd w:val="clear" w:color="auto" w:fill="auto"/>
          </w:tcPr>
          <w:p w:rsidR="00A72575" w:rsidRDefault="00A72575" w:rsidP="00135F98">
            <w:r>
              <w:t>STATS_TYPE</w:t>
            </w:r>
          </w:p>
        </w:tc>
        <w:tc>
          <w:tcPr>
            <w:tcW w:w="0" w:type="auto"/>
            <w:shd w:val="clear" w:color="auto" w:fill="auto"/>
          </w:tcPr>
          <w:p w:rsidR="00A72575" w:rsidRDefault="00A72575" w:rsidP="00135F98">
            <w:r>
              <w:t>VARCHAR2(1)</w:t>
            </w:r>
          </w:p>
        </w:tc>
        <w:tc>
          <w:tcPr>
            <w:tcW w:w="0" w:type="auto"/>
            <w:shd w:val="clear" w:color="auto" w:fill="auto"/>
          </w:tcPr>
          <w:p w:rsidR="00A72575" w:rsidRDefault="00A72575" w:rsidP="00135F98">
            <w:r>
              <w:t>Y, N, D</w:t>
            </w:r>
          </w:p>
        </w:tc>
        <w:tc>
          <w:tcPr>
            <w:tcW w:w="0" w:type="auto"/>
            <w:shd w:val="clear" w:color="auto" w:fill="auto"/>
          </w:tcPr>
          <w:p w:rsidR="00A72575" w:rsidRDefault="00A72575" w:rsidP="00135F98">
            <w:r>
              <w:t>Y: Collect statistics</w:t>
            </w:r>
          </w:p>
          <w:p w:rsidR="00A72575" w:rsidRDefault="00A72575" w:rsidP="00135F98">
            <w:r>
              <w:t>D: Delete Statistics</w:t>
            </w:r>
          </w:p>
          <w:p w:rsidR="00A72575" w:rsidRDefault="00A72575" w:rsidP="00135F98">
            <w:r>
              <w:t>N: Do Not Collect Statistics</w:t>
            </w:r>
          </w:p>
        </w:tc>
      </w:tr>
      <w:tr w:rsidR="00A72575" w:rsidTr="007F3EE7">
        <w:tc>
          <w:tcPr>
            <w:tcW w:w="0" w:type="auto"/>
            <w:shd w:val="clear" w:color="auto" w:fill="auto"/>
          </w:tcPr>
          <w:p w:rsidR="00A72575" w:rsidRDefault="00254E63" w:rsidP="00135F98">
            <w:r>
              <w:t>SAMPLE_SIZE</w:t>
            </w:r>
          </w:p>
        </w:tc>
        <w:tc>
          <w:tcPr>
            <w:tcW w:w="0" w:type="auto"/>
            <w:shd w:val="clear" w:color="auto" w:fill="auto"/>
          </w:tcPr>
          <w:p w:rsidR="00A72575" w:rsidRDefault="00254E63" w:rsidP="00135F98">
            <w:r>
              <w:t>NUMBER</w:t>
            </w:r>
          </w:p>
        </w:tc>
        <w:tc>
          <w:tcPr>
            <w:tcW w:w="0" w:type="auto"/>
            <w:shd w:val="clear" w:color="auto" w:fill="auto"/>
          </w:tcPr>
          <w:p w:rsidR="00A72575" w:rsidRDefault="00A72575" w:rsidP="00135F98"/>
        </w:tc>
        <w:tc>
          <w:tcPr>
            <w:tcW w:w="0" w:type="auto"/>
            <w:shd w:val="clear" w:color="auto" w:fill="auto"/>
          </w:tcPr>
          <w:p w:rsidR="00A72575" w:rsidRDefault="00254E63" w:rsidP="00135F98">
            <w:r>
              <w:t>As sample size in DBMS_STATS, except that NULL indicates that DBMS_STATS.AUTO_SAMPLE_SIZE will be used.</w:t>
            </w:r>
          </w:p>
        </w:tc>
      </w:tr>
      <w:tr w:rsidR="00254E63" w:rsidTr="007F3EE7">
        <w:tc>
          <w:tcPr>
            <w:tcW w:w="0" w:type="auto"/>
            <w:shd w:val="clear" w:color="auto" w:fill="auto"/>
          </w:tcPr>
          <w:p w:rsidR="00254E63" w:rsidRDefault="00254E63" w:rsidP="007A55DC">
            <w:pPr>
              <w:keepNext/>
              <w:keepLines/>
            </w:pPr>
            <w:r>
              <w:t>METHOD_OPT</w:t>
            </w:r>
          </w:p>
        </w:tc>
        <w:tc>
          <w:tcPr>
            <w:tcW w:w="0" w:type="auto"/>
            <w:shd w:val="clear" w:color="auto" w:fill="auto"/>
          </w:tcPr>
          <w:p w:rsidR="00254E63" w:rsidRDefault="00254E63" w:rsidP="007A55DC">
            <w:pPr>
              <w:keepNext/>
              <w:keepLines/>
            </w:pPr>
            <w:r>
              <w:t>VARCHAR2(100)</w:t>
            </w:r>
          </w:p>
        </w:tc>
        <w:tc>
          <w:tcPr>
            <w:tcW w:w="0" w:type="auto"/>
            <w:shd w:val="clear" w:color="auto" w:fill="auto"/>
          </w:tcPr>
          <w:p w:rsidR="00254E63" w:rsidRDefault="00254E63" w:rsidP="007A55DC">
            <w:pPr>
              <w:keepNext/>
              <w:keepLines/>
            </w:pPr>
          </w:p>
        </w:tc>
        <w:tc>
          <w:tcPr>
            <w:tcW w:w="0" w:type="auto"/>
            <w:shd w:val="clear" w:color="auto" w:fill="auto"/>
          </w:tcPr>
          <w:p w:rsidR="00254E63" w:rsidRDefault="00254E63" w:rsidP="007A55DC">
            <w:pPr>
              <w:keepNext/>
              <w:keepLines/>
            </w:pPr>
            <w:r>
              <w:t>Passed to METHOD_OPT parameter of DBMS_STATS procedures</w:t>
            </w:r>
          </w:p>
        </w:tc>
      </w:tr>
      <w:tr w:rsidR="00254E63" w:rsidTr="007F3EE7">
        <w:tc>
          <w:tcPr>
            <w:tcW w:w="0" w:type="auto"/>
            <w:shd w:val="clear" w:color="auto" w:fill="auto"/>
          </w:tcPr>
          <w:p w:rsidR="00254E63" w:rsidRDefault="00254E63" w:rsidP="00135F98">
            <w:r>
              <w:t>OVERRIDE_SCHEMA</w:t>
            </w:r>
          </w:p>
        </w:tc>
        <w:tc>
          <w:tcPr>
            <w:tcW w:w="0" w:type="auto"/>
            <w:shd w:val="clear" w:color="auto" w:fill="auto"/>
          </w:tcPr>
          <w:p w:rsidR="00254E63" w:rsidRDefault="00254E63" w:rsidP="00135F98">
            <w:r>
              <w:t>VARCHAR2(30)</w:t>
            </w:r>
          </w:p>
        </w:tc>
        <w:tc>
          <w:tcPr>
            <w:tcW w:w="0" w:type="auto"/>
            <w:shd w:val="clear" w:color="auto" w:fill="auto"/>
          </w:tcPr>
          <w:p w:rsidR="00254E63" w:rsidRDefault="00254E63" w:rsidP="00135F98"/>
        </w:tc>
        <w:tc>
          <w:tcPr>
            <w:tcW w:w="0" w:type="auto"/>
            <w:shd w:val="clear" w:color="auto" w:fill="auto"/>
          </w:tcPr>
          <w:p w:rsidR="00254E63" w:rsidRDefault="00254E63" w:rsidP="00135F98">
            <w:r>
              <w:t xml:space="preserve">Schema in which </w:t>
            </w:r>
            <w:r w:rsidR="005E3C18">
              <w:t>table to be built</w:t>
            </w:r>
            <w:r>
              <w:t>.  Used if not building object in schema of PeopleSoft Owner ID</w:t>
            </w:r>
          </w:p>
        </w:tc>
      </w:tr>
      <w:tr w:rsidR="00254E63" w:rsidTr="007F3EE7">
        <w:tc>
          <w:tcPr>
            <w:tcW w:w="0" w:type="auto"/>
            <w:shd w:val="clear" w:color="auto" w:fill="auto"/>
          </w:tcPr>
          <w:p w:rsidR="00254E63" w:rsidRDefault="00254E63" w:rsidP="00135F98">
            <w:r>
              <w:t>CRITERIA</w:t>
            </w:r>
          </w:p>
        </w:tc>
        <w:tc>
          <w:tcPr>
            <w:tcW w:w="0" w:type="auto"/>
            <w:shd w:val="clear" w:color="auto" w:fill="auto"/>
          </w:tcPr>
          <w:p w:rsidR="00254E63" w:rsidRDefault="00254E63" w:rsidP="00135F98">
            <w:r>
              <w:t>VARCHAR2(1000)</w:t>
            </w:r>
          </w:p>
        </w:tc>
        <w:tc>
          <w:tcPr>
            <w:tcW w:w="0" w:type="auto"/>
            <w:shd w:val="clear" w:color="auto" w:fill="auto"/>
          </w:tcPr>
          <w:p w:rsidR="00254E63" w:rsidRDefault="00254E63" w:rsidP="00135F98"/>
        </w:tc>
        <w:tc>
          <w:tcPr>
            <w:tcW w:w="0" w:type="auto"/>
            <w:shd w:val="clear" w:color="auto" w:fill="auto"/>
          </w:tcPr>
          <w:p w:rsidR="00254E63" w:rsidRDefault="00DE501B" w:rsidP="00135F98">
            <w:r>
              <w:t>Complete WHERE clause with l</w:t>
            </w:r>
            <w:r w:rsidR="00254E63">
              <w:t xml:space="preserve">ogical condition that will </w:t>
            </w:r>
            <w:r>
              <w:t xml:space="preserve">appended to the </w:t>
            </w:r>
            <w:r w:rsidR="00254E63">
              <w:t>INSERT … SELECT statement that copies data from</w:t>
            </w:r>
            <w:r w:rsidR="005D6104">
              <w:t xml:space="preserve"> original table into new table</w:t>
            </w:r>
            <w:r w:rsidR="005D6104">
              <w:rPr>
                <w:rStyle w:val="FootnoteReference"/>
              </w:rPr>
              <w:footnoteReference w:id="21"/>
            </w:r>
            <w:r w:rsidR="005D6104">
              <w:t>.</w:t>
            </w:r>
          </w:p>
        </w:tc>
      </w:tr>
      <w:tr w:rsidR="004734D7" w:rsidTr="007F3EE7">
        <w:tc>
          <w:tcPr>
            <w:tcW w:w="0" w:type="auto"/>
            <w:shd w:val="clear" w:color="auto" w:fill="auto"/>
          </w:tcPr>
          <w:p w:rsidR="004734D7" w:rsidRDefault="004734D7" w:rsidP="00135F98">
            <w:r>
              <w:t>ARCH_FLAG</w:t>
            </w:r>
          </w:p>
        </w:tc>
        <w:tc>
          <w:tcPr>
            <w:tcW w:w="0" w:type="auto"/>
            <w:shd w:val="clear" w:color="auto" w:fill="auto"/>
          </w:tcPr>
          <w:p w:rsidR="004734D7" w:rsidRDefault="004734D7" w:rsidP="00135F98">
            <w:r>
              <w:t>VARCHAR2(1)</w:t>
            </w:r>
          </w:p>
        </w:tc>
        <w:tc>
          <w:tcPr>
            <w:tcW w:w="0" w:type="auto"/>
            <w:shd w:val="clear" w:color="auto" w:fill="auto"/>
          </w:tcPr>
          <w:p w:rsidR="004734D7" w:rsidRDefault="004734D7" w:rsidP="00135F98">
            <w:r>
              <w:t>A, N, D</w:t>
            </w:r>
          </w:p>
        </w:tc>
        <w:tc>
          <w:tcPr>
            <w:tcW w:w="0" w:type="auto"/>
            <w:shd w:val="clear" w:color="auto" w:fill="auto"/>
          </w:tcPr>
          <w:p w:rsidR="004734D7" w:rsidRDefault="004734D7" w:rsidP="00135F98">
            <w:r>
              <w:t>Enable archiving feature</w:t>
            </w:r>
          </w:p>
          <w:p w:rsidR="004734D7" w:rsidRDefault="004734D7" w:rsidP="00135F98">
            <w:r>
              <w:t>A=Archive</w:t>
            </w:r>
          </w:p>
          <w:p w:rsidR="00D01A32" w:rsidRDefault="00D01A32" w:rsidP="00135F98">
            <w:r>
              <w:t>D=Purge by dropping partitions</w:t>
            </w:r>
          </w:p>
          <w:p w:rsidR="004734D7" w:rsidRDefault="004734D7" w:rsidP="00135F98">
            <w:r>
              <w:t>N=Do not archive</w:t>
            </w:r>
          </w:p>
          <w:p w:rsidR="003F4D6F" w:rsidRDefault="003F4D6F" w:rsidP="00135F98">
            <w:r>
              <w:t>Note that partitions will only be archived if both this flag and GFC_PART_RANGES.ARCH_FLAG are set.</w:t>
            </w:r>
          </w:p>
        </w:tc>
      </w:tr>
      <w:tr w:rsidR="00396E97" w:rsidTr="007F3EE7">
        <w:tc>
          <w:tcPr>
            <w:tcW w:w="0" w:type="auto"/>
            <w:shd w:val="clear" w:color="auto" w:fill="auto"/>
          </w:tcPr>
          <w:p w:rsidR="00396E97" w:rsidRDefault="00396E97" w:rsidP="00135F98">
            <w:r>
              <w:t>ARCH_SCHEMA</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Schema in which the archive table is to be built.  Explicit SELECT privilege will be granted to the PeopleSoft Owner ID</w:t>
            </w:r>
          </w:p>
        </w:tc>
      </w:tr>
      <w:tr w:rsidR="00396E97" w:rsidTr="007F3EE7">
        <w:tc>
          <w:tcPr>
            <w:tcW w:w="0" w:type="auto"/>
            <w:shd w:val="clear" w:color="auto" w:fill="auto"/>
          </w:tcPr>
          <w:p w:rsidR="00396E97" w:rsidRDefault="00396E97" w:rsidP="002722EB">
            <w:r>
              <w:t>ARCH_RECNAME</w:t>
            </w:r>
          </w:p>
        </w:tc>
        <w:tc>
          <w:tcPr>
            <w:tcW w:w="0" w:type="auto"/>
            <w:shd w:val="clear" w:color="auto" w:fill="auto"/>
          </w:tcPr>
          <w:p w:rsidR="00396E97" w:rsidRDefault="00396E97" w:rsidP="002722EB">
            <w:r>
              <w:t>VARCHAR2(15)</w:t>
            </w:r>
          </w:p>
        </w:tc>
        <w:tc>
          <w:tcPr>
            <w:tcW w:w="0" w:type="auto"/>
            <w:shd w:val="clear" w:color="auto" w:fill="auto"/>
          </w:tcPr>
          <w:p w:rsidR="00396E97" w:rsidRDefault="00396E97" w:rsidP="002722EB"/>
        </w:tc>
        <w:tc>
          <w:tcPr>
            <w:tcW w:w="0" w:type="auto"/>
            <w:shd w:val="clear" w:color="auto" w:fill="auto"/>
          </w:tcPr>
          <w:p w:rsidR="00396E97" w:rsidRDefault="00396E97" w:rsidP="002722EB">
            <w:r>
              <w:t>Record name to be used to determine name of archive table.  If null the table name will be determined by ARCH_TABLE_NAME.</w:t>
            </w:r>
          </w:p>
          <w:p w:rsidR="00396E97" w:rsidRDefault="00396E97" w:rsidP="002722EB">
            <w:r>
              <w:t>To be used if the archive table is to be created in the PeopleSoft Owner’s schema.</w:t>
            </w:r>
          </w:p>
        </w:tc>
      </w:tr>
      <w:tr w:rsidR="00396E97" w:rsidTr="007F3EE7">
        <w:tc>
          <w:tcPr>
            <w:tcW w:w="0" w:type="auto"/>
            <w:shd w:val="clear" w:color="auto" w:fill="auto"/>
          </w:tcPr>
          <w:p w:rsidR="00396E97" w:rsidRDefault="00396E97" w:rsidP="00135F98">
            <w:r>
              <w:t>ARCH_TABLE_NAME</w:t>
            </w:r>
          </w:p>
        </w:tc>
        <w:tc>
          <w:tcPr>
            <w:tcW w:w="0" w:type="auto"/>
            <w:shd w:val="clear" w:color="auto" w:fill="auto"/>
          </w:tcPr>
          <w:p w:rsidR="00396E97" w:rsidRDefault="00396E97" w:rsidP="00135F98">
            <w:r>
              <w:t>VARCHAR2(30)</w:t>
            </w:r>
          </w:p>
        </w:tc>
        <w:tc>
          <w:tcPr>
            <w:tcW w:w="0" w:type="auto"/>
            <w:shd w:val="clear" w:color="auto" w:fill="auto"/>
          </w:tcPr>
          <w:p w:rsidR="00396E97" w:rsidRDefault="00396E97" w:rsidP="00135F98"/>
        </w:tc>
        <w:tc>
          <w:tcPr>
            <w:tcW w:w="0" w:type="auto"/>
            <w:shd w:val="clear" w:color="auto" w:fill="auto"/>
          </w:tcPr>
          <w:p w:rsidR="00396E97" w:rsidRDefault="00396E97" w:rsidP="00135F98">
            <w:r>
              <w:t>Name of Archive Table.  If null, the archive table will have the same name as the base table.</w:t>
            </w:r>
          </w:p>
        </w:tc>
      </w:tr>
      <w:tr w:rsidR="00396E97" w:rsidRPr="007F3EE7" w:rsidTr="007F3EE7">
        <w:tc>
          <w:tcPr>
            <w:tcW w:w="0" w:type="auto"/>
            <w:shd w:val="clear" w:color="auto" w:fill="auto"/>
          </w:tcPr>
          <w:p w:rsidR="00396E97" w:rsidRPr="0007432E" w:rsidRDefault="00396E97" w:rsidP="00135F98">
            <w:r w:rsidRPr="0007432E">
              <w:t>NOARCH_CONDITION</w:t>
            </w:r>
          </w:p>
        </w:tc>
        <w:tc>
          <w:tcPr>
            <w:tcW w:w="0" w:type="auto"/>
            <w:shd w:val="clear" w:color="auto" w:fill="auto"/>
          </w:tcPr>
          <w:p w:rsidR="00396E97" w:rsidRPr="0007432E" w:rsidRDefault="00396E97" w:rsidP="00135F98">
            <w:r w:rsidRPr="0007432E">
              <w:t>VARCHAR2(1000)</w:t>
            </w:r>
          </w:p>
        </w:tc>
        <w:tc>
          <w:tcPr>
            <w:tcW w:w="0" w:type="auto"/>
            <w:shd w:val="clear" w:color="auto" w:fill="auto"/>
          </w:tcPr>
          <w:p w:rsidR="00396E97" w:rsidRPr="0007432E" w:rsidRDefault="00396E97" w:rsidP="00135F98"/>
        </w:tc>
        <w:tc>
          <w:tcPr>
            <w:tcW w:w="0" w:type="auto"/>
            <w:shd w:val="clear" w:color="auto" w:fill="auto"/>
          </w:tcPr>
          <w:p w:rsidR="003C5D63" w:rsidRPr="0007432E" w:rsidRDefault="00396E97" w:rsidP="0007432E">
            <w:r w:rsidRPr="0007432E">
              <w:t xml:space="preserve">Logical condition to identify the rows that should be </w:t>
            </w:r>
            <w:r w:rsidR="0007432E">
              <w:t>preserved during an archive or purge process by moving them</w:t>
            </w:r>
            <w:r w:rsidRPr="0007432E">
              <w:t xml:space="preserve"> back the table after they have been exchange</w:t>
            </w:r>
            <w:r w:rsidR="0007432E">
              <w:t>d</w:t>
            </w:r>
            <w:r w:rsidRPr="0007432E">
              <w:t xml:space="preserve"> out during the archive process.</w:t>
            </w:r>
          </w:p>
        </w:tc>
      </w:tr>
    </w:tbl>
    <w:p w:rsidR="00135F98" w:rsidRPr="00ED43EB" w:rsidRDefault="00135F98" w:rsidP="00135F98">
      <w:pPr>
        <w:rPr>
          <w:i/>
        </w:rPr>
      </w:pPr>
    </w:p>
    <w:p w:rsidR="005D6104" w:rsidRPr="00135F98" w:rsidRDefault="008661E1" w:rsidP="005D6104">
      <w:r>
        <w:t xml:space="preserve">Other </w:t>
      </w:r>
      <w:r w:rsidR="005D6104">
        <w:t>Constraints:</w:t>
      </w:r>
    </w:p>
    <w:p w:rsidR="005D6104" w:rsidRDefault="005D6104" w:rsidP="005D6104">
      <w:pPr>
        <w:numPr>
          <w:ilvl w:val="0"/>
          <w:numId w:val="12"/>
        </w:numPr>
      </w:pPr>
      <w:r>
        <w:t>PART_COLUMN and SUBPART_COLUMN may not both be null</w:t>
      </w:r>
    </w:p>
    <w:p w:rsidR="00C33CBF" w:rsidRDefault="006B550A" w:rsidP="005D6104">
      <w:pPr>
        <w:numPr>
          <w:ilvl w:val="0"/>
          <w:numId w:val="12"/>
        </w:numPr>
      </w:pPr>
      <w:r>
        <w:t>The type of partitioning may not be the same as the sub-partitioning</w:t>
      </w:r>
    </w:p>
    <w:p w:rsidR="0081499F" w:rsidRDefault="0081499F" w:rsidP="0081499F">
      <w:pPr>
        <w:pStyle w:val="Heading5"/>
        <w:keepNext w:val="0"/>
        <w:widowControl w:val="0"/>
      </w:pPr>
      <w:r>
        <w:rPr>
          <w:rFonts w:ascii="Times New Roman" w:hAnsi="Times New Roman"/>
          <w:b w:val="0"/>
          <w:color w:val="000000"/>
        </w:rPr>
        <w:br w:type="page"/>
      </w:r>
      <w:bookmarkStart w:id="13" w:name="_Toc98275219"/>
      <w:r>
        <w:t>GFC_PART_RANGES</w:t>
      </w:r>
      <w:bookmarkEnd w:id="13"/>
    </w:p>
    <w:p w:rsidR="0081499F" w:rsidRPr="00472C35" w:rsidRDefault="0081499F" w:rsidP="0081499F">
      <w:pPr>
        <w:keepNext/>
        <w:keepLines/>
      </w:pPr>
      <w:r>
        <w:t>This table specifies the range partition definitions.  It contains one row for each range defined.</w:t>
      </w:r>
    </w:p>
    <w:tbl>
      <w:tblPr>
        <w:tblW w:w="7940" w:type="dxa"/>
        <w:tblBorders>
          <w:top w:val="single" w:sz="12" w:space="0" w:color="000000"/>
          <w:bottom w:val="single" w:sz="12" w:space="0" w:color="000000"/>
          <w:insideH w:val="single" w:sz="6" w:space="0" w:color="000000"/>
        </w:tblBorders>
        <w:tblLook w:val="00A0" w:firstRow="1" w:lastRow="0" w:firstColumn="1" w:lastColumn="0" w:noHBand="0" w:noVBand="0"/>
      </w:tblPr>
      <w:tblGrid>
        <w:gridCol w:w="1983"/>
        <w:gridCol w:w="1728"/>
        <w:gridCol w:w="1139"/>
        <w:gridCol w:w="3300"/>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1230" w:type="dxa"/>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PART_NO*</w:t>
            </w:r>
          </w:p>
        </w:tc>
        <w:tc>
          <w:tcPr>
            <w:tcW w:w="0" w:type="auto"/>
            <w:shd w:val="clear" w:color="auto" w:fill="auto"/>
          </w:tcPr>
          <w:p w:rsidR="0081499F" w:rsidRDefault="0081499F" w:rsidP="007F3EE7">
            <w:pPr>
              <w:keepNext/>
              <w:keepLines/>
            </w:pPr>
            <w:r>
              <w:t>NUMBER</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Sequence Number of range partition</w:t>
            </w:r>
          </w:p>
        </w:tc>
      </w:tr>
      <w:tr w:rsidR="0081499F" w:rsidTr="007A55DC">
        <w:tc>
          <w:tcPr>
            <w:tcW w:w="0" w:type="auto"/>
            <w:shd w:val="clear" w:color="auto" w:fill="auto"/>
          </w:tcPr>
          <w:p w:rsidR="0081499F" w:rsidRDefault="0081499F" w:rsidP="007F3EE7">
            <w:pPr>
              <w:keepNext/>
              <w:keepLines/>
            </w:pPr>
            <w:r>
              <w:t>PART_NAME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This value is appended to the RECNAME name to make the partition name</w:t>
            </w:r>
          </w:p>
        </w:tc>
      </w:tr>
      <w:tr w:rsidR="0081499F" w:rsidTr="007A55DC">
        <w:tc>
          <w:tcPr>
            <w:tcW w:w="0" w:type="auto"/>
            <w:shd w:val="clear" w:color="auto" w:fill="auto"/>
          </w:tcPr>
          <w:p w:rsidR="0081499F" w:rsidRDefault="0081499F" w:rsidP="007F3EE7">
            <w:pPr>
              <w:keepNext/>
              <w:keepLines/>
            </w:pPr>
            <w:r>
              <w:t>PART_VALUE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Range less than value for partition</w:t>
            </w:r>
          </w:p>
        </w:tc>
      </w:tr>
      <w:tr w:rsidR="0081499F" w:rsidTr="007A55DC">
        <w:tc>
          <w:tcPr>
            <w:tcW w:w="0" w:type="auto"/>
            <w:shd w:val="clear" w:color="auto" w:fill="auto"/>
          </w:tcPr>
          <w:p w:rsidR="0081499F" w:rsidRDefault="0081499F" w:rsidP="007F3EE7">
            <w:pPr>
              <w:keepNext/>
              <w:keepLines/>
            </w:pPr>
            <w:r>
              <w:t>TAB_TABLESPACE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Tablespace to be specified at table partition level.</w:t>
            </w:r>
          </w:p>
        </w:tc>
      </w:tr>
      <w:tr w:rsidR="0081499F" w:rsidTr="007A55DC">
        <w:tc>
          <w:tcPr>
            <w:tcW w:w="0" w:type="auto"/>
            <w:shd w:val="clear" w:color="auto" w:fill="auto"/>
          </w:tcPr>
          <w:p w:rsidR="0081499F" w:rsidRDefault="0081499F" w:rsidP="007F3EE7">
            <w:pPr>
              <w:keepNext/>
              <w:keepLines/>
            </w:pPr>
            <w:r>
              <w:t>IDX_TABLESPACE</w:t>
            </w:r>
          </w:p>
        </w:tc>
        <w:tc>
          <w:tcPr>
            <w:tcW w:w="0" w:type="auto"/>
            <w:shd w:val="clear" w:color="auto" w:fill="auto"/>
          </w:tcPr>
          <w:p w:rsidR="0081499F" w:rsidRDefault="0081499F" w:rsidP="007F3EE7">
            <w:pPr>
              <w:keepNext/>
              <w:keepLines/>
            </w:pPr>
            <w:r>
              <w:t>VARCHAR2(30)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 xml:space="preserve">Tablespace to be specified at index partition level. </w:t>
            </w:r>
          </w:p>
        </w:tc>
      </w:tr>
      <w:tr w:rsidR="0081499F" w:rsidTr="007A55DC">
        <w:tc>
          <w:tcPr>
            <w:tcW w:w="0" w:type="auto"/>
            <w:shd w:val="clear" w:color="auto" w:fill="auto"/>
          </w:tcPr>
          <w:p w:rsidR="0081499F" w:rsidRDefault="0081499F" w:rsidP="007F3EE7">
            <w:pPr>
              <w:keepNext/>
              <w:keepLines/>
            </w:pPr>
            <w:r>
              <w:t>TAB_STORAGE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table partition level.</w:t>
            </w:r>
          </w:p>
        </w:tc>
      </w:tr>
      <w:tr w:rsidR="0081499F" w:rsidTr="007A55DC">
        <w:tc>
          <w:tcPr>
            <w:tcW w:w="0" w:type="auto"/>
            <w:shd w:val="clear" w:color="auto" w:fill="auto"/>
          </w:tcPr>
          <w:p w:rsidR="0081499F" w:rsidRDefault="0081499F" w:rsidP="007F3EE7">
            <w:pPr>
              <w:keepNext/>
              <w:keepLines/>
            </w:pPr>
            <w:r>
              <w:t>IDX_STORAGE</w:t>
            </w:r>
          </w:p>
        </w:tc>
        <w:tc>
          <w:tcPr>
            <w:tcW w:w="0" w:type="auto"/>
            <w:shd w:val="clear" w:color="auto" w:fill="auto"/>
          </w:tcPr>
          <w:p w:rsidR="0081499F" w:rsidRDefault="0081499F" w:rsidP="007F3EE7">
            <w:pPr>
              <w:keepNext/>
              <w:keepLines/>
            </w:pPr>
            <w:r>
              <w:t>VARCHAR2(100)</w:t>
            </w:r>
          </w:p>
        </w:tc>
        <w:tc>
          <w:tcPr>
            <w:tcW w:w="1230" w:type="dxa"/>
            <w:shd w:val="clear" w:color="auto" w:fill="auto"/>
          </w:tcPr>
          <w:p w:rsidR="0081499F" w:rsidRDefault="0081499F" w:rsidP="007F3EE7">
            <w:pPr>
              <w:keepNext/>
              <w:keepLines/>
            </w:pPr>
          </w:p>
        </w:tc>
        <w:tc>
          <w:tcPr>
            <w:tcW w:w="0" w:type="auto"/>
            <w:shd w:val="clear" w:color="auto" w:fill="auto"/>
          </w:tcPr>
          <w:p w:rsidR="0081499F" w:rsidRDefault="0081499F" w:rsidP="007F3EE7">
            <w:pPr>
              <w:keepNext/>
              <w:keepLines/>
            </w:pPr>
            <w:r>
              <w:t>Storage Clause to be specified at index partition level.</w:t>
            </w:r>
          </w:p>
        </w:tc>
      </w:tr>
      <w:tr w:rsidR="00527CB4" w:rsidTr="007A55DC">
        <w:tc>
          <w:tcPr>
            <w:tcW w:w="0" w:type="auto"/>
            <w:shd w:val="clear" w:color="auto" w:fill="auto"/>
          </w:tcPr>
          <w:p w:rsidR="00527CB4" w:rsidRDefault="00527CB4" w:rsidP="007F3EE7">
            <w:pPr>
              <w:keepNext/>
              <w:keepLines/>
            </w:pPr>
            <w:r>
              <w:t>ARCH_FLAG</w:t>
            </w:r>
          </w:p>
        </w:tc>
        <w:tc>
          <w:tcPr>
            <w:tcW w:w="0" w:type="auto"/>
            <w:shd w:val="clear" w:color="auto" w:fill="auto"/>
          </w:tcPr>
          <w:p w:rsidR="00527CB4" w:rsidRDefault="00527CB4" w:rsidP="007F3EE7">
            <w:pPr>
              <w:keepNext/>
              <w:keepLines/>
            </w:pPr>
            <w:r>
              <w:t>VARCHAR2(1)</w:t>
            </w:r>
          </w:p>
        </w:tc>
        <w:tc>
          <w:tcPr>
            <w:tcW w:w="1230" w:type="dxa"/>
            <w:shd w:val="clear" w:color="auto" w:fill="auto"/>
          </w:tcPr>
          <w:p w:rsidR="00527CB4" w:rsidRDefault="00E45A70" w:rsidP="007F3EE7">
            <w:pPr>
              <w:keepNext/>
              <w:keepLines/>
            </w:pPr>
            <w:r>
              <w:t>A, D, N</w:t>
            </w:r>
          </w:p>
        </w:tc>
        <w:tc>
          <w:tcPr>
            <w:tcW w:w="0" w:type="auto"/>
            <w:shd w:val="clear" w:color="auto" w:fill="auto"/>
          </w:tcPr>
          <w:p w:rsidR="00527CB4" w:rsidRDefault="00527CB4" w:rsidP="007F3EE7">
            <w:pPr>
              <w:keepNext/>
              <w:keepLines/>
            </w:pPr>
            <w:r>
              <w:t>N=Do Not Archived (default)</w:t>
            </w:r>
          </w:p>
          <w:p w:rsidR="00527CB4" w:rsidRDefault="00527CB4" w:rsidP="007F3EE7">
            <w:pPr>
              <w:keepNext/>
              <w:keepLines/>
            </w:pPr>
            <w:r>
              <w:t xml:space="preserve">A=Archive </w:t>
            </w:r>
          </w:p>
          <w:p w:rsidR="00527CB4" w:rsidRDefault="00527CB4" w:rsidP="007F3EE7">
            <w:pPr>
              <w:keepNext/>
              <w:keepLines/>
            </w:pPr>
            <w:r>
              <w:t>D=</w:t>
            </w:r>
            <w:r w:rsidR="00D01A32">
              <w:t xml:space="preserve"> Purge by dropping partitions</w:t>
            </w:r>
          </w:p>
          <w:p w:rsidR="00453BDB" w:rsidRDefault="00453BDB" w:rsidP="007F3EE7">
            <w:pPr>
              <w:keepNext/>
              <w:keepLines/>
            </w:pPr>
            <w:r>
              <w:t xml:space="preserve">Note that partitions will only be archived if both </w:t>
            </w:r>
            <w:r w:rsidR="003F4D6F">
              <w:t xml:space="preserve">this flag and GFC_PART_TABLES.ARCH_FLAG </w:t>
            </w:r>
            <w:r>
              <w:t>are set.</w:t>
            </w:r>
          </w:p>
        </w:tc>
      </w:tr>
    </w:tbl>
    <w:p w:rsidR="0081499F" w:rsidRDefault="0081499F" w:rsidP="0081499F">
      <w:pPr>
        <w:keepNext/>
        <w:keepLines/>
      </w:pPr>
    </w:p>
    <w:p w:rsidR="0081499F" w:rsidRPr="006B550A" w:rsidRDefault="0081499F" w:rsidP="0081499F">
      <w:pPr>
        <w:keepNext/>
        <w:keepLines/>
      </w:pPr>
      <w:r>
        <w:t>Additional Unique Constraint: PART_ID, PART_NAME</w:t>
      </w:r>
    </w:p>
    <w:p w:rsidR="00436663" w:rsidRDefault="0081499F" w:rsidP="00436663">
      <w:pPr>
        <w:pStyle w:val="Heading5"/>
        <w:keepLines/>
      </w:pPr>
      <w:r>
        <w:br w:type="page"/>
      </w:r>
      <w:bookmarkStart w:id="14" w:name="_Toc98275220"/>
      <w:r w:rsidR="00436663">
        <w:t>GFC_PART_SUBPARTS</w:t>
      </w:r>
      <w:bookmarkEnd w:id="14"/>
    </w:p>
    <w:p w:rsidR="00436663" w:rsidRPr="0076654C" w:rsidRDefault="00436663" w:rsidP="00436663">
      <w:pPr>
        <w:keepNext/>
        <w:keepLines/>
      </w:pPr>
      <w:r>
        <w:t>It is assumed that in a RANGE-LIST partitioned table all combinations should be built.  But this may not always be the case.  Where a combination is not to be built, a row with a can be added to this table with the value for BUILD set to 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06"/>
        <w:gridCol w:w="1628"/>
        <w:gridCol w:w="1253"/>
        <w:gridCol w:w="3118"/>
      </w:tblGrid>
      <w:tr w:rsidR="00436663" w:rsidTr="00436663">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Column</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Datatype</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Null / Constraint</w:t>
            </w:r>
          </w:p>
        </w:tc>
        <w:tc>
          <w:tcPr>
            <w:tcW w:w="0" w:type="auto"/>
            <w:tcBorders>
              <w:bottom w:val="single" w:sz="12" w:space="0" w:color="000000"/>
            </w:tcBorders>
            <w:shd w:val="clear" w:color="auto" w:fill="auto"/>
          </w:tcPr>
          <w:p w:rsidR="00436663" w:rsidRPr="007F3EE7" w:rsidRDefault="00436663" w:rsidP="00436663">
            <w:pPr>
              <w:keepNext/>
              <w:keepLines/>
              <w:rPr>
                <w:b/>
                <w:bCs/>
              </w:rPr>
            </w:pPr>
            <w:r w:rsidRPr="007F3EE7">
              <w:rPr>
                <w:b/>
                <w:bCs/>
              </w:rPr>
              <w:t>Description</w:t>
            </w:r>
          </w:p>
        </w:tc>
      </w:tr>
      <w:tr w:rsidR="00436663" w:rsidTr="00436663">
        <w:tc>
          <w:tcPr>
            <w:tcW w:w="0" w:type="auto"/>
            <w:shd w:val="clear" w:color="auto" w:fill="auto"/>
          </w:tcPr>
          <w:p w:rsidR="00436663" w:rsidRDefault="00436663" w:rsidP="00436663">
            <w:pPr>
              <w:keepNext/>
              <w:keepLines/>
            </w:pPr>
            <w:r>
              <w:t>PART_ID*</w:t>
            </w:r>
          </w:p>
        </w:tc>
        <w:tc>
          <w:tcPr>
            <w:tcW w:w="0" w:type="auto"/>
            <w:shd w:val="clear" w:color="auto" w:fill="auto"/>
          </w:tcPr>
          <w:p w:rsidR="00436663" w:rsidRDefault="00436663" w:rsidP="00436663">
            <w:pPr>
              <w:keepNext/>
              <w:keepLines/>
            </w:pPr>
            <w:r>
              <w:t>VARCHAR2(8)</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ID of partitioning strategy.  Many tables can share one partitioning strategy.</w:t>
            </w:r>
          </w:p>
        </w:tc>
      </w:tr>
      <w:tr w:rsidR="00436663" w:rsidTr="00436663">
        <w:tc>
          <w:tcPr>
            <w:tcW w:w="0" w:type="auto"/>
            <w:shd w:val="clear" w:color="auto" w:fill="auto"/>
          </w:tcPr>
          <w:p w:rsidR="00436663" w:rsidRDefault="00436663" w:rsidP="00436663">
            <w:pPr>
              <w:keepNext/>
              <w:keepLines/>
            </w:pPr>
            <w:r>
              <w:t>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partition in GFC_PART_RANGES or GFC_PART_LISTS</w:t>
            </w:r>
          </w:p>
        </w:tc>
      </w:tr>
      <w:tr w:rsidR="00F47DD8" w:rsidTr="00436663">
        <w:tc>
          <w:tcPr>
            <w:tcW w:w="0" w:type="auto"/>
            <w:shd w:val="clear" w:color="auto" w:fill="auto"/>
          </w:tcPr>
          <w:p w:rsidR="00F47DD8" w:rsidRDefault="00F47DD8" w:rsidP="00436663">
            <w:pPr>
              <w:keepNext/>
              <w:keepLines/>
            </w:pPr>
            <w:r>
              <w:t>SUBPART_ID</w:t>
            </w:r>
          </w:p>
        </w:tc>
        <w:tc>
          <w:tcPr>
            <w:tcW w:w="0" w:type="auto"/>
            <w:shd w:val="clear" w:color="auto" w:fill="auto"/>
          </w:tcPr>
          <w:p w:rsidR="00F47DD8" w:rsidRDefault="00F47DD8" w:rsidP="00436663">
            <w:pPr>
              <w:keepNext/>
              <w:keepLines/>
            </w:pPr>
            <w:r>
              <w:t>VARCHAR2(8)</w:t>
            </w:r>
          </w:p>
        </w:tc>
        <w:tc>
          <w:tcPr>
            <w:tcW w:w="0" w:type="auto"/>
            <w:shd w:val="clear" w:color="auto" w:fill="auto"/>
          </w:tcPr>
          <w:p w:rsidR="00F47DD8" w:rsidRDefault="00F47DD8" w:rsidP="00436663">
            <w:pPr>
              <w:keepNext/>
              <w:keepLines/>
            </w:pPr>
            <w:r>
              <w:t>NOT NULL</w:t>
            </w:r>
          </w:p>
        </w:tc>
        <w:tc>
          <w:tcPr>
            <w:tcW w:w="0" w:type="auto"/>
            <w:shd w:val="clear" w:color="auto" w:fill="auto"/>
          </w:tcPr>
          <w:p w:rsidR="00F47DD8" w:rsidRDefault="00F47DD8" w:rsidP="00436663">
            <w:pPr>
              <w:keepNext/>
              <w:keepLines/>
            </w:pPr>
            <w:r>
              <w:t>ID of subpartitioning strategy.</w:t>
            </w:r>
            <w:r w:rsidR="00926EAA">
              <w:t xml:space="preserve">  If not specified defaults to same value PART_ID</w:t>
            </w:r>
            <w:r w:rsidR="00B4539D">
              <w:t>.</w:t>
            </w:r>
            <w:r w:rsidR="00926EAA">
              <w:t xml:space="preserve"> </w:t>
            </w:r>
          </w:p>
        </w:tc>
      </w:tr>
      <w:tr w:rsidR="00436663" w:rsidTr="00436663">
        <w:tc>
          <w:tcPr>
            <w:tcW w:w="0" w:type="auto"/>
            <w:shd w:val="clear" w:color="auto" w:fill="auto"/>
          </w:tcPr>
          <w:p w:rsidR="00436663" w:rsidRDefault="00436663" w:rsidP="00436663">
            <w:pPr>
              <w:keepNext/>
              <w:keepLines/>
            </w:pPr>
            <w:r>
              <w:t>SUBPART_NAME</w:t>
            </w:r>
          </w:p>
        </w:tc>
        <w:tc>
          <w:tcPr>
            <w:tcW w:w="0" w:type="auto"/>
            <w:shd w:val="clear" w:color="auto" w:fill="auto"/>
          </w:tcPr>
          <w:p w:rsidR="00436663" w:rsidRDefault="00436663" w:rsidP="00436663">
            <w:pPr>
              <w:keepNext/>
              <w:keepLines/>
            </w:pPr>
            <w:r>
              <w:t>VARCHAR2(30)</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Default="00436663" w:rsidP="00436663">
            <w:pPr>
              <w:keepNext/>
              <w:keepLines/>
            </w:pPr>
            <w:r>
              <w:t>Name of subpartition in GFC_PART_RANGES or GFC_PART_LISTS</w:t>
            </w:r>
          </w:p>
        </w:tc>
      </w:tr>
      <w:tr w:rsidR="00436663" w:rsidRPr="007F3EE7" w:rsidTr="00436663">
        <w:tc>
          <w:tcPr>
            <w:tcW w:w="0" w:type="auto"/>
            <w:shd w:val="clear" w:color="auto" w:fill="auto"/>
          </w:tcPr>
          <w:p w:rsidR="00436663" w:rsidRDefault="00436663" w:rsidP="00436663">
            <w:pPr>
              <w:keepNext/>
              <w:keepLines/>
            </w:pPr>
            <w:r>
              <w:t>BUILD</w:t>
            </w:r>
          </w:p>
        </w:tc>
        <w:tc>
          <w:tcPr>
            <w:tcW w:w="0" w:type="auto"/>
            <w:shd w:val="clear" w:color="auto" w:fill="auto"/>
          </w:tcPr>
          <w:p w:rsidR="00436663" w:rsidRDefault="00436663" w:rsidP="00436663">
            <w:pPr>
              <w:keepNext/>
              <w:keepLines/>
            </w:pPr>
            <w:r>
              <w:t>VARCHAR2(1)</w:t>
            </w:r>
          </w:p>
        </w:tc>
        <w:tc>
          <w:tcPr>
            <w:tcW w:w="0" w:type="auto"/>
            <w:shd w:val="clear" w:color="auto" w:fill="auto"/>
          </w:tcPr>
          <w:p w:rsidR="00436663" w:rsidRDefault="00436663" w:rsidP="00436663">
            <w:pPr>
              <w:keepNext/>
              <w:keepLines/>
            </w:pPr>
            <w:r>
              <w:t>NOT NULL</w:t>
            </w:r>
          </w:p>
        </w:tc>
        <w:tc>
          <w:tcPr>
            <w:tcW w:w="0" w:type="auto"/>
            <w:shd w:val="clear" w:color="auto" w:fill="auto"/>
          </w:tcPr>
          <w:p w:rsidR="00436663" w:rsidRPr="007F3EE7" w:rsidRDefault="00436663" w:rsidP="00436663">
            <w:pPr>
              <w:keepNext/>
              <w:keepLines/>
              <w:rPr>
                <w:lang w:val="pt-BR"/>
              </w:rPr>
            </w:pPr>
            <w:r w:rsidRPr="007F3EE7">
              <w:rPr>
                <w:lang w:val="pt-BR"/>
              </w:rPr>
              <w:t>(Y)es - default</w:t>
            </w:r>
          </w:p>
          <w:p w:rsidR="00436663" w:rsidRPr="007F3EE7" w:rsidRDefault="00436663" w:rsidP="00436663">
            <w:pPr>
              <w:keepNext/>
              <w:keepLines/>
              <w:rPr>
                <w:lang w:val="pt-BR"/>
              </w:rPr>
            </w:pPr>
            <w:r w:rsidRPr="007F3EE7">
              <w:rPr>
                <w:lang w:val="pt-BR"/>
              </w:rPr>
              <w:t>(N)o.</w:t>
            </w:r>
          </w:p>
        </w:tc>
      </w:tr>
    </w:tbl>
    <w:p w:rsidR="00436663" w:rsidRPr="007C4804" w:rsidRDefault="00436663" w:rsidP="00436663">
      <w:pPr>
        <w:rPr>
          <w:lang w:val="pt-BR"/>
        </w:rPr>
      </w:pPr>
    </w:p>
    <w:p w:rsidR="0081499F" w:rsidRDefault="0081499F" w:rsidP="0081499F">
      <w:pPr>
        <w:pStyle w:val="Heading5"/>
        <w:keepLines/>
      </w:pPr>
      <w:bookmarkStart w:id="15" w:name="_Toc98275221"/>
      <w:r>
        <w:t>GFC_PART_RANGE_LISTS</w:t>
      </w:r>
      <w:bookmarkEnd w:id="15"/>
    </w:p>
    <w:p w:rsidR="0081499F" w:rsidRPr="0076654C" w:rsidRDefault="00F47DD8" w:rsidP="0081499F">
      <w:pPr>
        <w:keepNext/>
        <w:keepLines/>
      </w:pPr>
      <w:r>
        <w:t>This object is now a view based on GFC_PART_SUBPARTS for backward compatibility.</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94"/>
        <w:gridCol w:w="1628"/>
        <w:gridCol w:w="1286"/>
        <w:gridCol w:w="3297"/>
      </w:tblGrid>
      <w:tr w:rsidR="0081499F" w:rsidTr="007A55D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A55DC">
        <w:tc>
          <w:tcPr>
            <w:tcW w:w="0" w:type="auto"/>
            <w:shd w:val="clear" w:color="auto" w:fill="auto"/>
          </w:tcPr>
          <w:p w:rsidR="0081499F" w:rsidRDefault="0081499F" w:rsidP="007F3EE7">
            <w:pPr>
              <w:keepNext/>
              <w:keepLines/>
            </w:pPr>
            <w:r>
              <w:t>PART_ID*</w:t>
            </w:r>
          </w:p>
        </w:tc>
        <w:tc>
          <w:tcPr>
            <w:tcW w:w="0" w:type="auto"/>
            <w:shd w:val="clear" w:color="auto" w:fill="auto"/>
          </w:tcPr>
          <w:p w:rsidR="0081499F" w:rsidRDefault="0081499F" w:rsidP="007F3EE7">
            <w:pPr>
              <w:keepNext/>
              <w:keepLines/>
            </w:pPr>
            <w:r>
              <w:t>VARCHAR2(8)</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ID of partitioning strategy.  Many tables can share one partitioning strategy.</w:t>
            </w:r>
          </w:p>
        </w:tc>
      </w:tr>
      <w:tr w:rsidR="0081499F" w:rsidTr="007A55DC">
        <w:tc>
          <w:tcPr>
            <w:tcW w:w="0" w:type="auto"/>
            <w:shd w:val="clear" w:color="auto" w:fill="auto"/>
          </w:tcPr>
          <w:p w:rsidR="0081499F" w:rsidRDefault="0081499F" w:rsidP="007F3EE7">
            <w:pPr>
              <w:keepNext/>
              <w:keepLines/>
            </w:pPr>
            <w:r>
              <w:t>RANGE_NAME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Range partition in GFC_PART_RANGES</w:t>
            </w:r>
          </w:p>
        </w:tc>
      </w:tr>
      <w:tr w:rsidR="0081499F" w:rsidTr="007A55DC">
        <w:tc>
          <w:tcPr>
            <w:tcW w:w="0" w:type="auto"/>
            <w:shd w:val="clear" w:color="auto" w:fill="auto"/>
          </w:tcPr>
          <w:p w:rsidR="0081499F" w:rsidRDefault="0081499F" w:rsidP="007F3EE7">
            <w:pPr>
              <w:keepNext/>
              <w:keepLines/>
            </w:pPr>
            <w:r>
              <w:t>LIST_NAME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Name of List partition in GFC_PART_LISTS</w:t>
            </w:r>
          </w:p>
        </w:tc>
      </w:tr>
      <w:tr w:rsidR="0081499F" w:rsidRPr="007F3EE7" w:rsidTr="007A55DC">
        <w:tc>
          <w:tcPr>
            <w:tcW w:w="0" w:type="auto"/>
            <w:shd w:val="clear" w:color="auto" w:fill="auto"/>
          </w:tcPr>
          <w:p w:rsidR="0081499F" w:rsidRDefault="0081499F" w:rsidP="007F3EE7">
            <w:pPr>
              <w:keepNext/>
              <w:keepLines/>
            </w:pPr>
            <w:r>
              <w:t>BUILD</w:t>
            </w:r>
          </w:p>
        </w:tc>
        <w:tc>
          <w:tcPr>
            <w:tcW w:w="0" w:type="auto"/>
            <w:shd w:val="clear" w:color="auto" w:fill="auto"/>
          </w:tcPr>
          <w:p w:rsidR="0081499F" w:rsidRDefault="0081499F" w:rsidP="007F3EE7">
            <w:pPr>
              <w:keepNext/>
              <w:keepLines/>
            </w:pPr>
            <w:r>
              <w:t>VARCHAR2(1)</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Pr="007F3EE7" w:rsidRDefault="0081499F" w:rsidP="007F3EE7">
            <w:pPr>
              <w:keepNext/>
              <w:keepLines/>
              <w:rPr>
                <w:lang w:val="pt-BR"/>
              </w:rPr>
            </w:pPr>
            <w:r w:rsidRPr="007F3EE7">
              <w:rPr>
                <w:lang w:val="pt-BR"/>
              </w:rPr>
              <w:t>(Y)es - default</w:t>
            </w:r>
          </w:p>
          <w:p w:rsidR="0081499F" w:rsidRPr="007F3EE7" w:rsidRDefault="0081499F" w:rsidP="007F3EE7">
            <w:pPr>
              <w:keepNext/>
              <w:keepLines/>
              <w:rPr>
                <w:lang w:val="pt-BR"/>
              </w:rPr>
            </w:pPr>
            <w:r w:rsidRPr="007F3EE7">
              <w:rPr>
                <w:lang w:val="pt-BR"/>
              </w:rPr>
              <w:t>(N)o.</w:t>
            </w:r>
          </w:p>
        </w:tc>
      </w:tr>
    </w:tbl>
    <w:p w:rsidR="0081499F" w:rsidRPr="007C4804" w:rsidRDefault="0081499F" w:rsidP="00A06144">
      <w:pPr>
        <w:rPr>
          <w:lang w:val="pt-BR"/>
        </w:rPr>
      </w:pPr>
    </w:p>
    <w:p w:rsidR="00C33CBF" w:rsidRDefault="00D95DB5" w:rsidP="00926EAA">
      <w:pPr>
        <w:pStyle w:val="Heading5"/>
        <w:keepLines/>
      </w:pPr>
      <w:bookmarkStart w:id="16" w:name="_Ref254182360"/>
      <w:bookmarkStart w:id="17" w:name="_Toc98275222"/>
      <w:r>
        <w:t>GFC_PS_IDXDDLPARM</w:t>
      </w:r>
      <w:bookmarkEnd w:id="16"/>
      <w:bookmarkEnd w:id="17"/>
    </w:p>
    <w:p w:rsidR="008661E1" w:rsidRPr="008661E1" w:rsidRDefault="008661E1" w:rsidP="00926EAA">
      <w:pPr>
        <w:keepNext/>
        <w:keepLines/>
      </w:pPr>
      <w:r>
        <w:t xml:space="preserve">It is not possible to define function based indexes in PeopleSoft.  Sometimes it is also necessary to </w:t>
      </w:r>
      <w:r w:rsidR="006835D2">
        <w:t xml:space="preserve">build such indexes on </w:t>
      </w:r>
      <w:r>
        <w:t>partition</w:t>
      </w:r>
      <w:r w:rsidR="006835D2">
        <w:t>ed tables, and sometimes to partition them.  This table is used to specify the DDL override information that would ot</w:t>
      </w:r>
      <w:r w:rsidR="00F26933">
        <w:t>herwise come from the PeopleToo</w:t>
      </w:r>
      <w:r w:rsidR="006835D2">
        <w:t>l</w:t>
      </w:r>
      <w:r w:rsidR="00F26933">
        <w:t>s table PSIDXDDLPARM.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51"/>
        <w:gridCol w:w="1951"/>
        <w:gridCol w:w="1951"/>
        <w:gridCol w:w="1952"/>
      </w:tblGrid>
      <w:tr w:rsidR="006B550A" w:rsidTr="007F3EE7">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Column</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Datatype</w:t>
            </w:r>
          </w:p>
        </w:tc>
        <w:tc>
          <w:tcPr>
            <w:tcW w:w="1951"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Null / Constraint</w:t>
            </w:r>
          </w:p>
        </w:tc>
        <w:tc>
          <w:tcPr>
            <w:tcW w:w="1952" w:type="dxa"/>
            <w:tcBorders>
              <w:bottom w:val="single" w:sz="12" w:space="0" w:color="000000"/>
            </w:tcBorders>
            <w:shd w:val="clear" w:color="auto" w:fill="auto"/>
          </w:tcPr>
          <w:p w:rsidR="006B550A" w:rsidRPr="007F3EE7" w:rsidRDefault="006B550A" w:rsidP="00926EAA">
            <w:pPr>
              <w:keepNext/>
              <w:keepLines/>
              <w:rPr>
                <w:b/>
                <w:bCs/>
              </w:rPr>
            </w:pPr>
            <w:r w:rsidRPr="007F3EE7">
              <w:rPr>
                <w:b/>
                <w:bCs/>
              </w:rPr>
              <w:t>Description</w:t>
            </w:r>
          </w:p>
        </w:tc>
      </w:tr>
      <w:tr w:rsidR="006B550A" w:rsidTr="007F3EE7">
        <w:tc>
          <w:tcPr>
            <w:tcW w:w="1951" w:type="dxa"/>
            <w:shd w:val="clear" w:color="auto" w:fill="auto"/>
          </w:tcPr>
          <w:p w:rsidR="006B550A" w:rsidRDefault="006B550A" w:rsidP="00926EAA">
            <w:pPr>
              <w:keepNext/>
              <w:keepLines/>
            </w:pPr>
            <w:r>
              <w:t>RECNAME*</w:t>
            </w:r>
          </w:p>
        </w:tc>
        <w:tc>
          <w:tcPr>
            <w:tcW w:w="1951" w:type="dxa"/>
            <w:shd w:val="clear" w:color="auto" w:fill="auto"/>
          </w:tcPr>
          <w:p w:rsidR="006B550A" w:rsidRDefault="00D03187" w:rsidP="00926EAA">
            <w:pPr>
              <w:keepNext/>
              <w:keepLines/>
            </w:pPr>
            <w:r>
              <w:t>VARCHAR2(15</w:t>
            </w:r>
            <w:r w:rsidR="006B550A">
              <w:t>)</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PeopleSoft Record Name</w:t>
            </w:r>
          </w:p>
        </w:tc>
      </w:tr>
      <w:tr w:rsidR="006B550A" w:rsidTr="007F3EE7">
        <w:tc>
          <w:tcPr>
            <w:tcW w:w="1951" w:type="dxa"/>
            <w:shd w:val="clear" w:color="auto" w:fill="auto"/>
          </w:tcPr>
          <w:p w:rsidR="006B550A" w:rsidRDefault="006B550A" w:rsidP="00926EAA">
            <w:pPr>
              <w:keepNext/>
              <w:keepLines/>
            </w:pPr>
            <w:r>
              <w:t>INDEXID*</w:t>
            </w:r>
          </w:p>
        </w:tc>
        <w:tc>
          <w:tcPr>
            <w:tcW w:w="1951" w:type="dxa"/>
            <w:shd w:val="clear" w:color="auto" w:fill="auto"/>
          </w:tcPr>
          <w:p w:rsidR="006B550A" w:rsidRDefault="006B550A" w:rsidP="00926EAA">
            <w:pPr>
              <w:keepNext/>
              <w:keepLines/>
            </w:pPr>
            <w:r>
              <w:t>VARCHAR2(1)</w:t>
            </w:r>
          </w:p>
        </w:tc>
        <w:tc>
          <w:tcPr>
            <w:tcW w:w="1951" w:type="dxa"/>
            <w:shd w:val="clear" w:color="auto" w:fill="auto"/>
          </w:tcPr>
          <w:p w:rsidR="006B550A" w:rsidRDefault="006B550A" w:rsidP="00926EAA">
            <w:pPr>
              <w:keepNext/>
              <w:keepLines/>
            </w:pPr>
            <w:r>
              <w:t>NOT NULL</w:t>
            </w:r>
          </w:p>
        </w:tc>
        <w:tc>
          <w:tcPr>
            <w:tcW w:w="1952" w:type="dxa"/>
            <w:shd w:val="clear" w:color="auto" w:fill="auto"/>
          </w:tcPr>
          <w:p w:rsidR="006B550A" w:rsidRDefault="006B550A" w:rsidP="00926EAA">
            <w:pPr>
              <w:keepNext/>
              <w:keepLines/>
            </w:pPr>
            <w:r>
              <w:t>Identifier of PeopleSoft Index</w:t>
            </w:r>
          </w:p>
        </w:tc>
      </w:tr>
      <w:tr w:rsidR="006B550A" w:rsidTr="007F3EE7">
        <w:tc>
          <w:tcPr>
            <w:tcW w:w="1951" w:type="dxa"/>
            <w:shd w:val="clear" w:color="auto" w:fill="auto"/>
          </w:tcPr>
          <w:p w:rsidR="006B550A" w:rsidRDefault="006835D2" w:rsidP="00926EAA">
            <w:pPr>
              <w:keepNext/>
              <w:keepLines/>
            </w:pPr>
            <w:r>
              <w:t>PARMNAME*</w:t>
            </w:r>
          </w:p>
        </w:tc>
        <w:tc>
          <w:tcPr>
            <w:tcW w:w="1951" w:type="dxa"/>
            <w:shd w:val="clear" w:color="auto" w:fill="auto"/>
          </w:tcPr>
          <w:p w:rsidR="006B550A" w:rsidRDefault="006835D2" w:rsidP="00926EAA">
            <w:pPr>
              <w:keepNext/>
              <w:keepLines/>
            </w:pPr>
            <w:r>
              <w:t>VARCHAR2(8)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Name of DDL Model Parameter</w:t>
            </w:r>
          </w:p>
        </w:tc>
      </w:tr>
      <w:tr w:rsidR="006B550A" w:rsidTr="007F3EE7">
        <w:tc>
          <w:tcPr>
            <w:tcW w:w="1951" w:type="dxa"/>
            <w:shd w:val="clear" w:color="auto" w:fill="auto"/>
          </w:tcPr>
          <w:p w:rsidR="006B550A" w:rsidRDefault="006835D2" w:rsidP="00926EAA">
            <w:pPr>
              <w:keepNext/>
              <w:keepLines/>
            </w:pPr>
            <w:r>
              <w:t>PARMVALUE</w:t>
            </w:r>
          </w:p>
        </w:tc>
        <w:tc>
          <w:tcPr>
            <w:tcW w:w="1951" w:type="dxa"/>
            <w:shd w:val="clear" w:color="auto" w:fill="auto"/>
          </w:tcPr>
          <w:p w:rsidR="006B550A" w:rsidRDefault="006835D2" w:rsidP="00926EAA">
            <w:pPr>
              <w:keepNext/>
              <w:keepLines/>
            </w:pPr>
            <w:r>
              <w:t>VARCHAR2(128)</w:t>
            </w:r>
          </w:p>
        </w:tc>
        <w:tc>
          <w:tcPr>
            <w:tcW w:w="1951" w:type="dxa"/>
            <w:shd w:val="clear" w:color="auto" w:fill="auto"/>
          </w:tcPr>
          <w:p w:rsidR="006B550A" w:rsidRDefault="006835D2" w:rsidP="00926EAA">
            <w:pPr>
              <w:keepNext/>
              <w:keepLines/>
            </w:pPr>
            <w:r>
              <w:t>NOT NULL</w:t>
            </w:r>
          </w:p>
        </w:tc>
        <w:tc>
          <w:tcPr>
            <w:tcW w:w="1952" w:type="dxa"/>
            <w:shd w:val="clear" w:color="auto" w:fill="auto"/>
          </w:tcPr>
          <w:p w:rsidR="006B550A" w:rsidRDefault="006835D2" w:rsidP="00926EAA">
            <w:pPr>
              <w:keepNext/>
              <w:keepLines/>
            </w:pPr>
            <w:r>
              <w:t>Value to be substituted into DDL model.</w:t>
            </w:r>
          </w:p>
        </w:tc>
      </w:tr>
    </w:tbl>
    <w:p w:rsidR="00D65C68" w:rsidRDefault="00D65C68" w:rsidP="00FD38AF">
      <w:pPr>
        <w:pStyle w:val="Heading5"/>
        <w:keepLines/>
      </w:pPr>
      <w:bookmarkStart w:id="18" w:name="_Toc98275223"/>
      <w:r>
        <w:t>GFC_PS_INDEXDEFN</w:t>
      </w:r>
      <w:bookmarkEnd w:id="18"/>
    </w:p>
    <w:p w:rsidR="00D65C68" w:rsidRPr="00D65C68" w:rsidRDefault="00D65C68" w:rsidP="00FD38AF">
      <w:pPr>
        <w:keepNext/>
        <w:keepLines/>
      </w:pPr>
      <w:r>
        <w:t>A</w:t>
      </w:r>
      <w:r w:rsidR="00FD38AF">
        <w:t xml:space="preserve"> working storage table that contains details of both the indexes defined in the meta-data for this package and in PeopleTools.  Meta-data can be inserted into this table directly if it is necessary to define indexes that are not defined in PeopleSoft.  For example, function based indexes.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17"/>
        <w:gridCol w:w="1628"/>
        <w:gridCol w:w="1460"/>
        <w:gridCol w:w="2900"/>
      </w:tblGrid>
      <w:tr w:rsidR="00D65C68" w:rsidTr="007A55D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Column</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Datatype</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D65C68" w:rsidRPr="007F3EE7" w:rsidRDefault="00D65C68" w:rsidP="007F3EE7">
            <w:pPr>
              <w:keepNext/>
              <w:keepLines/>
              <w:rPr>
                <w:b/>
                <w:bCs/>
              </w:rPr>
            </w:pPr>
            <w:r w:rsidRPr="007F3EE7">
              <w:rPr>
                <w:b/>
                <w:bCs/>
              </w:rPr>
              <w:t>Description</w:t>
            </w:r>
          </w:p>
        </w:tc>
      </w:tr>
      <w:tr w:rsidR="00D65C68" w:rsidTr="007A55DC">
        <w:tc>
          <w:tcPr>
            <w:tcW w:w="0" w:type="auto"/>
            <w:shd w:val="clear" w:color="auto" w:fill="auto"/>
          </w:tcPr>
          <w:p w:rsidR="00D65C68" w:rsidRDefault="00D65C68" w:rsidP="007F3EE7">
            <w:pPr>
              <w:keepNext/>
              <w:keepLines/>
            </w:pPr>
            <w:r>
              <w:t>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PeopleSoft Record Name</w:t>
            </w:r>
          </w:p>
        </w:tc>
      </w:tr>
      <w:tr w:rsidR="00D65C68" w:rsidTr="007A55DC">
        <w:tc>
          <w:tcPr>
            <w:tcW w:w="0" w:type="auto"/>
            <w:shd w:val="clear" w:color="auto" w:fill="auto"/>
          </w:tcPr>
          <w:p w:rsidR="00D65C68" w:rsidRDefault="00D65C68" w:rsidP="007F3EE7">
            <w:pPr>
              <w:keepNext/>
              <w:keepLines/>
            </w:pPr>
            <w:r>
              <w:t>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w:t>
            </w:r>
          </w:p>
        </w:tc>
      </w:tr>
      <w:tr w:rsidR="00D65C68" w:rsidTr="007A55DC">
        <w:tc>
          <w:tcPr>
            <w:tcW w:w="0" w:type="auto"/>
            <w:shd w:val="clear" w:color="auto" w:fill="auto"/>
          </w:tcPr>
          <w:p w:rsidR="00D65C68" w:rsidRDefault="00D65C68" w:rsidP="007F3EE7">
            <w:pPr>
              <w:keepNext/>
              <w:keepLines/>
            </w:pPr>
            <w:r>
              <w:t>SUBRECNAME</w:t>
            </w:r>
          </w:p>
        </w:tc>
        <w:tc>
          <w:tcPr>
            <w:tcW w:w="0" w:type="auto"/>
            <w:shd w:val="clear" w:color="auto" w:fill="auto"/>
          </w:tcPr>
          <w:p w:rsidR="00D65C68" w:rsidRDefault="00D65C68" w:rsidP="007F3EE7">
            <w:pPr>
              <w:keepNext/>
              <w:keepLines/>
            </w:pPr>
            <w:r>
              <w:t>VARCHAR2(15)</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Subrecord from which field definition derived.</w:t>
            </w:r>
          </w:p>
        </w:tc>
      </w:tr>
      <w:tr w:rsidR="00D65C68" w:rsidTr="007A55DC">
        <w:tc>
          <w:tcPr>
            <w:tcW w:w="0" w:type="auto"/>
            <w:shd w:val="clear" w:color="auto" w:fill="auto"/>
          </w:tcPr>
          <w:p w:rsidR="00D65C68" w:rsidRDefault="00D65C68" w:rsidP="007F3EE7">
            <w:pPr>
              <w:keepNext/>
              <w:keepLines/>
            </w:pPr>
            <w:r>
              <w:t>SUBINDEXID</w:t>
            </w:r>
          </w:p>
        </w:tc>
        <w:tc>
          <w:tcPr>
            <w:tcW w:w="0" w:type="auto"/>
            <w:shd w:val="clear" w:color="auto" w:fill="auto"/>
          </w:tcPr>
          <w:p w:rsidR="00D65C68" w:rsidRDefault="00D65C68" w:rsidP="007F3EE7">
            <w:pPr>
              <w:keepNext/>
              <w:keepLines/>
            </w:pPr>
            <w:r>
              <w:t>VARCHAR2(1)</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Identifier of PeopleSoft Index on subrecord</w:t>
            </w:r>
          </w:p>
        </w:tc>
      </w:tr>
      <w:tr w:rsidR="00D65C68" w:rsidTr="007A55DC">
        <w:tc>
          <w:tcPr>
            <w:tcW w:w="0" w:type="auto"/>
            <w:shd w:val="clear" w:color="auto" w:fill="auto"/>
          </w:tcPr>
          <w:p w:rsidR="00D65C68" w:rsidRDefault="00D65C68" w:rsidP="007F3EE7">
            <w:pPr>
              <w:keepNext/>
              <w:keepLines/>
            </w:pPr>
            <w:r>
              <w:t>PLATFORM_ORA</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A55DC">
            <w:pPr>
              <w:keepNext/>
              <w:keepLines/>
            </w:pPr>
            <w:r>
              <w:t>=1 if index to be build on Oracle dat</w:t>
            </w:r>
            <w:r w:rsidR="007A55DC">
              <w:t>a</w:t>
            </w:r>
            <w:r>
              <w:t>base</w:t>
            </w:r>
          </w:p>
        </w:tc>
      </w:tr>
      <w:tr w:rsidR="00D65C68" w:rsidTr="007A55DC">
        <w:tc>
          <w:tcPr>
            <w:tcW w:w="0" w:type="auto"/>
            <w:shd w:val="clear" w:color="auto" w:fill="auto"/>
          </w:tcPr>
          <w:p w:rsidR="00D65C68" w:rsidRDefault="00D65C68" w:rsidP="007F3EE7">
            <w:pPr>
              <w:keepNext/>
              <w:keepLines/>
            </w:pPr>
            <w:r>
              <w:t>CUSTKEYORDER</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Custom Key Order</w:t>
            </w:r>
          </w:p>
        </w:tc>
      </w:tr>
      <w:tr w:rsidR="00D65C68" w:rsidTr="007A55DC">
        <w:tc>
          <w:tcPr>
            <w:tcW w:w="0" w:type="auto"/>
            <w:shd w:val="clear" w:color="auto" w:fill="auto"/>
          </w:tcPr>
          <w:p w:rsidR="00D65C68" w:rsidRDefault="00D65C68" w:rsidP="007F3EE7">
            <w:pPr>
              <w:keepNext/>
              <w:keepLines/>
            </w:pPr>
            <w:r>
              <w:t>UNIQUEFLAG</w:t>
            </w:r>
          </w:p>
        </w:tc>
        <w:tc>
          <w:tcPr>
            <w:tcW w:w="0" w:type="auto"/>
            <w:shd w:val="clear" w:color="auto" w:fill="auto"/>
          </w:tcPr>
          <w:p w:rsidR="00D65C68" w:rsidRDefault="00D65C68" w:rsidP="007F3EE7">
            <w:pPr>
              <w:keepNext/>
              <w:keepLines/>
            </w:pPr>
            <w:r>
              <w:t>NUMBER</w:t>
            </w:r>
          </w:p>
        </w:tc>
        <w:tc>
          <w:tcPr>
            <w:tcW w:w="0" w:type="auto"/>
            <w:shd w:val="clear" w:color="auto" w:fill="auto"/>
          </w:tcPr>
          <w:p w:rsidR="00D65C68" w:rsidRDefault="00D65C68" w:rsidP="007F3EE7">
            <w:pPr>
              <w:keepNext/>
              <w:keepLines/>
            </w:pPr>
            <w:r>
              <w:t>NOT NULL</w:t>
            </w:r>
          </w:p>
        </w:tc>
        <w:tc>
          <w:tcPr>
            <w:tcW w:w="0" w:type="auto"/>
            <w:shd w:val="clear" w:color="auto" w:fill="auto"/>
          </w:tcPr>
          <w:p w:rsidR="00D65C68" w:rsidRDefault="00D65C68" w:rsidP="007F3EE7">
            <w:pPr>
              <w:keepNext/>
              <w:keepLines/>
            </w:pPr>
            <w:r>
              <w:t>= 1 if index to be build unique</w:t>
            </w:r>
          </w:p>
        </w:tc>
      </w:tr>
    </w:tbl>
    <w:p w:rsidR="00D65C68" w:rsidRPr="00D65C68" w:rsidRDefault="00D65C68" w:rsidP="00D65C68"/>
    <w:p w:rsidR="008661E1" w:rsidRDefault="008661E1" w:rsidP="00D11233">
      <w:pPr>
        <w:pStyle w:val="Heading5"/>
        <w:keepLines/>
      </w:pPr>
      <w:bookmarkStart w:id="19" w:name="_Toc98275224"/>
      <w:r>
        <w:t>GFC_PS_</w:t>
      </w:r>
      <w:r w:rsidR="00F26933">
        <w:t>KEYDEFN</w:t>
      </w:r>
      <w:bookmarkEnd w:id="19"/>
    </w:p>
    <w:p w:rsidR="00F26933" w:rsidRPr="00F26933" w:rsidRDefault="00F26933" w:rsidP="00D11233">
      <w:pPr>
        <w:keepNext/>
        <w:keepLines/>
      </w:pPr>
      <w:r>
        <w:t>It is not possible to define function based indexes in PeopleSoft.  Sometimes it is also necessary to build such indexes on partitioned tables, and sometimes to partition them.  This table is used to specify the keys on such indexes that would otherwise come from the PeopleTools table PSKEYDEFN.</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372"/>
        <w:gridCol w:w="1728"/>
        <w:gridCol w:w="1661"/>
        <w:gridCol w:w="2827"/>
      </w:tblGrid>
      <w:tr w:rsidR="008661E1" w:rsidTr="007A55D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Column</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Datatype</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661E1" w:rsidRPr="007F3EE7" w:rsidRDefault="008661E1" w:rsidP="007F3EE7">
            <w:pPr>
              <w:keepNext/>
              <w:keepLines/>
              <w:rPr>
                <w:b/>
                <w:bCs/>
              </w:rPr>
            </w:pPr>
            <w:r w:rsidRPr="007F3EE7">
              <w:rPr>
                <w:b/>
                <w:bCs/>
              </w:rPr>
              <w:t>Description</w:t>
            </w:r>
          </w:p>
        </w:tc>
      </w:tr>
      <w:tr w:rsidR="006835D2" w:rsidTr="007A55DC">
        <w:tc>
          <w:tcPr>
            <w:tcW w:w="0" w:type="auto"/>
            <w:shd w:val="clear" w:color="auto" w:fill="auto"/>
          </w:tcPr>
          <w:p w:rsidR="006835D2" w:rsidRDefault="006835D2" w:rsidP="007F3EE7">
            <w:pPr>
              <w:keepNext/>
              <w:keepLines/>
            </w:pPr>
            <w:r>
              <w:t>RECNAME*</w:t>
            </w:r>
          </w:p>
        </w:tc>
        <w:tc>
          <w:tcPr>
            <w:tcW w:w="0" w:type="auto"/>
            <w:shd w:val="clear" w:color="auto" w:fill="auto"/>
          </w:tcPr>
          <w:p w:rsidR="006835D2" w:rsidRDefault="00D03187" w:rsidP="007F3EE7">
            <w:pPr>
              <w:keepNext/>
              <w:keepLines/>
            </w:pPr>
            <w:r>
              <w:t>VARCHAR2(15</w:t>
            </w:r>
            <w:r w:rsidR="006835D2">
              <w:t>)</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PeopleSoft Record Name</w:t>
            </w:r>
          </w:p>
        </w:tc>
      </w:tr>
      <w:tr w:rsidR="006835D2" w:rsidTr="007A55DC">
        <w:tc>
          <w:tcPr>
            <w:tcW w:w="0" w:type="auto"/>
            <w:shd w:val="clear" w:color="auto" w:fill="auto"/>
          </w:tcPr>
          <w:p w:rsidR="006835D2" w:rsidRDefault="006835D2" w:rsidP="007F3EE7">
            <w:pPr>
              <w:keepNext/>
              <w:keepLines/>
            </w:pPr>
            <w:r>
              <w:t>INDEXID*</w:t>
            </w:r>
          </w:p>
        </w:tc>
        <w:tc>
          <w:tcPr>
            <w:tcW w:w="0" w:type="auto"/>
            <w:shd w:val="clear" w:color="auto" w:fill="auto"/>
          </w:tcPr>
          <w:p w:rsidR="006835D2" w:rsidRDefault="006835D2" w:rsidP="007F3EE7">
            <w:pPr>
              <w:keepNext/>
              <w:keepLines/>
            </w:pPr>
            <w:r>
              <w:t>VARCHAR2(1)</w:t>
            </w:r>
          </w:p>
        </w:tc>
        <w:tc>
          <w:tcPr>
            <w:tcW w:w="0" w:type="auto"/>
            <w:shd w:val="clear" w:color="auto" w:fill="auto"/>
          </w:tcPr>
          <w:p w:rsidR="006835D2" w:rsidRDefault="006835D2" w:rsidP="007F3EE7">
            <w:pPr>
              <w:keepNext/>
              <w:keepLines/>
            </w:pPr>
            <w:r>
              <w:t>NOT NULL</w:t>
            </w:r>
          </w:p>
        </w:tc>
        <w:tc>
          <w:tcPr>
            <w:tcW w:w="0" w:type="auto"/>
            <w:shd w:val="clear" w:color="auto" w:fill="auto"/>
          </w:tcPr>
          <w:p w:rsidR="006835D2" w:rsidRDefault="006835D2" w:rsidP="007F3EE7">
            <w:pPr>
              <w:keepNext/>
              <w:keepLines/>
            </w:pPr>
            <w:r>
              <w:t>Identifier of PeopleSoft Index</w:t>
            </w:r>
          </w:p>
        </w:tc>
      </w:tr>
      <w:tr w:rsidR="006835D2" w:rsidTr="007A55DC">
        <w:tc>
          <w:tcPr>
            <w:tcW w:w="0" w:type="auto"/>
            <w:shd w:val="clear" w:color="auto" w:fill="auto"/>
          </w:tcPr>
          <w:p w:rsidR="006835D2" w:rsidRDefault="00F26933" w:rsidP="007F3EE7">
            <w:pPr>
              <w:keepNext/>
              <w:keepLines/>
            </w:pPr>
            <w:r>
              <w:t>KEYPOSN*</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Posititon of Field within Key</w:t>
            </w:r>
          </w:p>
        </w:tc>
      </w:tr>
      <w:tr w:rsidR="006835D2" w:rsidTr="007A55DC">
        <w:tc>
          <w:tcPr>
            <w:tcW w:w="0" w:type="auto"/>
            <w:shd w:val="clear" w:color="auto" w:fill="auto"/>
          </w:tcPr>
          <w:p w:rsidR="006835D2" w:rsidRDefault="00F26933" w:rsidP="007F3EE7">
            <w:pPr>
              <w:keepNext/>
              <w:keepLines/>
            </w:pPr>
            <w:r>
              <w:t>FIELDNAME</w:t>
            </w:r>
          </w:p>
        </w:tc>
        <w:tc>
          <w:tcPr>
            <w:tcW w:w="0" w:type="auto"/>
            <w:shd w:val="clear" w:color="auto" w:fill="auto"/>
          </w:tcPr>
          <w:p w:rsidR="006835D2" w:rsidRDefault="00F26933" w:rsidP="007F3EE7">
            <w:pPr>
              <w:keepNext/>
              <w:keepLines/>
            </w:pPr>
            <w:r>
              <w:t>VARCHAR2(100)</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D11233" w:rsidP="007F3EE7">
            <w:pPr>
              <w:keepNext/>
              <w:keepLines/>
            </w:pPr>
            <w:r>
              <w:t>Name of Column, or expression.</w:t>
            </w:r>
          </w:p>
        </w:tc>
      </w:tr>
      <w:tr w:rsidR="006835D2" w:rsidTr="007A55DC">
        <w:tc>
          <w:tcPr>
            <w:tcW w:w="0" w:type="auto"/>
            <w:shd w:val="clear" w:color="auto" w:fill="auto"/>
          </w:tcPr>
          <w:p w:rsidR="006835D2" w:rsidRDefault="00F26933" w:rsidP="007F3EE7">
            <w:pPr>
              <w:keepNext/>
              <w:keepLines/>
            </w:pPr>
            <w:r>
              <w:t>ASCDESC</w:t>
            </w:r>
          </w:p>
        </w:tc>
        <w:tc>
          <w:tcPr>
            <w:tcW w:w="0" w:type="auto"/>
            <w:shd w:val="clear" w:color="auto" w:fill="auto"/>
          </w:tcPr>
          <w:p w:rsidR="006835D2" w:rsidRDefault="00F26933" w:rsidP="007F3EE7">
            <w:pPr>
              <w:keepNext/>
              <w:keepLines/>
            </w:pPr>
            <w:r>
              <w:t>NUMBER</w:t>
            </w:r>
          </w:p>
        </w:tc>
        <w:tc>
          <w:tcPr>
            <w:tcW w:w="0" w:type="auto"/>
            <w:shd w:val="clear" w:color="auto" w:fill="auto"/>
          </w:tcPr>
          <w:p w:rsidR="006835D2" w:rsidRDefault="00F26933" w:rsidP="007F3EE7">
            <w:pPr>
              <w:keepNext/>
              <w:keepLines/>
            </w:pPr>
            <w:r>
              <w:t>NOT NULL</w:t>
            </w:r>
          </w:p>
        </w:tc>
        <w:tc>
          <w:tcPr>
            <w:tcW w:w="0" w:type="auto"/>
            <w:shd w:val="clear" w:color="auto" w:fill="auto"/>
          </w:tcPr>
          <w:p w:rsidR="006835D2" w:rsidRDefault="00F26933" w:rsidP="007F3EE7">
            <w:pPr>
              <w:keepNext/>
              <w:keepLines/>
            </w:pPr>
            <w:r>
              <w:t>1=Ascending</w:t>
            </w:r>
          </w:p>
          <w:p w:rsidR="00F26933" w:rsidRDefault="00F26933" w:rsidP="007F3EE7">
            <w:pPr>
              <w:keepNext/>
              <w:keepLines/>
            </w:pPr>
            <w:r>
              <w:t>0=Descending</w:t>
            </w:r>
          </w:p>
        </w:tc>
      </w:tr>
    </w:tbl>
    <w:p w:rsidR="008661E1" w:rsidRDefault="008661E1" w:rsidP="00D11233">
      <w:pPr>
        <w:keepNext/>
        <w:keepLines/>
      </w:pPr>
    </w:p>
    <w:p w:rsidR="00F26933" w:rsidRDefault="00F26933" w:rsidP="00D11233">
      <w:pPr>
        <w:keepNext/>
        <w:keepLines/>
      </w:pPr>
      <w:r>
        <w:t>Additional Unique Constraint: RECNAME, INDEXID, FIELDNAME</w:t>
      </w:r>
    </w:p>
    <w:p w:rsidR="0031090A" w:rsidRDefault="00D11233" w:rsidP="00D11233">
      <w:pPr>
        <w:pStyle w:val="Heading5"/>
        <w:keepLines/>
      </w:pPr>
      <w:r>
        <w:br w:type="page"/>
      </w:r>
      <w:bookmarkStart w:id="20" w:name="_Toc98275225"/>
      <w:r w:rsidR="00D95DB5">
        <w:t>GFC_TEMP_TABLES</w:t>
      </w:r>
      <w:bookmarkEnd w:id="20"/>
    </w:p>
    <w:p w:rsidR="00D11233" w:rsidRPr="00D11233" w:rsidRDefault="00D11233" w:rsidP="00D11233">
      <w:r>
        <w:t>This table specifies the PeopleSoft record whose corresponding tables are to be built as Oracle Global Temporary Tables.  If a PeopleSoft Temporary Record is specified (rectype=7) then all the instances, both shared and non-shared, will be built as Global Temporary Tables.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294"/>
        <w:gridCol w:w="1628"/>
        <w:gridCol w:w="1661"/>
        <w:gridCol w:w="2249"/>
      </w:tblGrid>
      <w:tr w:rsidR="006B550A" w:rsidTr="007A55D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Column</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Datatype</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6B550A" w:rsidRPr="007F3EE7" w:rsidRDefault="006B550A" w:rsidP="007F3EE7">
            <w:pPr>
              <w:keepNext/>
              <w:keepLines/>
              <w:rPr>
                <w:b/>
                <w:bCs/>
              </w:rPr>
            </w:pPr>
            <w:r w:rsidRPr="007F3EE7">
              <w:rPr>
                <w:b/>
                <w:bCs/>
              </w:rPr>
              <w:t>Description</w:t>
            </w:r>
          </w:p>
        </w:tc>
      </w:tr>
      <w:tr w:rsidR="00D11233" w:rsidTr="007A55DC">
        <w:tc>
          <w:tcPr>
            <w:tcW w:w="0" w:type="auto"/>
            <w:shd w:val="clear" w:color="auto" w:fill="auto"/>
          </w:tcPr>
          <w:p w:rsidR="00D11233" w:rsidRDefault="00D11233" w:rsidP="007F3EE7">
            <w:pPr>
              <w:keepNext/>
              <w:keepLines/>
            </w:pPr>
            <w:r>
              <w:t>RECNAME*</w:t>
            </w:r>
          </w:p>
        </w:tc>
        <w:tc>
          <w:tcPr>
            <w:tcW w:w="0" w:type="auto"/>
            <w:shd w:val="clear" w:color="auto" w:fill="auto"/>
          </w:tcPr>
          <w:p w:rsidR="00D11233" w:rsidRDefault="00D03187" w:rsidP="007F3EE7">
            <w:pPr>
              <w:keepNext/>
              <w:keepLines/>
            </w:pPr>
            <w:r>
              <w:t>VARCHAR2(15</w:t>
            </w:r>
            <w:r w:rsidR="00D11233">
              <w:t>)</w:t>
            </w:r>
          </w:p>
        </w:tc>
        <w:tc>
          <w:tcPr>
            <w:tcW w:w="0" w:type="auto"/>
            <w:shd w:val="clear" w:color="auto" w:fill="auto"/>
          </w:tcPr>
          <w:p w:rsidR="00D11233" w:rsidRDefault="00D11233" w:rsidP="007F3EE7">
            <w:pPr>
              <w:keepNext/>
              <w:keepLines/>
            </w:pPr>
            <w:r>
              <w:t>NOT NULL</w:t>
            </w:r>
          </w:p>
        </w:tc>
        <w:tc>
          <w:tcPr>
            <w:tcW w:w="0" w:type="auto"/>
            <w:shd w:val="clear" w:color="auto" w:fill="auto"/>
          </w:tcPr>
          <w:p w:rsidR="00D11233" w:rsidRDefault="00D11233" w:rsidP="007F3EE7">
            <w:pPr>
              <w:keepNext/>
              <w:keepLines/>
            </w:pPr>
            <w:r>
              <w:t>PeopleSoft Record Name</w:t>
            </w:r>
          </w:p>
        </w:tc>
      </w:tr>
    </w:tbl>
    <w:p w:rsidR="006B550A" w:rsidRPr="006B550A" w:rsidRDefault="006B550A" w:rsidP="006B550A"/>
    <w:p w:rsidR="0081499F" w:rsidRDefault="00E709B6" w:rsidP="0081499F">
      <w:pPr>
        <w:pStyle w:val="Heading4"/>
      </w:pPr>
      <w:bookmarkStart w:id="21" w:name="_Ref253757251"/>
      <w:r>
        <w:br w:type="page"/>
      </w:r>
      <w:bookmarkStart w:id="22" w:name="_Toc98275226"/>
      <w:r w:rsidR="0081499F">
        <w:t>Working Storage Tables</w:t>
      </w:r>
      <w:bookmarkEnd w:id="22"/>
    </w:p>
    <w:p w:rsidR="0081499F" w:rsidRPr="0081499F" w:rsidRDefault="0081499F" w:rsidP="0081499F">
      <w:r>
        <w:t>A number of other tables are used by the package for working storage</w:t>
      </w:r>
    </w:p>
    <w:p w:rsidR="0081499F" w:rsidRDefault="0081499F" w:rsidP="0081499F">
      <w:pPr>
        <w:pStyle w:val="Heading5"/>
        <w:keepNext w:val="0"/>
        <w:widowControl w:val="0"/>
      </w:pPr>
      <w:bookmarkStart w:id="23" w:name="_Toc98275227"/>
      <w:r>
        <w:t>GFC_PS_TABLES</w:t>
      </w:r>
      <w:bookmarkEnd w:id="23"/>
    </w:p>
    <w:p w:rsidR="00D03187" w:rsidRPr="00D03187" w:rsidRDefault="00D03187" w:rsidP="00D03187">
      <w:r>
        <w:t>This table holds one row for each record to be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228"/>
        <w:gridCol w:w="1628"/>
        <w:gridCol w:w="1168"/>
        <w:gridCol w:w="2781"/>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D03187"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D03187" w:rsidP="007F3EE7">
            <w:pPr>
              <w:keepNext/>
              <w:keepLines/>
            </w:pPr>
            <w:r>
              <w:t>NOT NULL</w:t>
            </w:r>
          </w:p>
        </w:tc>
        <w:tc>
          <w:tcPr>
            <w:tcW w:w="0" w:type="auto"/>
            <w:shd w:val="clear" w:color="auto" w:fill="auto"/>
          </w:tcPr>
          <w:p w:rsidR="0081499F" w:rsidRDefault="00D03187" w:rsidP="007F3EE7">
            <w:pPr>
              <w:keepNext/>
              <w:keepLines/>
            </w:pPr>
            <w:r>
              <w:t>Database Table name (of shared record if PeopleSoft Temporary Record)</w:t>
            </w:r>
          </w:p>
        </w:tc>
      </w:tr>
      <w:tr w:rsidR="00D03187" w:rsidTr="007F3EE7">
        <w:tc>
          <w:tcPr>
            <w:tcW w:w="0" w:type="auto"/>
            <w:shd w:val="clear" w:color="auto" w:fill="auto"/>
          </w:tcPr>
          <w:p w:rsidR="0081499F" w:rsidRDefault="0081499F" w:rsidP="007F3EE7">
            <w:pPr>
              <w:keepNext/>
              <w:keepLines/>
            </w:pPr>
            <w:r>
              <w:t>TABLE_TYPE</w:t>
            </w:r>
          </w:p>
        </w:tc>
        <w:tc>
          <w:tcPr>
            <w:tcW w:w="0" w:type="auto"/>
            <w:shd w:val="clear" w:color="auto" w:fill="auto"/>
          </w:tcPr>
          <w:p w:rsidR="0081499F" w:rsidRDefault="00D03187" w:rsidP="007F3EE7">
            <w:pPr>
              <w:keepNext/>
              <w:keepLines/>
            </w:pPr>
            <w:r>
              <w:t>VARCHAR2(1)</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 = Partitioned Table</w:t>
            </w:r>
          </w:p>
          <w:p w:rsidR="00D03187" w:rsidRDefault="00D03187" w:rsidP="007F3EE7">
            <w:pPr>
              <w:keepNext/>
              <w:keepLines/>
            </w:pPr>
            <w:r>
              <w:t>T = Global Temporary Table</w:t>
            </w:r>
          </w:p>
        </w:tc>
      </w:tr>
      <w:tr w:rsidR="00D03187" w:rsidTr="007F3EE7">
        <w:tc>
          <w:tcPr>
            <w:tcW w:w="0" w:type="auto"/>
            <w:shd w:val="clear" w:color="auto" w:fill="auto"/>
          </w:tcPr>
          <w:p w:rsidR="0081499F" w:rsidRDefault="0081499F" w:rsidP="007F3EE7">
            <w:pPr>
              <w:keepNext/>
              <w:keepLines/>
            </w:pPr>
            <w:r>
              <w:t>RECTYPE</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PeopleSoft Record Type from PSRECDEFN.REC_TYPE</w:t>
            </w:r>
          </w:p>
          <w:p w:rsidR="00D03187" w:rsidRDefault="00D03187" w:rsidP="007F3EE7">
            <w:pPr>
              <w:keepNext/>
              <w:keepLines/>
            </w:pPr>
            <w:r>
              <w:t>0 = Regular Table</w:t>
            </w:r>
          </w:p>
          <w:p w:rsidR="00D03187" w:rsidRDefault="00D03187" w:rsidP="007F3EE7">
            <w:pPr>
              <w:keepNext/>
              <w:keepLines/>
            </w:pPr>
            <w:r>
              <w:t xml:space="preserve">7 = Temporary Table </w:t>
            </w:r>
          </w:p>
        </w:tc>
      </w:tr>
      <w:tr w:rsidR="00D03187" w:rsidTr="007F3EE7">
        <w:tc>
          <w:tcPr>
            <w:tcW w:w="0" w:type="auto"/>
            <w:shd w:val="clear" w:color="auto" w:fill="auto"/>
          </w:tcPr>
          <w:p w:rsidR="0081499F" w:rsidRDefault="0081499F" w:rsidP="007F3EE7">
            <w:pPr>
              <w:keepNext/>
              <w:keepLines/>
            </w:pPr>
            <w:r>
              <w:t>TEMPTBLINSTANCES</w:t>
            </w:r>
          </w:p>
        </w:tc>
        <w:tc>
          <w:tcPr>
            <w:tcW w:w="0" w:type="auto"/>
            <w:shd w:val="clear" w:color="auto" w:fill="auto"/>
          </w:tcPr>
          <w:p w:rsidR="0081499F" w:rsidRDefault="00D03187" w:rsidP="007F3EE7">
            <w:pPr>
              <w:keepNext/>
              <w:keepLines/>
            </w:pPr>
            <w:r>
              <w:t>NUMBER</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Number of Instances of PeopleSoft Temporary Table</w:t>
            </w:r>
          </w:p>
        </w:tc>
      </w:tr>
      <w:tr w:rsidR="00D03187" w:rsidTr="007F3EE7">
        <w:tc>
          <w:tcPr>
            <w:tcW w:w="0" w:type="auto"/>
            <w:shd w:val="clear" w:color="auto" w:fill="auto"/>
          </w:tcPr>
          <w:p w:rsidR="0081499F" w:rsidRDefault="0081499F" w:rsidP="007F3EE7">
            <w:pPr>
              <w:keepNext/>
              <w:keepLines/>
            </w:pPr>
            <w:r>
              <w:t>OVERRIDE_SCHEMA</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Name of Schema in which to build table.</w:t>
            </w:r>
          </w:p>
        </w:tc>
      </w:tr>
      <w:tr w:rsidR="00D03187" w:rsidTr="007F3EE7">
        <w:tc>
          <w:tcPr>
            <w:tcW w:w="0" w:type="auto"/>
            <w:shd w:val="clear" w:color="auto" w:fill="auto"/>
          </w:tcPr>
          <w:p w:rsidR="0081499F" w:rsidRDefault="0081499F" w:rsidP="007F3EE7">
            <w:pPr>
              <w:keepNext/>
              <w:keepLines/>
            </w:pPr>
            <w:r>
              <w:t>MATCH_DB</w:t>
            </w:r>
          </w:p>
        </w:tc>
        <w:tc>
          <w:tcPr>
            <w:tcW w:w="0" w:type="auto"/>
            <w:shd w:val="clear" w:color="auto" w:fill="auto"/>
          </w:tcPr>
          <w:p w:rsidR="0081499F" w:rsidRDefault="00D03187" w:rsidP="007F3EE7">
            <w:pPr>
              <w:keepNext/>
              <w:keepLines/>
            </w:pPr>
            <w:r>
              <w:t>VARCHAR2(30)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Y = No difference detected between definition of Table and Partitioning between PeopleSoft and Oracle Catalogues</w:t>
            </w:r>
          </w:p>
        </w:tc>
      </w:tr>
    </w:tbl>
    <w:p w:rsidR="0081499F" w:rsidRPr="0081499F" w:rsidRDefault="0081499F" w:rsidP="0081499F"/>
    <w:p w:rsidR="0081499F" w:rsidRDefault="0081499F" w:rsidP="0081499F">
      <w:pPr>
        <w:pStyle w:val="Heading5"/>
        <w:keepLines/>
      </w:pPr>
      <w:bookmarkStart w:id="24" w:name="_Toc98275228"/>
      <w:r>
        <w:t>GFC_PS_TAB_COLUMNS</w:t>
      </w:r>
      <w:bookmarkEnd w:id="24"/>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83"/>
        <w:gridCol w:w="1628"/>
        <w:gridCol w:w="1218"/>
        <w:gridCol w:w="3376"/>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RECNAME*</w:t>
            </w:r>
          </w:p>
        </w:tc>
        <w:tc>
          <w:tcPr>
            <w:tcW w:w="0" w:type="auto"/>
            <w:shd w:val="clear" w:color="auto" w:fill="auto"/>
          </w:tcPr>
          <w:p w:rsidR="0081499F" w:rsidRDefault="00D03187" w:rsidP="007F3EE7">
            <w:pPr>
              <w:keepNext/>
              <w:keepLines/>
            </w:pPr>
            <w:r>
              <w:t>VARCHAR2(15</w:t>
            </w:r>
            <w:r w:rsidR="0081499F">
              <w:t>)</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PeopleSoft Record Name</w:t>
            </w:r>
          </w:p>
        </w:tc>
      </w:tr>
      <w:tr w:rsidR="0081499F" w:rsidTr="007F3EE7">
        <w:tc>
          <w:tcPr>
            <w:tcW w:w="0" w:type="auto"/>
            <w:shd w:val="clear" w:color="auto" w:fill="auto"/>
          </w:tcPr>
          <w:p w:rsidR="0081499F" w:rsidRDefault="0081499F" w:rsidP="007F3EE7">
            <w:pPr>
              <w:keepNext/>
              <w:keepLines/>
            </w:pPr>
            <w:r>
              <w:t>FIELDNAME</w:t>
            </w:r>
          </w:p>
        </w:tc>
        <w:tc>
          <w:tcPr>
            <w:tcW w:w="0" w:type="auto"/>
            <w:shd w:val="clear" w:color="auto" w:fill="auto"/>
          </w:tcPr>
          <w:p w:rsidR="0081499F" w:rsidRDefault="00E709B6" w:rsidP="007F3EE7">
            <w:pPr>
              <w:keepNext/>
              <w:keepLines/>
            </w:pPr>
            <w:r>
              <w:t xml:space="preserve">VARCHAR2(18) </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PeopleSoft Field Name, which becomes Oracle column name.</w:t>
            </w:r>
          </w:p>
        </w:tc>
      </w:tr>
      <w:tr w:rsidR="0081499F" w:rsidTr="007F3EE7">
        <w:tc>
          <w:tcPr>
            <w:tcW w:w="0" w:type="auto"/>
            <w:shd w:val="clear" w:color="auto" w:fill="auto"/>
          </w:tcPr>
          <w:p w:rsidR="0081499F" w:rsidRDefault="0081499F" w:rsidP="007F3EE7">
            <w:pPr>
              <w:keepNext/>
              <w:keepLines/>
            </w:pPr>
            <w:r>
              <w:t>USEEDIT</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 xml:space="preserve">From PSRECFIELD.   Used to define automatically generated Key and Alternate search key indexes in PeopleSoft, and whether DATE and LONG columns are NOT NULL. </w:t>
            </w:r>
          </w:p>
        </w:tc>
      </w:tr>
      <w:tr w:rsidR="0081499F" w:rsidTr="007F3EE7">
        <w:tc>
          <w:tcPr>
            <w:tcW w:w="0" w:type="auto"/>
            <w:shd w:val="clear" w:color="auto" w:fill="auto"/>
          </w:tcPr>
          <w:p w:rsidR="0081499F" w:rsidRDefault="0081499F" w:rsidP="007F3EE7">
            <w:pPr>
              <w:keepNext/>
              <w:keepLines/>
            </w:pPr>
            <w:r>
              <w:t>FIELDNUM</w:t>
            </w:r>
          </w:p>
        </w:tc>
        <w:tc>
          <w:tcPr>
            <w:tcW w:w="0" w:type="auto"/>
            <w:shd w:val="clear" w:color="auto" w:fill="auto"/>
          </w:tcPr>
          <w:p w:rsidR="0081499F" w:rsidRDefault="00E709B6" w:rsidP="007F3EE7">
            <w:pPr>
              <w:keepNext/>
              <w:keepLines/>
            </w:pPr>
            <w:r>
              <w:t>NUMBER</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Position of field in record, equivalent to position of column in table</w:t>
            </w:r>
          </w:p>
        </w:tc>
      </w:tr>
      <w:tr w:rsidR="0081499F" w:rsidTr="007F3EE7">
        <w:tc>
          <w:tcPr>
            <w:tcW w:w="0" w:type="auto"/>
            <w:shd w:val="clear" w:color="auto" w:fill="auto"/>
          </w:tcPr>
          <w:p w:rsidR="0081499F" w:rsidRDefault="0081499F" w:rsidP="007F3EE7">
            <w:pPr>
              <w:keepNext/>
              <w:keepLines/>
            </w:pPr>
            <w:r>
              <w:t>SUBRECNAME</w:t>
            </w:r>
          </w:p>
        </w:tc>
        <w:tc>
          <w:tcPr>
            <w:tcW w:w="0" w:type="auto"/>
            <w:shd w:val="clear" w:color="auto" w:fill="auto"/>
          </w:tcPr>
          <w:p w:rsidR="0081499F" w:rsidRDefault="00E709B6" w:rsidP="007F3EE7">
            <w:pPr>
              <w:keepNext/>
              <w:keepLines/>
            </w:pPr>
            <w:r>
              <w:t>VARCHAR2(15)</w:t>
            </w:r>
          </w:p>
        </w:tc>
        <w:tc>
          <w:tcPr>
            <w:tcW w:w="0" w:type="auto"/>
            <w:shd w:val="clear" w:color="auto" w:fill="auto"/>
          </w:tcPr>
          <w:p w:rsidR="0081499F" w:rsidRDefault="00E709B6" w:rsidP="007F3EE7">
            <w:pPr>
              <w:keepNext/>
              <w:keepLines/>
            </w:pPr>
            <w:r>
              <w:t>NOT NULL</w:t>
            </w:r>
          </w:p>
        </w:tc>
        <w:tc>
          <w:tcPr>
            <w:tcW w:w="0" w:type="auto"/>
            <w:shd w:val="clear" w:color="auto" w:fill="auto"/>
          </w:tcPr>
          <w:p w:rsidR="0081499F" w:rsidRDefault="00E709B6" w:rsidP="007F3EE7">
            <w:pPr>
              <w:keepNext/>
              <w:keepLines/>
            </w:pPr>
            <w:r>
              <w:t>Subrec</w:t>
            </w:r>
            <w:r w:rsidR="00D65C68">
              <w:t>o</w:t>
            </w:r>
            <w:r>
              <w:t>rd from which field definition derived</w:t>
            </w:r>
            <w:r>
              <w:rPr>
                <w:rStyle w:val="FootnoteReference"/>
              </w:rPr>
              <w:footnoteReference w:id="22"/>
            </w:r>
            <w:r>
              <w:t>.</w:t>
            </w:r>
          </w:p>
        </w:tc>
      </w:tr>
    </w:tbl>
    <w:p w:rsidR="0081499F" w:rsidRPr="0081499F" w:rsidRDefault="0081499F" w:rsidP="0081499F"/>
    <w:p w:rsidR="0081499F" w:rsidRDefault="0081499F" w:rsidP="00D03187">
      <w:pPr>
        <w:pStyle w:val="Heading5"/>
        <w:keepLines/>
      </w:pPr>
      <w:bookmarkStart w:id="25" w:name="_Toc98275229"/>
      <w:r>
        <w:t>GFC_ORA_TAB_COLUMNS</w:t>
      </w:r>
      <w:bookmarkEnd w:id="25"/>
    </w:p>
    <w:p w:rsidR="00D03187" w:rsidRPr="00D03187" w:rsidRDefault="00D03187" w:rsidP="00D03187">
      <w:pPr>
        <w:keepNext/>
        <w:keepLines/>
      </w:pPr>
      <w:r>
        <w:t>This table is an extract from USER_TAB_COLUMNS of the required tables to improve performance of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872"/>
        <w:gridCol w:w="1628"/>
        <w:gridCol w:w="1661"/>
        <w:gridCol w:w="2549"/>
      </w:tblGrid>
      <w:tr w:rsidR="0081499F"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81499F" w:rsidTr="007F3EE7">
        <w:tc>
          <w:tcPr>
            <w:tcW w:w="0" w:type="auto"/>
            <w:shd w:val="clear" w:color="auto" w:fill="auto"/>
          </w:tcPr>
          <w:p w:rsidR="0081499F" w:rsidRDefault="0081499F" w:rsidP="007F3EE7">
            <w:pPr>
              <w:keepNext/>
              <w:keepLines/>
            </w:pPr>
            <w:r>
              <w:t>TABLE_NAME*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Table Name</w:t>
            </w:r>
          </w:p>
        </w:tc>
      </w:tr>
      <w:tr w:rsidR="0081499F" w:rsidTr="007F3EE7">
        <w:tc>
          <w:tcPr>
            <w:tcW w:w="0" w:type="auto"/>
            <w:shd w:val="clear" w:color="auto" w:fill="auto"/>
          </w:tcPr>
          <w:p w:rsidR="0081499F" w:rsidRDefault="0081499F" w:rsidP="007F3EE7">
            <w:pPr>
              <w:keepNext/>
              <w:keepLines/>
            </w:pPr>
            <w:r>
              <w:t>COLUMN_NAME*</w:t>
            </w:r>
          </w:p>
        </w:tc>
        <w:tc>
          <w:tcPr>
            <w:tcW w:w="0" w:type="auto"/>
            <w:shd w:val="clear" w:color="auto" w:fill="auto"/>
          </w:tcPr>
          <w:p w:rsidR="0081499F" w:rsidRDefault="0081499F" w:rsidP="007F3EE7">
            <w:pPr>
              <w:keepNext/>
              <w:keepLines/>
            </w:pPr>
            <w:r>
              <w:t>VARCHAR2(30)</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Name</w:t>
            </w:r>
          </w:p>
        </w:tc>
      </w:tr>
      <w:tr w:rsidR="0081499F" w:rsidTr="007F3EE7">
        <w:tc>
          <w:tcPr>
            <w:tcW w:w="0" w:type="auto"/>
            <w:shd w:val="clear" w:color="auto" w:fill="auto"/>
          </w:tcPr>
          <w:p w:rsidR="0081499F" w:rsidRDefault="0081499F" w:rsidP="007F3EE7">
            <w:pPr>
              <w:keepNext/>
              <w:keepLines/>
            </w:pPr>
            <w:r>
              <w:t>COLUMN_ID</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81499F" w:rsidP="007F3EE7">
            <w:pPr>
              <w:keepNext/>
              <w:keepLines/>
            </w:pPr>
            <w:r>
              <w:t>Database Column ID in table</w:t>
            </w:r>
          </w:p>
        </w:tc>
      </w:tr>
    </w:tbl>
    <w:p w:rsidR="0081499F" w:rsidRDefault="0081499F" w:rsidP="00D03187">
      <w:pPr>
        <w:keepNext/>
        <w:keepLines/>
      </w:pPr>
    </w:p>
    <w:p w:rsidR="0081499F" w:rsidRPr="0081499F" w:rsidRDefault="0081499F" w:rsidP="00D03187">
      <w:pPr>
        <w:keepNext/>
        <w:keepLines/>
      </w:pPr>
      <w:r>
        <w:t>Additional Unique Constraint on TABLE_NAME, COLUMN_ID</w:t>
      </w:r>
    </w:p>
    <w:p w:rsidR="0081499F" w:rsidRDefault="0081499F" w:rsidP="00D03187">
      <w:pPr>
        <w:pStyle w:val="Heading5"/>
        <w:keepLines/>
      </w:pPr>
      <w:bookmarkStart w:id="26" w:name="_Toc98275230"/>
      <w:r>
        <w:t>GFC_DDL_SCRIPT</w:t>
      </w:r>
      <w:bookmarkEnd w:id="26"/>
    </w:p>
    <w:p w:rsidR="0081499F" w:rsidRPr="0081499F" w:rsidRDefault="0081499F" w:rsidP="00D03187">
      <w:pPr>
        <w:keepNext/>
        <w:keepLines/>
      </w:pPr>
      <w:r>
        <w:t>This table holds the DDL commands generated by the package</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061"/>
        <w:gridCol w:w="1828"/>
        <w:gridCol w:w="1346"/>
        <w:gridCol w:w="3570"/>
      </w:tblGrid>
      <w:tr w:rsidR="00D03187" w:rsidTr="007F3EE7">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Column</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Datatype</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Null / Constraint</w:t>
            </w:r>
          </w:p>
        </w:tc>
        <w:tc>
          <w:tcPr>
            <w:tcW w:w="0" w:type="auto"/>
            <w:tcBorders>
              <w:bottom w:val="single" w:sz="12" w:space="0" w:color="000000"/>
            </w:tcBorders>
            <w:shd w:val="clear" w:color="auto" w:fill="auto"/>
          </w:tcPr>
          <w:p w:rsidR="0081499F" w:rsidRPr="007F3EE7" w:rsidRDefault="0081499F" w:rsidP="007F3EE7">
            <w:pPr>
              <w:keepNext/>
              <w:keepLines/>
              <w:rPr>
                <w:b/>
                <w:bCs/>
              </w:rPr>
            </w:pPr>
            <w:r w:rsidRPr="007F3EE7">
              <w:rPr>
                <w:b/>
                <w:bCs/>
              </w:rPr>
              <w:t>Description</w:t>
            </w:r>
          </w:p>
        </w:tc>
      </w:tr>
      <w:tr w:rsidR="00D03187" w:rsidTr="007F3EE7">
        <w:tc>
          <w:tcPr>
            <w:tcW w:w="0" w:type="auto"/>
            <w:shd w:val="clear" w:color="auto" w:fill="auto"/>
          </w:tcPr>
          <w:p w:rsidR="0081499F" w:rsidRDefault="0081499F" w:rsidP="007F3EE7">
            <w:pPr>
              <w:keepNext/>
              <w:keepLines/>
            </w:pPr>
            <w:r>
              <w:t>TYPE</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D03187" w:rsidRDefault="00D03187" w:rsidP="007F3EE7">
            <w:pPr>
              <w:keepNext/>
              <w:keepLines/>
            </w:pPr>
            <w:r>
              <w:t xml:space="preserve">Script type.  Corresponds with p_type parameter on SPOOLER function (see page </w:t>
            </w:r>
            <w:r>
              <w:fldChar w:fldCharType="begin"/>
            </w:r>
            <w:r>
              <w:instrText xml:space="preserve"> PAGEREF _Ref254180251 \h </w:instrText>
            </w:r>
            <w:r>
              <w:fldChar w:fldCharType="separate"/>
            </w:r>
            <w:r w:rsidR="007E7CE1">
              <w:rPr>
                <w:noProof/>
              </w:rPr>
              <w:t>55</w:t>
            </w:r>
            <w:r>
              <w:fldChar w:fldCharType="end"/>
            </w:r>
            <w:r>
              <w:t>)</w:t>
            </w:r>
          </w:p>
          <w:p w:rsidR="00D03187" w:rsidRDefault="00D03187" w:rsidP="007F3EE7">
            <w:pPr>
              <w:keepNext/>
              <w:keepLines/>
            </w:pPr>
            <w:r>
              <w:t>0 = gfcbuild script.  Similar to a PeopleSoft Alter by Recreation script</w:t>
            </w:r>
          </w:p>
          <w:p w:rsidR="00D03187" w:rsidRDefault="00D03187" w:rsidP="007F3EE7">
            <w:pPr>
              <w:keepNext/>
              <w:keepLines/>
            </w:pPr>
            <w:r>
              <w:t>1 = gfcindex: Rebuild All indexes</w:t>
            </w:r>
          </w:p>
          <w:p w:rsidR="00D03187" w:rsidRDefault="00D03187" w:rsidP="007F3EE7">
            <w:pPr>
              <w:keepNext/>
              <w:keepLines/>
            </w:pPr>
            <w:r>
              <w:t>2 = gfcstats: Refresh All statistics</w:t>
            </w:r>
          </w:p>
          <w:p w:rsidR="0081499F" w:rsidRDefault="00D03187" w:rsidP="007F3EE7">
            <w:pPr>
              <w:keepNext/>
              <w:keepLines/>
            </w:pPr>
            <w:r>
              <w:t>3 = gfcalter: All missing partitions</w:t>
            </w:r>
          </w:p>
        </w:tc>
      </w:tr>
      <w:tr w:rsidR="00D03187" w:rsidTr="007F3EE7">
        <w:tc>
          <w:tcPr>
            <w:tcW w:w="0" w:type="auto"/>
            <w:shd w:val="clear" w:color="auto" w:fill="auto"/>
          </w:tcPr>
          <w:p w:rsidR="0081499F" w:rsidRDefault="00D03187" w:rsidP="007F3EE7">
            <w:pPr>
              <w:keepNext/>
              <w:keepLines/>
            </w:pPr>
            <w:r>
              <w:t>LINE</w:t>
            </w:r>
            <w:r w:rsidR="0081499F">
              <w:t>_NO</w:t>
            </w:r>
          </w:p>
        </w:tc>
        <w:tc>
          <w:tcPr>
            <w:tcW w:w="0" w:type="auto"/>
            <w:shd w:val="clear" w:color="auto" w:fill="auto"/>
          </w:tcPr>
          <w:p w:rsidR="0081499F" w:rsidRDefault="0081499F" w:rsidP="007F3EE7">
            <w:pPr>
              <w:keepNext/>
              <w:keepLines/>
            </w:pPr>
            <w:r>
              <w:t>NUMBER</w:t>
            </w:r>
          </w:p>
        </w:tc>
        <w:tc>
          <w:tcPr>
            <w:tcW w:w="0" w:type="auto"/>
            <w:shd w:val="clear" w:color="auto" w:fill="auto"/>
          </w:tcPr>
          <w:p w:rsidR="0081499F" w:rsidRDefault="0081499F" w:rsidP="007F3EE7">
            <w:pPr>
              <w:keepNext/>
              <w:keepLines/>
            </w:pPr>
            <w:r>
              <w:t>NOT NULL</w:t>
            </w:r>
          </w:p>
        </w:tc>
        <w:tc>
          <w:tcPr>
            <w:tcW w:w="0" w:type="auto"/>
            <w:shd w:val="clear" w:color="auto" w:fill="auto"/>
          </w:tcPr>
          <w:p w:rsidR="0081499F" w:rsidRDefault="00D03187" w:rsidP="007F3EE7">
            <w:pPr>
              <w:keepNext/>
              <w:keepLines/>
            </w:pPr>
            <w:r>
              <w:t>Line Number of Script</w:t>
            </w:r>
          </w:p>
        </w:tc>
      </w:tr>
      <w:tr w:rsidR="00D03187" w:rsidTr="007F3EE7">
        <w:tc>
          <w:tcPr>
            <w:tcW w:w="0" w:type="auto"/>
            <w:shd w:val="clear" w:color="auto" w:fill="auto"/>
          </w:tcPr>
          <w:p w:rsidR="0081499F" w:rsidRDefault="0081499F" w:rsidP="007F3EE7">
            <w:pPr>
              <w:keepNext/>
              <w:keepLines/>
            </w:pPr>
            <w:r>
              <w:t>LINE</w:t>
            </w:r>
          </w:p>
        </w:tc>
        <w:tc>
          <w:tcPr>
            <w:tcW w:w="0" w:type="auto"/>
            <w:shd w:val="clear" w:color="auto" w:fill="auto"/>
          </w:tcPr>
          <w:p w:rsidR="0081499F" w:rsidRDefault="0081499F" w:rsidP="007F3EE7">
            <w:pPr>
              <w:keepNext/>
              <w:keepLines/>
            </w:pPr>
            <w:r>
              <w:t>VARCHAR2(4000)</w:t>
            </w:r>
          </w:p>
        </w:tc>
        <w:tc>
          <w:tcPr>
            <w:tcW w:w="0" w:type="auto"/>
            <w:shd w:val="clear" w:color="auto" w:fill="auto"/>
          </w:tcPr>
          <w:p w:rsidR="0081499F" w:rsidRDefault="0081499F" w:rsidP="007F3EE7">
            <w:pPr>
              <w:keepNext/>
              <w:keepLines/>
            </w:pPr>
          </w:p>
        </w:tc>
        <w:tc>
          <w:tcPr>
            <w:tcW w:w="0" w:type="auto"/>
            <w:shd w:val="clear" w:color="auto" w:fill="auto"/>
          </w:tcPr>
          <w:p w:rsidR="0081499F" w:rsidRDefault="00D03187" w:rsidP="007F3EE7">
            <w:pPr>
              <w:keepNext/>
              <w:keepLines/>
            </w:pPr>
            <w:r>
              <w:t>Line of DDL Script</w:t>
            </w:r>
          </w:p>
        </w:tc>
      </w:tr>
    </w:tbl>
    <w:p w:rsidR="00D03187" w:rsidRPr="00D03187" w:rsidRDefault="00D03187" w:rsidP="00D03187"/>
    <w:p w:rsidR="00B65C01" w:rsidRDefault="00B65C01" w:rsidP="0081499F">
      <w:pPr>
        <w:pStyle w:val="Heading4"/>
      </w:pPr>
      <w:bookmarkStart w:id="27" w:name="_Ref254182252"/>
      <w:bookmarkStart w:id="28" w:name="_Toc98275231"/>
      <w:r>
        <w:t>Context</w:t>
      </w:r>
      <w:bookmarkEnd w:id="21"/>
      <w:bookmarkEnd w:id="27"/>
      <w:bookmarkEnd w:id="28"/>
    </w:p>
    <w:p w:rsidR="00B65C01" w:rsidRDefault="00B65C01" w:rsidP="0081499F">
      <w:pPr>
        <w:keepNext/>
        <w:keepLines/>
      </w:pPr>
      <w:r>
        <w:t xml:space="preserve">The </w:t>
      </w:r>
      <w:r w:rsidRPr="00B65C01">
        <w:rPr>
          <w:i/>
        </w:rPr>
        <w:t>gfc_pspart</w:t>
      </w:r>
      <w:r>
        <w:t xml:space="preserve"> package uses a system context, also called </w:t>
      </w:r>
      <w:r w:rsidRPr="00B65C01">
        <w:rPr>
          <w:i/>
        </w:rPr>
        <w:t>gfc_pspart</w:t>
      </w:r>
      <w:r>
        <w:t xml:space="preserve"> to persistently hold certain settings.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16"/>
        <w:gridCol w:w="1223"/>
        <w:gridCol w:w="4466"/>
      </w:tblGrid>
      <w:tr w:rsidR="00B65C01" w:rsidTr="007A55D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Context Variable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Default Value</w:t>
            </w:r>
          </w:p>
        </w:tc>
        <w:tc>
          <w:tcPr>
            <w:tcW w:w="0" w:type="auto"/>
            <w:tcBorders>
              <w:bottom w:val="single" w:sz="12" w:space="0" w:color="000000"/>
            </w:tcBorders>
            <w:shd w:val="clear" w:color="auto" w:fill="auto"/>
          </w:tcPr>
          <w:p w:rsidR="00B65C01" w:rsidRPr="007F3EE7" w:rsidRDefault="00B65C01" w:rsidP="007F3EE7">
            <w:pPr>
              <w:keepNext/>
              <w:keepLines/>
              <w:rPr>
                <w:b/>
                <w:bCs/>
              </w:rPr>
            </w:pPr>
            <w:r w:rsidRPr="007F3EE7">
              <w:rPr>
                <w:b/>
                <w:bCs/>
              </w:rPr>
              <w:t>Description</w:t>
            </w:r>
          </w:p>
        </w:tc>
      </w:tr>
      <w:tr w:rsidR="00B65C01" w:rsidTr="007A55DC">
        <w:tc>
          <w:tcPr>
            <w:tcW w:w="0" w:type="auto"/>
            <w:shd w:val="clear" w:color="auto" w:fill="auto"/>
          </w:tcPr>
          <w:p w:rsidR="00B65C01" w:rsidRDefault="00B65C01" w:rsidP="007F3EE7">
            <w:pPr>
              <w:keepNext/>
              <w:keepLines/>
            </w:pPr>
            <w:r>
              <w:t>CHARDEF</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Pr="00B65C01" w:rsidRDefault="00F30A1A" w:rsidP="007F3EE7">
            <w:pPr>
              <w:keepNext/>
              <w:keepLines/>
            </w:pPr>
            <w:r>
              <w:t xml:space="preserve">Use </w:t>
            </w:r>
            <w:r w:rsidR="00B65C01" w:rsidRPr="00B65C01">
              <w:t>VARCHAR2 character definition</w:t>
            </w:r>
            <w:r w:rsidR="00B65C01">
              <w:t>.</w:t>
            </w:r>
          </w:p>
        </w:tc>
      </w:tr>
      <w:tr w:rsidR="00B65C01" w:rsidTr="007A55DC">
        <w:tc>
          <w:tcPr>
            <w:tcW w:w="0" w:type="auto"/>
            <w:shd w:val="clear" w:color="auto" w:fill="auto"/>
          </w:tcPr>
          <w:p w:rsidR="00B65C01" w:rsidRDefault="00B65C01" w:rsidP="007F3EE7">
            <w:pPr>
              <w:keepNext/>
              <w:keepLines/>
            </w:pPr>
            <w:r>
              <w:t>LOGGING</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If set to N, DDL script includes NOLOGGING options when building tables and indexes</w:t>
            </w:r>
          </w:p>
        </w:tc>
      </w:tr>
      <w:tr w:rsidR="00B65C01" w:rsidTr="007A55DC">
        <w:tc>
          <w:tcPr>
            <w:tcW w:w="0" w:type="auto"/>
            <w:shd w:val="clear" w:color="auto" w:fill="auto"/>
          </w:tcPr>
          <w:p w:rsidR="00B65C01" w:rsidRDefault="00B65C01" w:rsidP="007F3EE7">
            <w:pPr>
              <w:keepNext/>
              <w:keepLines/>
            </w:pPr>
            <w:r>
              <w:t>PARALLEL</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B65C01" w:rsidP="007F3EE7">
            <w:pPr>
              <w:keepNext/>
              <w:keepLines/>
            </w:pPr>
            <w:r>
              <w:t>Set to Y to include parallel index build option</w:t>
            </w:r>
          </w:p>
        </w:tc>
      </w:tr>
      <w:tr w:rsidR="00B65C01" w:rsidTr="007A55DC">
        <w:tc>
          <w:tcPr>
            <w:tcW w:w="0" w:type="auto"/>
            <w:shd w:val="clear" w:color="auto" w:fill="auto"/>
          </w:tcPr>
          <w:p w:rsidR="00B65C01" w:rsidRDefault="00B65C01" w:rsidP="007F3EE7">
            <w:pPr>
              <w:keepNext/>
              <w:keepLines/>
            </w:pPr>
            <w:r>
              <w:t>ROLES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B65C01" w:rsidP="007F3EE7">
            <w:pPr>
              <w:keepNext/>
              <w:keepLines/>
            </w:pPr>
            <w:r>
              <w:t>Set Y if roles are to be granted to tables</w:t>
            </w:r>
          </w:p>
        </w:tc>
      </w:tr>
      <w:tr w:rsidR="00B65C01" w:rsidTr="007A55DC">
        <w:tc>
          <w:tcPr>
            <w:tcW w:w="0" w:type="auto"/>
            <w:shd w:val="clear" w:color="auto" w:fill="auto"/>
          </w:tcPr>
          <w:p w:rsidR="00B65C01" w:rsidRDefault="00B65C01" w:rsidP="007F3EE7">
            <w:pPr>
              <w:keepNext/>
              <w:keepLines/>
            </w:pPr>
            <w:r>
              <w:t>SCRIPTID</w:t>
            </w:r>
          </w:p>
        </w:tc>
        <w:tc>
          <w:tcPr>
            <w:tcW w:w="0" w:type="auto"/>
            <w:shd w:val="clear" w:color="auto" w:fill="auto"/>
          </w:tcPr>
          <w:p w:rsidR="00B65C01" w:rsidRDefault="00B65C01" w:rsidP="007F3EE7">
            <w:pPr>
              <w:keepNext/>
              <w:keepLines/>
            </w:pPr>
            <w:r>
              <w:t>GFCBUILD</w:t>
            </w:r>
          </w:p>
        </w:tc>
        <w:tc>
          <w:tcPr>
            <w:tcW w:w="0" w:type="auto"/>
            <w:shd w:val="clear" w:color="auto" w:fill="auto"/>
          </w:tcPr>
          <w:p w:rsidR="00B65C01" w:rsidRDefault="00B65C01" w:rsidP="007F3EE7">
            <w:pPr>
              <w:keepNext/>
              <w:keepLines/>
            </w:pPr>
            <w:r>
              <w:t xml:space="preserve">ID string to be used in name of script and </w:t>
            </w:r>
            <w:r w:rsidR="00C555F8">
              <w:t>name of project generated.</w:t>
            </w:r>
          </w:p>
        </w:tc>
      </w:tr>
      <w:tr w:rsidR="00B65C01" w:rsidTr="007A55DC">
        <w:tc>
          <w:tcPr>
            <w:tcW w:w="0" w:type="auto"/>
            <w:shd w:val="clear" w:color="auto" w:fill="auto"/>
          </w:tcPr>
          <w:p w:rsidR="00B65C01" w:rsidRDefault="00B65C01" w:rsidP="007F3EE7">
            <w:pPr>
              <w:keepNext/>
              <w:keepLines/>
            </w:pPr>
            <w:r>
              <w:t>UPDATE_ALL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READ_ALL</w:t>
            </w:r>
          </w:p>
        </w:tc>
        <w:tc>
          <w:tcPr>
            <w:tcW w:w="0" w:type="auto"/>
            <w:shd w:val="clear" w:color="auto" w:fill="auto"/>
          </w:tcPr>
          <w:p w:rsidR="00B65C01" w:rsidRDefault="000570B4" w:rsidP="007F3EE7">
            <w:pPr>
              <w:keepNext/>
              <w:keepLines/>
            </w:pPr>
            <w:r>
              <w:t>NULL</w:t>
            </w:r>
          </w:p>
        </w:tc>
        <w:tc>
          <w:tcPr>
            <w:tcW w:w="0" w:type="auto"/>
            <w:shd w:val="clear" w:color="auto" w:fill="auto"/>
          </w:tcPr>
          <w:p w:rsidR="00B65C01" w:rsidRDefault="00C555F8" w:rsidP="007F3EE7">
            <w:pPr>
              <w:keepNext/>
              <w:keepLines/>
            </w:pPr>
            <w:r>
              <w:t>Role to be granted to permanent tables</w:t>
            </w:r>
            <w:r w:rsidR="0070358F">
              <w:t>.  No role granted if NULL</w:t>
            </w:r>
          </w:p>
        </w:tc>
      </w:tr>
      <w:tr w:rsidR="00B65C01" w:rsidTr="007A55DC">
        <w:tc>
          <w:tcPr>
            <w:tcW w:w="0" w:type="auto"/>
            <w:shd w:val="clear" w:color="auto" w:fill="auto"/>
          </w:tcPr>
          <w:p w:rsidR="00B65C01" w:rsidRDefault="00B65C01" w:rsidP="007F3EE7">
            <w:pPr>
              <w:keepNext/>
              <w:keepLines/>
            </w:pPr>
            <w:r>
              <w:t>DROP_INDEX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index dropped before rename, else if set to N index is renamed to OLD_</w:t>
            </w:r>
          </w:p>
        </w:tc>
      </w:tr>
      <w:tr w:rsidR="00B65C01" w:rsidTr="007A55DC">
        <w:tc>
          <w:tcPr>
            <w:tcW w:w="0" w:type="auto"/>
            <w:shd w:val="clear" w:color="auto" w:fill="auto"/>
          </w:tcPr>
          <w:p w:rsidR="00B65C01" w:rsidRDefault="00B65C01" w:rsidP="007F3EE7">
            <w:pPr>
              <w:keepNext/>
              <w:keepLines/>
            </w:pPr>
            <w:r>
              <w:t>PAUSE</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Add pause commands to generated script</w:t>
            </w:r>
          </w:p>
        </w:tc>
      </w:tr>
      <w:tr w:rsidR="00B65C01" w:rsidTr="007A55DC">
        <w:tc>
          <w:tcPr>
            <w:tcW w:w="0" w:type="auto"/>
            <w:shd w:val="clear" w:color="auto" w:fill="auto"/>
          </w:tcPr>
          <w:p w:rsidR="00B65C01" w:rsidRDefault="00B65C01" w:rsidP="007F3EE7">
            <w:pPr>
              <w:keepNext/>
              <w:keepLines/>
            </w:pPr>
            <w:r>
              <w:t>EXPLICIT_SCHEMA</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Explicitly specify PeopleSoft owner ID in DDL script.</w:t>
            </w:r>
          </w:p>
        </w:tc>
      </w:tr>
      <w:tr w:rsidR="00B65C01" w:rsidTr="007A55DC">
        <w:tc>
          <w:tcPr>
            <w:tcW w:w="0" w:type="auto"/>
            <w:shd w:val="clear" w:color="auto" w:fill="auto"/>
          </w:tcPr>
          <w:p w:rsidR="00B65C01" w:rsidRDefault="00B65C01" w:rsidP="007F3EE7">
            <w:pPr>
              <w:keepNext/>
              <w:keepLines/>
            </w:pPr>
            <w:r>
              <w:t>BLOCK_SAMPLE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Specify block sampling in update statistics script.</w:t>
            </w:r>
          </w:p>
        </w:tc>
      </w:tr>
      <w:tr w:rsidR="00B65C01" w:rsidTr="007A55DC">
        <w:tc>
          <w:tcPr>
            <w:tcW w:w="0" w:type="auto"/>
            <w:shd w:val="clear" w:color="auto" w:fill="auto"/>
          </w:tcPr>
          <w:p w:rsidR="00B65C01" w:rsidRDefault="00B65C01" w:rsidP="007F3EE7">
            <w:pPr>
              <w:keepNext/>
              <w:keepLines/>
            </w:pPr>
            <w:r>
              <w:t>BUILD_STATS</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7F3EE7">
            <w:pPr>
              <w:keepNext/>
              <w:keepLines/>
            </w:pPr>
            <w:r>
              <w:t>If set to Y add gather statistics commands to build script.</w:t>
            </w:r>
          </w:p>
        </w:tc>
      </w:tr>
      <w:tr w:rsidR="00B65C01" w:rsidTr="007A55DC">
        <w:tc>
          <w:tcPr>
            <w:tcW w:w="0" w:type="auto"/>
            <w:shd w:val="clear" w:color="auto" w:fill="auto"/>
          </w:tcPr>
          <w:p w:rsidR="00B65C01" w:rsidRDefault="00B65C01" w:rsidP="007F3EE7">
            <w:pPr>
              <w:keepNext/>
              <w:keepLines/>
            </w:pPr>
            <w:r>
              <w:t>DELETETEMPSTATS</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If set to Y delete and from Oracle 10g also lock statistics on temporary tables.</w:t>
            </w:r>
          </w:p>
        </w:tc>
      </w:tr>
      <w:tr w:rsidR="00B65C01" w:rsidTr="007A55DC">
        <w:tc>
          <w:tcPr>
            <w:tcW w:w="0" w:type="auto"/>
            <w:shd w:val="clear" w:color="auto" w:fill="auto"/>
          </w:tcPr>
          <w:p w:rsidR="00B65C01" w:rsidRDefault="00B65C01" w:rsidP="007F3EE7">
            <w:pPr>
              <w:keepNext/>
              <w:keepLines/>
            </w:pPr>
            <w:r>
              <w:t>LONGTOCLOB</w:t>
            </w:r>
          </w:p>
        </w:tc>
        <w:tc>
          <w:tcPr>
            <w:tcW w:w="0" w:type="auto"/>
            <w:shd w:val="clear" w:color="auto" w:fill="auto"/>
          </w:tcPr>
          <w:p w:rsidR="00B65C01" w:rsidRDefault="00B65C01" w:rsidP="007F3EE7">
            <w:pPr>
              <w:keepNext/>
              <w:keepLines/>
            </w:pPr>
            <w:r>
              <w:t>N</w:t>
            </w:r>
          </w:p>
        </w:tc>
        <w:tc>
          <w:tcPr>
            <w:tcW w:w="0" w:type="auto"/>
            <w:shd w:val="clear" w:color="auto" w:fill="auto"/>
          </w:tcPr>
          <w:p w:rsidR="00B65C01" w:rsidRDefault="00C555F8" w:rsidP="00284D78">
            <w:pPr>
              <w:keepNext/>
              <w:keepLines/>
            </w:pPr>
            <w:r>
              <w:t>If set to Y always create long columns as CLOB, other only do so if PS</w:t>
            </w:r>
            <w:r w:rsidR="00284D78">
              <w:t>STATU</w:t>
            </w:r>
            <w:r w:rsidR="007C5394">
              <w:t>S</w:t>
            </w:r>
            <w:r>
              <w:t>.DATABASE_OPTIONS=2</w:t>
            </w:r>
          </w:p>
        </w:tc>
      </w:tr>
      <w:tr w:rsidR="00B65C01" w:rsidTr="007A55DC">
        <w:tc>
          <w:tcPr>
            <w:tcW w:w="0" w:type="auto"/>
            <w:shd w:val="clear" w:color="auto" w:fill="auto"/>
          </w:tcPr>
          <w:p w:rsidR="00B65C01" w:rsidRDefault="00847C12" w:rsidP="007F3EE7">
            <w:pPr>
              <w:keepNext/>
              <w:keepLines/>
            </w:pPr>
            <w:r>
              <w:t>DDLENABLE</w:t>
            </w:r>
            <w:r>
              <w:rPr>
                <w:rStyle w:val="FootnoteReference"/>
              </w:rPr>
              <w:footnoteReference w:id="23"/>
            </w:r>
          </w:p>
        </w:tc>
        <w:tc>
          <w:tcPr>
            <w:tcW w:w="0" w:type="auto"/>
            <w:shd w:val="clear" w:color="auto" w:fill="auto"/>
          </w:tcPr>
          <w:p w:rsidR="00B65C01" w:rsidRDefault="00B65C01" w:rsidP="007F3EE7">
            <w:pPr>
              <w:keepNext/>
              <w:keepLines/>
            </w:pPr>
            <w:r>
              <w:t>NULL</w:t>
            </w:r>
          </w:p>
        </w:tc>
        <w:tc>
          <w:tcPr>
            <w:tcW w:w="0" w:type="auto"/>
            <w:shd w:val="clear" w:color="auto" w:fill="auto"/>
          </w:tcPr>
          <w:p w:rsidR="00B65C01" w:rsidRDefault="00847C12" w:rsidP="007F3EE7">
            <w:pPr>
              <w:keepNext/>
              <w:keepLines/>
            </w:pPr>
            <w:r>
              <w:t>Command to permit DDL to be issued against table</w:t>
            </w:r>
          </w:p>
        </w:tc>
      </w:tr>
      <w:tr w:rsidR="00847C12" w:rsidTr="007A55DC">
        <w:tc>
          <w:tcPr>
            <w:tcW w:w="0" w:type="auto"/>
            <w:shd w:val="clear" w:color="auto" w:fill="auto"/>
          </w:tcPr>
          <w:p w:rsidR="00847C12" w:rsidRDefault="00847C12" w:rsidP="007F3EE7">
            <w:pPr>
              <w:keepNext/>
              <w:keepLines/>
            </w:pPr>
            <w:r>
              <w:t>DDLDISABLE</w:t>
            </w:r>
          </w:p>
        </w:tc>
        <w:tc>
          <w:tcPr>
            <w:tcW w:w="0" w:type="auto"/>
            <w:shd w:val="clear" w:color="auto" w:fill="auto"/>
          </w:tcPr>
          <w:p w:rsidR="00847C12" w:rsidRDefault="00847C12" w:rsidP="007F3EE7">
            <w:pPr>
              <w:keepNext/>
              <w:keepLines/>
            </w:pPr>
            <w:r>
              <w:t>NULL</w:t>
            </w:r>
          </w:p>
        </w:tc>
        <w:tc>
          <w:tcPr>
            <w:tcW w:w="0" w:type="auto"/>
            <w:shd w:val="clear" w:color="auto" w:fill="auto"/>
          </w:tcPr>
          <w:p w:rsidR="00847C12" w:rsidRDefault="00847C12" w:rsidP="007F3EE7">
            <w:pPr>
              <w:keepNext/>
              <w:keepLines/>
            </w:pPr>
            <w:r>
              <w:t>Command to prevent DDL from being isseud against table</w:t>
            </w:r>
          </w:p>
        </w:tc>
      </w:tr>
      <w:tr w:rsidR="00B65C01" w:rsidTr="007A55DC">
        <w:tc>
          <w:tcPr>
            <w:tcW w:w="0" w:type="auto"/>
            <w:shd w:val="clear" w:color="auto" w:fill="auto"/>
          </w:tcPr>
          <w:p w:rsidR="00B65C01" w:rsidRDefault="00B65C01" w:rsidP="007F3EE7">
            <w:pPr>
              <w:keepNext/>
              <w:keepLines/>
            </w:pPr>
            <w:r>
              <w:t>DROP_PURGE</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Add purge option to DROP TABLE commands on Oracle 10g or higher.</w:t>
            </w:r>
          </w:p>
        </w:tc>
      </w:tr>
      <w:tr w:rsidR="00B65C01" w:rsidTr="007A55DC">
        <w:tc>
          <w:tcPr>
            <w:tcW w:w="0" w:type="auto"/>
            <w:shd w:val="clear" w:color="auto" w:fill="auto"/>
          </w:tcPr>
          <w:p w:rsidR="00B65C01" w:rsidRDefault="00B65C01" w:rsidP="007F3EE7">
            <w:pPr>
              <w:keepNext/>
              <w:keepLines/>
            </w:pPr>
            <w:r>
              <w:t>FORCEBUILD</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Lines/>
            </w:pPr>
            <w:r>
              <w:t>Debug option only – not supported</w:t>
            </w:r>
          </w:p>
        </w:tc>
      </w:tr>
      <w:tr w:rsidR="00B65C01" w:rsidTr="007A55DC">
        <w:tc>
          <w:tcPr>
            <w:tcW w:w="0" w:type="auto"/>
            <w:shd w:val="clear" w:color="auto" w:fill="auto"/>
          </w:tcPr>
          <w:p w:rsidR="00B65C01" w:rsidRDefault="00B65C01" w:rsidP="007F3EE7">
            <w:pPr>
              <w:keepNext/>
              <w:keepLines/>
            </w:pPr>
            <w:r>
              <w:t>DESC_INDEX</w:t>
            </w:r>
          </w:p>
        </w:tc>
        <w:tc>
          <w:tcPr>
            <w:tcW w:w="0" w:type="auto"/>
            <w:shd w:val="clear" w:color="auto" w:fill="auto"/>
          </w:tcPr>
          <w:p w:rsidR="00B65C01" w:rsidRDefault="00B65C01" w:rsidP="007F3EE7">
            <w:pPr>
              <w:keepNext/>
              <w:keepLines/>
            </w:pPr>
            <w:r>
              <w:t>Y</w:t>
            </w:r>
          </w:p>
        </w:tc>
        <w:tc>
          <w:tcPr>
            <w:tcW w:w="0" w:type="auto"/>
            <w:shd w:val="clear" w:color="auto" w:fill="auto"/>
          </w:tcPr>
          <w:p w:rsidR="00B65C01" w:rsidRDefault="00C555F8" w:rsidP="007F3EE7">
            <w:pPr>
              <w:keepNext/>
              <w:keepLines/>
            </w:pPr>
            <w:r>
              <w:t xml:space="preserve">If N do not include DESC keyword on columns specified in PeopleSoft as descending. </w:t>
            </w:r>
          </w:p>
        </w:tc>
      </w:tr>
      <w:tr w:rsidR="003176AB" w:rsidTr="007A55DC">
        <w:tc>
          <w:tcPr>
            <w:tcW w:w="0" w:type="auto"/>
            <w:shd w:val="clear" w:color="auto" w:fill="auto"/>
          </w:tcPr>
          <w:p w:rsidR="003176AB" w:rsidRDefault="003176AB" w:rsidP="007F3EE7">
            <w:pPr>
              <w:keepNext/>
              <w:keepLines/>
            </w:pPr>
            <w:r>
              <w:t>REBUILDDEFLTSUB</w:t>
            </w:r>
          </w:p>
        </w:tc>
        <w:tc>
          <w:tcPr>
            <w:tcW w:w="0" w:type="auto"/>
            <w:shd w:val="clear" w:color="auto" w:fill="auto"/>
          </w:tcPr>
          <w:p w:rsidR="003176AB" w:rsidRDefault="003176AB" w:rsidP="007F3EE7">
            <w:pPr>
              <w:keepNext/>
              <w:keepLines/>
            </w:pPr>
            <w:r>
              <w:t>N</w:t>
            </w:r>
          </w:p>
        </w:tc>
        <w:tc>
          <w:tcPr>
            <w:tcW w:w="0" w:type="auto"/>
            <w:shd w:val="clear" w:color="auto" w:fill="auto"/>
          </w:tcPr>
          <w:p w:rsidR="003176AB" w:rsidRDefault="003176AB" w:rsidP="003176AB">
            <w:pPr>
              <w:keepNext/>
              <w:keepLines/>
            </w:pPr>
            <w:r>
              <w:t>If Y the default subpartition will exchange out of the table, and the data is copied back into the table when the other partitions have been added.  Use this when adding list sub-partitions for which data already exists in the default list sub-partition.</w:t>
            </w:r>
          </w:p>
          <w:p w:rsidR="003176AB" w:rsidRDefault="003176AB" w:rsidP="00CE310D">
            <w:pPr>
              <w:keepNext/>
              <w:keepLines/>
            </w:pPr>
            <w:r>
              <w:t>If N then the default subpartition having been exchanged out of the table will be exchanged back into it.</w:t>
            </w:r>
            <w:r w:rsidR="00CE310D">
              <w:t xml:space="preserve">  </w:t>
            </w:r>
          </w:p>
        </w:tc>
      </w:tr>
      <w:tr w:rsidR="00CE310D" w:rsidTr="007A55DC">
        <w:tc>
          <w:tcPr>
            <w:tcW w:w="0" w:type="auto"/>
            <w:shd w:val="clear" w:color="auto" w:fill="auto"/>
          </w:tcPr>
          <w:p w:rsidR="00CE310D" w:rsidRDefault="00CE310D" w:rsidP="007F3EE7">
            <w:pPr>
              <w:keepNext/>
              <w:keepLines/>
            </w:pPr>
            <w:r>
              <w:t>REPOPNEWMAX</w:t>
            </w:r>
          </w:p>
        </w:tc>
        <w:tc>
          <w:tcPr>
            <w:tcW w:w="0" w:type="auto"/>
            <w:shd w:val="clear" w:color="auto" w:fill="auto"/>
          </w:tcPr>
          <w:p w:rsidR="00CE310D" w:rsidRDefault="00CE310D" w:rsidP="007F3EE7">
            <w:pPr>
              <w:keepNext/>
              <w:keepLines/>
            </w:pPr>
            <w:r>
              <w:t>N</w:t>
            </w:r>
          </w:p>
        </w:tc>
        <w:tc>
          <w:tcPr>
            <w:tcW w:w="0" w:type="auto"/>
            <w:shd w:val="clear" w:color="auto" w:fill="auto"/>
          </w:tcPr>
          <w:p w:rsidR="00CE310D" w:rsidRDefault="00CE310D" w:rsidP="00CE310D">
            <w:pPr>
              <w:keepNext/>
              <w:keepLines/>
            </w:pPr>
            <w:r>
              <w:t>When a new range partition is added to a table that is not the higher partition (which is always the case when a MAXVALUE partition exists) the high partition is split to create the new partition.</w:t>
            </w:r>
          </w:p>
          <w:p w:rsidR="00F770EB" w:rsidRDefault="00CE310D" w:rsidP="00CE310D">
            <w:pPr>
              <w:keepLines/>
            </w:pPr>
            <w:r>
              <w:t>If Y and a MAXVALUE partition exists, then the MAXVALUE partition is exchange</w:t>
            </w:r>
            <w:r w:rsidR="00F770EB">
              <w:t>d</w:t>
            </w:r>
            <w:r>
              <w:t xml:space="preserve"> with a table, the now empty MAXVALUE partition is dropped permitting the new partitions to be added, then a new MAXVALUE partition is added and data is copied back into the table.  If there is a lot of data in the MAXVALUE partition this option can be faster.  However, data may temporarily disappear from the table.</w:t>
            </w:r>
          </w:p>
          <w:p w:rsidR="00F770EB" w:rsidRDefault="00F770EB" w:rsidP="00F770EB">
            <w:pPr>
              <w:keepLines/>
            </w:pPr>
            <w:r>
              <w:t>NB: This option does not apply to composite partitioned tables.</w:t>
            </w:r>
          </w:p>
        </w:tc>
      </w:tr>
      <w:tr w:rsidR="003176AB" w:rsidTr="007A55DC">
        <w:tc>
          <w:tcPr>
            <w:tcW w:w="0" w:type="auto"/>
            <w:shd w:val="clear" w:color="auto" w:fill="auto"/>
          </w:tcPr>
          <w:p w:rsidR="003176AB" w:rsidRDefault="003176AB" w:rsidP="00CE310D">
            <w:pPr>
              <w:keepLines/>
            </w:pPr>
            <w:r>
              <w:t>DEBUG_LEVEL</w:t>
            </w:r>
          </w:p>
        </w:tc>
        <w:tc>
          <w:tcPr>
            <w:tcW w:w="0" w:type="auto"/>
            <w:shd w:val="clear" w:color="auto" w:fill="auto"/>
          </w:tcPr>
          <w:p w:rsidR="003176AB" w:rsidRDefault="003176AB" w:rsidP="00CE310D">
            <w:pPr>
              <w:keepNext/>
              <w:keepLines/>
            </w:pPr>
            <w:r>
              <w:t>0</w:t>
            </w:r>
          </w:p>
        </w:tc>
        <w:tc>
          <w:tcPr>
            <w:tcW w:w="0" w:type="auto"/>
            <w:shd w:val="clear" w:color="auto" w:fill="auto"/>
          </w:tcPr>
          <w:p w:rsidR="003176AB" w:rsidRDefault="003176AB" w:rsidP="00CE310D">
            <w:pPr>
              <w:keepLines/>
            </w:pPr>
            <w:r>
              <w:t xml:space="preserve">Positive values enable debug code in the package that is emitted to the terminal.  </w:t>
            </w:r>
          </w:p>
          <w:p w:rsidR="003176AB" w:rsidRDefault="003176AB" w:rsidP="00CE310D">
            <w:pPr>
              <w:keepNext/>
              <w:keepLines/>
            </w:pPr>
            <w:r>
              <w:t>0=No Debug Code</w:t>
            </w:r>
          </w:p>
          <w:p w:rsidR="003176AB" w:rsidRDefault="003176AB" w:rsidP="00CE310D">
            <w:pPr>
              <w:keepNext/>
              <w:keepLines/>
            </w:pPr>
            <w:r>
              <w:t>5=</w:t>
            </w:r>
            <w:r w:rsidR="00B26703">
              <w:t>Default debug level.  Including beginning of procedure.</w:t>
            </w:r>
          </w:p>
          <w:p w:rsidR="00B26703" w:rsidRDefault="00B26703" w:rsidP="00CE310D">
            <w:pPr>
              <w:keepNext/>
              <w:keepLines/>
            </w:pPr>
            <w:r>
              <w:t>8=Report procedure parameters, numbers of rows returned.</w:t>
            </w:r>
          </w:p>
          <w:p w:rsidR="00B26703" w:rsidRDefault="00B26703" w:rsidP="00CE310D">
            <w:pPr>
              <w:keepNext/>
              <w:keepLines/>
            </w:pPr>
            <w:r>
              <w:t>7=Explicitly reseting action at end of procedure.</w:t>
            </w:r>
          </w:p>
          <w:p w:rsidR="003176AB" w:rsidRDefault="003176AB" w:rsidP="00CE310D">
            <w:pPr>
              <w:keepNext/>
              <w:keepLines/>
            </w:pPr>
            <w:r>
              <w:t>9=</w:t>
            </w:r>
            <w:r w:rsidR="00B26703">
              <w:t>Include every line emitted to the script table</w:t>
            </w:r>
          </w:p>
        </w:tc>
      </w:tr>
    </w:tbl>
    <w:p w:rsidR="00B65C01" w:rsidRPr="00B65C01" w:rsidRDefault="00B65C01" w:rsidP="00B65C01"/>
    <w:p w:rsidR="00F310FC" w:rsidRDefault="006865CB" w:rsidP="00CE23D3">
      <w:pPr>
        <w:pStyle w:val="Heading4"/>
      </w:pPr>
      <w:r>
        <w:br w:type="page"/>
      </w:r>
      <w:bookmarkStart w:id="29" w:name="_Ref253985594"/>
      <w:bookmarkStart w:id="30" w:name="_Ref253985597"/>
      <w:bookmarkStart w:id="31" w:name="_Toc98275232"/>
      <w:r w:rsidR="00F310FC">
        <w:t>Example Meta-Data</w:t>
      </w:r>
      <w:bookmarkEnd w:id="29"/>
      <w:bookmarkEnd w:id="30"/>
      <w:bookmarkEnd w:id="31"/>
    </w:p>
    <w:p w:rsidR="00F310FC" w:rsidRDefault="00C70CC5" w:rsidP="000A3CCD">
      <w:pPr>
        <w:keepNext/>
        <w:keepLines/>
      </w:pPr>
      <w:r>
        <w:t xml:space="preserve">Every customer who uses this package has meta-data that is specific to their environment.  This is done by providing custom versions of the partdata.sql and other meta-data scripts.  </w:t>
      </w:r>
      <w:r w:rsidR="00F310FC" w:rsidRPr="00BF1381">
        <w:rPr>
          <w:i/>
        </w:rPr>
        <w:t>partdata.sql</w:t>
      </w:r>
      <w:r w:rsidR="00F310FC">
        <w:t xml:space="preserve"> contains various pieces of sample meta-da</w:t>
      </w:r>
      <w:r>
        <w:t>ta that have been commented out as an example of how to define partitioning for additional tables.</w:t>
      </w:r>
    </w:p>
    <w:p w:rsidR="00225AD6" w:rsidRDefault="00FC5D6D" w:rsidP="000A3CCD">
      <w:pPr>
        <w:pStyle w:val="Heading5"/>
        <w:keepLines/>
      </w:pPr>
      <w:bookmarkStart w:id="32" w:name="_Toc98275233"/>
      <w:r w:rsidRPr="00FC5D6D">
        <w:t xml:space="preserve">Example </w:t>
      </w:r>
      <w:r w:rsidR="00225AD6">
        <w:t>General Ledger</w:t>
      </w:r>
      <w:r w:rsidRPr="00FC5D6D">
        <w:t xml:space="preserve"> Meta-Data</w:t>
      </w:r>
      <w:bookmarkEnd w:id="32"/>
    </w:p>
    <w:p w:rsidR="00C70CC5" w:rsidRDefault="00FC5D6D" w:rsidP="000A3CCD">
      <w:pPr>
        <w:keepNext/>
        <w:keepLines/>
      </w:pPr>
      <w:r>
        <w:t>The partitioning requirements for General Ledger report provide a good example of some of the things that can be done with this utility.</w:t>
      </w:r>
      <w:r w:rsidR="00C70CC5">
        <w:t xml:space="preserve">  </w:t>
      </w:r>
    </w:p>
    <w:p w:rsidR="00FC5D6D" w:rsidRDefault="00C70CC5" w:rsidP="000A3CCD">
      <w:pPr>
        <w:keepNext/>
        <w:keepLines/>
      </w:pPr>
      <w:r>
        <w:t xml:space="preserve">Here the PS_LEDGER table will be range partitions into temporal partitons by range partitioning on the combination of FISCAL_YEAR and ACCOUNTING_PERIOD.  There will be month partitions for fiscal year 2006, quarterly for 2005, and annual partitions prior to that.  </w:t>
      </w:r>
    </w:p>
    <w:p w:rsidR="00C70CC5" w:rsidRPr="00FC5D6D" w:rsidRDefault="00C70CC5" w:rsidP="00F54238">
      <w:pPr>
        <w:keepNext/>
        <w:keepLines/>
      </w:pPr>
      <w:r>
        <w:t>Comments in the script have been added using footnotes.</w:t>
      </w:r>
    </w:p>
    <w:p w:rsidR="00F310FC" w:rsidRDefault="00F310FC" w:rsidP="00F54238">
      <w:pPr>
        <w:pStyle w:val="samplecodesmall"/>
        <w:keepNext/>
        <w:keepLines/>
        <w:widowControl/>
      </w:pPr>
      <w:r>
        <w:t>INSERT INTO gfc_part_tables</w:t>
      </w:r>
      <w:r w:rsidR="00FC5D6D">
        <w:t xml:space="preserve"> </w:t>
      </w:r>
      <w:r>
        <w:t>(recname, part_id, part_column, part_type, subpart_type, hash_partitions,</w:t>
      </w:r>
      <w:r w:rsidR="00FC5D6D">
        <w:t xml:space="preserve"> </w:t>
      </w:r>
      <w:r>
        <w:t>tab_tablespace, idx_tablespace, tab_storage, idx_storage,</w:t>
      </w:r>
      <w:r w:rsidR="00FC5D6D">
        <w:t xml:space="preserve"> </w:t>
      </w:r>
      <w:r>
        <w:t>stats_type, sample_size, method_opt)</w:t>
      </w:r>
    </w:p>
    <w:p w:rsidR="00FC5D6D" w:rsidRDefault="00F310FC" w:rsidP="00F54238">
      <w:pPr>
        <w:pStyle w:val="samplecodesmall"/>
        <w:keepNext/>
        <w:keepLines/>
        <w:widowControl/>
      </w:pPr>
      <w:r>
        <w:t>VALUES('LEDGER', 'GL', 'FISCAL_YEAR,ACCOUNTING_PERIOD'</w:t>
      </w:r>
      <w:r w:rsidR="00C70CC5">
        <w:rPr>
          <w:rStyle w:val="FootnoteReference"/>
        </w:rPr>
        <w:footnoteReference w:id="24"/>
      </w:r>
      <w:r>
        <w:t>, 'R', 'LEDGER',</w:t>
      </w:r>
      <w:r w:rsidR="00FC5D6D">
        <w:t xml:space="preserve"> </w:t>
      </w:r>
      <w:r>
        <w:t>0,</w:t>
      </w:r>
      <w:r w:rsidR="00FC5D6D">
        <w:t xml:space="preserve"> </w:t>
      </w:r>
      <w:r>
        <w:t xml:space="preserve">'GLLARGE', 'PSINDEX', </w:t>
      </w:r>
    </w:p>
    <w:p w:rsidR="00F310FC" w:rsidRDefault="00F310FC" w:rsidP="00F54238">
      <w:pPr>
        <w:pStyle w:val="samplecodesmall"/>
        <w:keepNext/>
        <w:keepLines/>
        <w:widowControl/>
      </w:pPr>
      <w:r>
        <w:t>'PCTUSED 90 PCTFREE **PCTFREE**'</w:t>
      </w:r>
      <w:r w:rsidR="00C70CC5">
        <w:rPr>
          <w:rStyle w:val="FootnoteReference"/>
        </w:rPr>
        <w:footnoteReference w:id="25"/>
      </w:r>
      <w:r>
        <w:t>, 'PCTFREE **PCTFREE**',</w:t>
      </w:r>
      <w:r w:rsidR="00FC5D6D">
        <w:t xml:space="preserve"> </w:t>
      </w:r>
      <w:r>
        <w:t>'Y', NULL, 'FOR ALL COLUMNS SIZE 1', NULL);</w:t>
      </w:r>
    </w:p>
    <w:p w:rsidR="00FC5D6D" w:rsidRDefault="00FC5D6D"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w:t>
      </w:r>
      <w:r w:rsidR="00225AD6">
        <w:t>c_part_ranges</w:t>
      </w:r>
      <w:r w:rsidR="00C70CC5">
        <w:rPr>
          <w:rStyle w:val="FootnoteReference"/>
        </w:rPr>
        <w:footnoteReference w:id="26"/>
      </w:r>
      <w:r w:rsidR="00225AD6">
        <w:t xml:space="preserve"> VALUES('GL',2000,</w:t>
      </w:r>
      <w:r w:rsidR="00F310FC">
        <w:t>'</w:t>
      </w:r>
      <w:r w:rsidR="00225AD6">
        <w:t xml:space="preserve"> </w:t>
      </w:r>
      <w:r w:rsidR="00F310FC">
        <w:t>2000', '2001,0', NULL</w:t>
      </w:r>
      <w:r w:rsidR="00C70CC5">
        <w:rPr>
          <w:rStyle w:val="FootnoteReference"/>
        </w:rPr>
        <w:footnoteReference w:id="27"/>
      </w:r>
      <w:r w:rsidR="00F310FC">
        <w:t>, NULL, 'PCTFREE 0', 'PCTFREE 0'</w:t>
      </w:r>
      <w:r w:rsidR="00C70CC5">
        <w:rPr>
          <w:rStyle w:val="FootnoteReference"/>
        </w:rPr>
        <w:footnoteReference w:id="28"/>
      </w:r>
      <w:r w:rsidR="00F310FC">
        <w:t>);</w:t>
      </w:r>
    </w:p>
    <w:p w:rsidR="00F310FC" w:rsidRDefault="00FC5D6D" w:rsidP="00F54238">
      <w:pPr>
        <w:pStyle w:val="samplecodesmall"/>
        <w:keepNext/>
        <w:keepLines/>
        <w:widowControl/>
      </w:pPr>
      <w:r>
        <w:t>INSERT</w:t>
      </w:r>
      <w:r w:rsidR="00F310FC">
        <w:t xml:space="preserve"> INTO gfc_part_ranges VALUES('GL',2001,2001, '2002,0', NULL, NULL, 'PCTFREE 0', 'PCTFREE 0');</w:t>
      </w:r>
    </w:p>
    <w:p w:rsidR="00F310FC" w:rsidRDefault="00FC5D6D" w:rsidP="00F54238">
      <w:pPr>
        <w:pStyle w:val="samplecodesmall"/>
        <w:keepNext/>
        <w:keepLines/>
        <w:widowControl/>
      </w:pPr>
      <w:r>
        <w:t>INSERT</w:t>
      </w:r>
      <w:r w:rsidR="00F310FC">
        <w:t xml:space="preserve"> INTO gfc_part_ranges VALUES('GL',2002,2002, '2003,0', NULL, NULL, 'PCTFREE 0', 'PCTFREE 0');</w:t>
      </w:r>
    </w:p>
    <w:p w:rsidR="00F310FC" w:rsidRDefault="00FC5D6D" w:rsidP="00F54238">
      <w:pPr>
        <w:pStyle w:val="samplecodesmall"/>
        <w:keepNext/>
        <w:keepLines/>
        <w:widowControl/>
      </w:pPr>
      <w:r>
        <w:t>INSERT</w:t>
      </w:r>
      <w:r w:rsidR="00F310FC">
        <w:t xml:space="preserve"> INTO gfc_part_ranges VALUES('GL',2003,2003, '2004,0', NULL, NULL, 'PCTFREE 0', 'PCTFREE 0');</w:t>
      </w:r>
    </w:p>
    <w:p w:rsidR="00F310FC" w:rsidRDefault="00FC5D6D" w:rsidP="00F54238">
      <w:pPr>
        <w:pStyle w:val="samplecodesmall"/>
        <w:keepNext/>
        <w:keepLines/>
        <w:widowControl/>
      </w:pPr>
      <w:r>
        <w:t>INSERT</w:t>
      </w:r>
      <w:r w:rsidR="00F310FC">
        <w:t xml:space="preserve"> INTO gfc_part_ranges VALUES('GL',2004,2004, '2005,0',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VALUES('GL',2005.0, '2005_BF', '2005,1', NULL, NULL, 'PCTFREE 0', 'PCTFREE 0');</w:t>
      </w:r>
    </w:p>
    <w:p w:rsidR="00225AD6" w:rsidRDefault="00225AD6" w:rsidP="00F54238">
      <w:pPr>
        <w:pStyle w:val="samplecodesmall"/>
        <w:keepNext/>
        <w:keepLines/>
        <w:widowControl/>
      </w:pPr>
      <w:r>
        <w:t>INSERT INTO gfc_part_ranges VALUES('GL',2005.03, '2005_Q1', '2005,4', NULL, NULL, 'PCTFREE 0', 'PCTFREE 0');</w:t>
      </w:r>
    </w:p>
    <w:p w:rsidR="00225AD6" w:rsidRDefault="00225AD6" w:rsidP="00F54238">
      <w:pPr>
        <w:pStyle w:val="samplecodesmall"/>
        <w:keepNext/>
        <w:keepLines/>
        <w:widowControl/>
      </w:pPr>
      <w:r>
        <w:t>INSERT INTO gfc_part_ranges VALUES('GL',2005.06, '2005_Q2', '2005,7', NULL, NULL, 'PCTFREE 0', 'PCTFREE 0');</w:t>
      </w:r>
    </w:p>
    <w:p w:rsidR="00225AD6" w:rsidRDefault="00225AD6" w:rsidP="00F54238">
      <w:pPr>
        <w:pStyle w:val="samplecodesmall"/>
        <w:keepNext/>
        <w:keepLines/>
        <w:widowControl/>
      </w:pPr>
      <w:r>
        <w:t>INSERT INTO gfc_part_ranges VALUES('GL',2005.09, '2005_Q3', '2005,10', NULL, NULL, 'PCTFREE 0', 'PCTFREE 0');</w:t>
      </w:r>
    </w:p>
    <w:p w:rsidR="00225AD6" w:rsidRDefault="00225AD6" w:rsidP="00F54238">
      <w:pPr>
        <w:pStyle w:val="samplecodesmall"/>
        <w:keepNext/>
        <w:keepLines/>
        <w:widowControl/>
      </w:pPr>
      <w:r>
        <w:t>INSERT INTO gfc_part_ranges VALUES('GL',2005.12, '2005_Q4', '2005,999', NULL, NULL, 'PCTFREE 0', 'PCTFREE 0');</w:t>
      </w:r>
    </w:p>
    <w:p w:rsidR="00225AD6" w:rsidRDefault="00225AD6" w:rsidP="00F54238">
      <w:pPr>
        <w:pStyle w:val="samplecodesmall"/>
        <w:keepNext/>
        <w:keepLines/>
        <w:widowControl/>
      </w:pPr>
      <w:r>
        <w:t>INSERT INTO gfc_part_ranges VALUES('GL',2005.99, '2005_CF', '2006,0', NULL, NULL, 'PCTFREE 0', 'PCTFREE 0');</w:t>
      </w:r>
    </w:p>
    <w:p w:rsidR="00225AD6" w:rsidRDefault="00225AD6" w:rsidP="00F54238">
      <w:pPr>
        <w:pStyle w:val="samplecodesmall"/>
        <w:keepNext/>
        <w:keepLines/>
        <w:widowControl/>
      </w:pPr>
    </w:p>
    <w:p w:rsidR="00225AD6" w:rsidRDefault="00225AD6" w:rsidP="00F54238">
      <w:pPr>
        <w:pStyle w:val="samplecodesmall"/>
        <w:keepNext/>
        <w:keepLines/>
        <w:widowControl/>
      </w:pPr>
      <w:r>
        <w:t>INSERT INTO gfc_part_ranges VALUES('GL',2006.0, '2006_BF', '2006,1', NULL, NULL, 'PCTFREE 0', 'PCTFREE 0');</w:t>
      </w:r>
    </w:p>
    <w:p w:rsidR="00225AD6" w:rsidRDefault="00225AD6" w:rsidP="00F54238">
      <w:pPr>
        <w:pStyle w:val="samplecodesmall"/>
        <w:keepNext/>
        <w:keepLines/>
        <w:widowControl/>
      </w:pPr>
      <w:r>
        <w:t>INSERT INTO gfc_part_ranges VALUES('GL',2006.01, '2006_M01', '2006,2', NULL, NULL, 'PCTFREE 0', 'PCTFREE 0');</w:t>
      </w:r>
    </w:p>
    <w:p w:rsidR="00225AD6" w:rsidRDefault="00225AD6" w:rsidP="00F54238">
      <w:pPr>
        <w:pStyle w:val="samplecodesmall"/>
        <w:keepNext/>
        <w:keepLines/>
        <w:widowControl/>
      </w:pPr>
      <w:r>
        <w:t>INSERT INTO gfc_part_ranges VALUES('GL',2006.02, '2006_M02', '2006,3', NULL, NULL, 'PCTFREE 0', 'PCTFREE 0');</w:t>
      </w:r>
    </w:p>
    <w:p w:rsidR="00225AD6" w:rsidRDefault="00225AD6" w:rsidP="00F54238">
      <w:pPr>
        <w:pStyle w:val="samplecodesmall"/>
        <w:keepNext/>
        <w:keepLines/>
        <w:widowControl/>
      </w:pPr>
      <w:r>
        <w:t>INSERT INTO gfc_part_ranges VALUES('GL',2006.03, '2006_M03', '2006,4', NULL, NULL, 'PCTFREE 0', 'PCTFREE 0');</w:t>
      </w:r>
    </w:p>
    <w:p w:rsidR="00225AD6" w:rsidRDefault="00225AD6" w:rsidP="00F54238">
      <w:pPr>
        <w:pStyle w:val="samplecodesmall"/>
        <w:keepNext/>
        <w:keepLines/>
        <w:widowControl/>
      </w:pPr>
      <w:r>
        <w:t>INSERT INTO gfc_part_ranges VALUES('GL',2006.04, '2006_M04', '2006,5', NULL, NULL, 'PCTFREE 0', 'PCTFREE 0');</w:t>
      </w:r>
    </w:p>
    <w:p w:rsidR="00225AD6" w:rsidRDefault="00225AD6" w:rsidP="00F54238">
      <w:pPr>
        <w:pStyle w:val="samplecodesmall"/>
        <w:keepNext/>
        <w:keepLines/>
        <w:widowControl/>
      </w:pPr>
      <w:r>
        <w:t>INSERT INTO gfc_part_ranges VALUES('GL',2006.05, '2006_M05', '2006,6', NULL, NULL, 'PCTFREE 0', 'PCTFREE 0');</w:t>
      </w:r>
    </w:p>
    <w:p w:rsidR="00225AD6" w:rsidRDefault="00225AD6" w:rsidP="00F54238">
      <w:pPr>
        <w:pStyle w:val="samplecodesmall"/>
        <w:keepNext/>
        <w:keepLines/>
        <w:widowControl/>
      </w:pPr>
      <w:r>
        <w:t>INSERT INTO gfc_part_ranges VALUES('GL',2006.06, '2006_M06', '2006,7', NULL, NULL, 'PCTFREE 0', 'PCTFREE 0');</w:t>
      </w:r>
    </w:p>
    <w:p w:rsidR="00225AD6" w:rsidRDefault="00225AD6" w:rsidP="00F54238">
      <w:pPr>
        <w:pStyle w:val="samplecodesmall"/>
        <w:keepNext/>
        <w:keepLines/>
        <w:widowControl/>
      </w:pPr>
      <w:r>
        <w:t>INSERT INTO gfc_part_ranges VALUES('GL',2006.07, '2006_M07', '2006,8', NULL, NULL, 'PCTFREE 0', 'PCTFREE 0');</w:t>
      </w:r>
    </w:p>
    <w:p w:rsidR="00225AD6" w:rsidRDefault="00225AD6" w:rsidP="00F54238">
      <w:pPr>
        <w:pStyle w:val="samplecodesmall"/>
        <w:keepNext/>
        <w:keepLines/>
        <w:widowControl/>
      </w:pPr>
      <w:r>
        <w:t>INSERT INTO gfc_part_ranges VALUES('GL',2006.08, '2006_M08', '2006,9', NULL, NULL, 'PCTFREE 0', 'PCTFREE 0');</w:t>
      </w:r>
    </w:p>
    <w:p w:rsidR="00225AD6" w:rsidRDefault="00225AD6" w:rsidP="00F54238">
      <w:pPr>
        <w:pStyle w:val="samplecodesmall"/>
        <w:keepNext/>
        <w:keepLines/>
        <w:widowControl/>
      </w:pPr>
      <w:r>
        <w:t>INSERT INTO gfc_part_ranges VALUES('GL',2006.09, '2006_M09', '2006,10', NULL, NULL, 'PCTFREE 0', 'PCTFREE 0');</w:t>
      </w:r>
    </w:p>
    <w:p w:rsidR="00225AD6" w:rsidRDefault="00225AD6" w:rsidP="00F54238">
      <w:pPr>
        <w:pStyle w:val="samplecodesmall"/>
        <w:keepNext/>
        <w:keepLines/>
        <w:widowControl/>
      </w:pPr>
      <w:r>
        <w:t>INSERT INTO gfc_part_ranges VALUES('GL',2006.10, '2006_M10', '2006,11', NULL, NULL, 'PCTFREE 0', 'PCTFREE 0');</w:t>
      </w:r>
    </w:p>
    <w:p w:rsidR="00225AD6" w:rsidRDefault="00225AD6" w:rsidP="00F54238">
      <w:pPr>
        <w:pStyle w:val="samplecodesmall"/>
        <w:keepNext/>
        <w:keepLines/>
        <w:widowControl/>
      </w:pPr>
      <w:r>
        <w:t>INSERT INTO gfc_part_ranges VALUES('GL',2006.11, '2006_M11', '2006,12', NULL, NULL, 'PCTFREE 0', 'PCTFREE 0');</w:t>
      </w:r>
    </w:p>
    <w:p w:rsidR="00225AD6" w:rsidRDefault="00225AD6" w:rsidP="00F54238">
      <w:pPr>
        <w:pStyle w:val="samplecodesmall"/>
        <w:keepNext/>
        <w:keepLines/>
        <w:widowControl/>
      </w:pPr>
      <w:r>
        <w:t>INSERT INTO gfc_part_ranges VALUES('GL',2006.12, '2006_M12', '2006,999', NULL, NULL, 'PCTFREE 0', 'PCTFREE 0');</w:t>
      </w:r>
    </w:p>
    <w:p w:rsidR="00225AD6" w:rsidRDefault="00225AD6" w:rsidP="00F54238">
      <w:pPr>
        <w:pStyle w:val="samplecodesmall"/>
        <w:keepNext/>
        <w:keepLines/>
        <w:widowControl/>
      </w:pPr>
      <w:r>
        <w:t>INSERT INTO gfc_part_ranges VALUES('GL',2006.99, '2006_CF', '2007,0', NULL, NULL, 'PCTFREE 0', 'PCTFREE 0');</w:t>
      </w:r>
    </w:p>
    <w:p w:rsidR="00F54238" w:rsidRDefault="00F54238" w:rsidP="00F54238">
      <w:pPr>
        <w:keepNext/>
        <w:keepLines/>
      </w:pPr>
    </w:p>
    <w:p w:rsidR="00C70CC5" w:rsidRDefault="00C70CC5" w:rsidP="00F54238">
      <w:pPr>
        <w:keepNext/>
        <w:keepLines/>
      </w:pPr>
      <w:r>
        <w:t>This is an example of how to build a function based index on a table, and then to partition that index, in this case locally partition.</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data to generate the function based indexed</w:t>
      </w:r>
    </w:p>
    <w:p w:rsidR="00F310FC" w:rsidRDefault="00F310FC" w:rsidP="00F54238">
      <w:pPr>
        <w:pStyle w:val="samplecodesmall"/>
        <w:keepNext/>
        <w:keepLines/>
        <w:widowControl/>
      </w:pPr>
      <w:r>
        <w:t>-----------------------------------------------------------------------------------------------------------</w:t>
      </w:r>
    </w:p>
    <w:p w:rsidR="00F310FC" w:rsidRDefault="00FC5D6D" w:rsidP="00F54238">
      <w:pPr>
        <w:pStyle w:val="samplecodesmall"/>
        <w:keepNext/>
        <w:keepLines/>
        <w:widowControl/>
      </w:pPr>
      <w:r>
        <w:t>INSERT</w:t>
      </w:r>
      <w:r w:rsidR="00F310FC">
        <w:t xml:space="preserve"> INTO gfc_ps_idxddlparm (RECNAME,INDEXID,PARMNAME,PARMVALUE)</w:t>
      </w:r>
      <w:r w:rsidR="00F54238">
        <w:rPr>
          <w:rStyle w:val="FootnoteReference"/>
        </w:rPr>
        <w:footnoteReference w:id="29"/>
      </w:r>
    </w:p>
    <w:p w:rsidR="00F310FC" w:rsidRDefault="00F310FC" w:rsidP="00F54238">
      <w:pPr>
        <w:pStyle w:val="samplecodesmall"/>
        <w:keepNext/>
        <w:keepLines/>
        <w:widowControl/>
      </w:pPr>
      <w:r>
        <w:t>VALUES ('LEDGER','Z','LEDGER','Z', 1, 0, 0);</w:t>
      </w:r>
    </w:p>
    <w:p w:rsidR="00F310FC" w:rsidRDefault="00F310FC" w:rsidP="00F54238">
      <w:pPr>
        <w:pStyle w:val="samplecodesmall"/>
        <w:keepNext/>
        <w:keepLines/>
        <w:widowControl/>
      </w:pPr>
    </w:p>
    <w:p w:rsidR="00F310FC" w:rsidRDefault="00FC5D6D" w:rsidP="00F54238">
      <w:pPr>
        <w:pStyle w:val="samplecodesmall"/>
        <w:keepNext/>
        <w:keepLines/>
        <w:widowControl/>
      </w:pPr>
      <w:r>
        <w:t>INSERT</w:t>
      </w:r>
      <w:r w:rsidR="00F310FC">
        <w:t xml:space="preserve"> INTO gfc_ps_keydefn VALUES ('LEDGER','Z',1,'FISCAL_YEAR');</w:t>
      </w:r>
    </w:p>
    <w:p w:rsidR="00F310FC" w:rsidRDefault="00FC5D6D" w:rsidP="00F54238">
      <w:pPr>
        <w:pStyle w:val="samplecodesmall"/>
        <w:keepNext/>
        <w:keepLines/>
        <w:widowControl/>
      </w:pPr>
      <w:r>
        <w:t>INSERT</w:t>
      </w:r>
      <w:r w:rsidR="00F310FC">
        <w:t xml:space="preserve"> INTO gfc_ps_keydefn VALUES ('LEDGER','Z',2,'ACCOUNTING_PERIOD');</w:t>
      </w:r>
    </w:p>
    <w:p w:rsidR="00F310FC" w:rsidRDefault="00FC5D6D" w:rsidP="00F54238">
      <w:pPr>
        <w:pStyle w:val="samplecodesmall"/>
        <w:keepNext/>
        <w:keepLines/>
        <w:widowControl/>
      </w:pPr>
      <w:r>
        <w:t>INSERT</w:t>
      </w:r>
      <w:r w:rsidR="00F310FC">
        <w:t xml:space="preserve"> INTO gfc_ps_keydefn VALUES ('LEDGER','Z',3,'CA</w:t>
      </w:r>
      <w:r w:rsidR="00F54238">
        <w:t>SE WHEN BUSINESS_UNIT LIKE ''XXX</w:t>
      </w:r>
      <w:r w:rsidR="00F310FC">
        <w:t>%'' AND LEDGE</w:t>
      </w:r>
      <w:r w:rsidR="00F54238">
        <w:t>R = ''USXXXX'' THEN ''USXXXX</w:t>
      </w:r>
      <w:r w:rsidR="00F310FC">
        <w:t>'' ELSE LEDGER END');</w:t>
      </w:r>
      <w:r w:rsidR="00F54238" w:rsidRPr="00F54238">
        <w:rPr>
          <w:rStyle w:val="FootnoteReference"/>
        </w:rPr>
        <w:t xml:space="preserve"> </w:t>
      </w:r>
      <w:r w:rsidR="00F54238">
        <w:rPr>
          <w:rStyle w:val="FootnoteReference"/>
        </w:rPr>
        <w:footnoteReference w:id="30"/>
      </w:r>
    </w:p>
    <w:p w:rsidR="00F310FC" w:rsidRDefault="00FC5D6D" w:rsidP="00F54238">
      <w:pPr>
        <w:pStyle w:val="samplecodesmall"/>
        <w:keepNext/>
        <w:keepLines/>
        <w:widowControl/>
      </w:pPr>
      <w:r>
        <w:t>INSERT</w:t>
      </w:r>
      <w:r w:rsidR="00F310FC">
        <w:t xml:space="preserve"> INTO gfc_ps_keydefn VALUES ('LEDGER','Z',4,'DEPTID');</w:t>
      </w:r>
    </w:p>
    <w:p w:rsidR="00F310FC" w:rsidRDefault="00FC5D6D" w:rsidP="00F54238">
      <w:pPr>
        <w:pStyle w:val="samplecodesmall"/>
        <w:keepNext/>
        <w:keepLines/>
        <w:widowControl/>
      </w:pPr>
      <w:r>
        <w:t>INSERT</w:t>
      </w:r>
      <w:r w:rsidR="00F310FC">
        <w:t xml:space="preserve"> INTO gfc_ps_keydefn VALUES ('LEDGER','Z',5,'ACCOUNT');</w:t>
      </w:r>
    </w:p>
    <w:p w:rsidR="00F310FC" w:rsidRDefault="00FC5D6D" w:rsidP="00F54238">
      <w:pPr>
        <w:pStyle w:val="samplecodesmall"/>
        <w:keepNext/>
        <w:keepLines/>
        <w:widowControl/>
      </w:pPr>
      <w:r>
        <w:t>INSERT</w:t>
      </w:r>
      <w:r w:rsidR="00F310FC">
        <w:t xml:space="preserve"> INTO gfc_ps_keydefn VALUES ('LEDGER','Z',6,'BUSINESS_UNIT');</w:t>
      </w:r>
    </w:p>
    <w:p w:rsidR="00F310FC" w:rsidRDefault="00F310FC" w:rsidP="00F310FC">
      <w:pPr>
        <w:pStyle w:val="samplecodesmall"/>
      </w:pPr>
    </w:p>
    <w:p w:rsidR="00CE23D3" w:rsidRDefault="00F54238" w:rsidP="00B65C01">
      <w:pPr>
        <w:pStyle w:val="Heading5"/>
      </w:pPr>
      <w:r>
        <w:br w:type="page"/>
      </w:r>
      <w:bookmarkStart w:id="33" w:name="_Toc98275234"/>
      <w:r w:rsidR="00B65C01">
        <w:t xml:space="preserve">Example </w:t>
      </w:r>
      <w:r w:rsidR="00CE23D3">
        <w:t>Global Payroll Meta-Data</w:t>
      </w:r>
      <w:bookmarkEnd w:id="33"/>
    </w:p>
    <w:p w:rsidR="00E2404D" w:rsidRPr="00E2404D" w:rsidRDefault="00E2404D" w:rsidP="00E2404D">
      <w:r>
        <w:t>Some of script</w:t>
      </w:r>
      <w:r w:rsidR="007C4804">
        <w:t>s</w:t>
      </w:r>
      <w:r>
        <w:t xml:space="preserve"> to build the meta-data for Global Payroll is presented here as an example, with comments and explanations in footnotes.</w:t>
      </w:r>
      <w:r w:rsidR="00F54238">
        <w:t xml:space="preserve">  This script is fairly standard for all Global Payroll customers who run their payroll processes streamed.</w:t>
      </w:r>
    </w:p>
    <w:p w:rsidR="00CE23D3" w:rsidRDefault="00CE23D3" w:rsidP="00CE23D3">
      <w:pPr>
        <w:pStyle w:val="samplecodesmall"/>
      </w:pPr>
      <w:r>
        <w:t>REM gp-partdata.sql</w:t>
      </w:r>
    </w:p>
    <w:p w:rsidR="00CE23D3" w:rsidRDefault="00CE23D3" w:rsidP="00CE23D3">
      <w:pPr>
        <w:pStyle w:val="samplecodesmall"/>
      </w:pPr>
      <w:r>
        <w:t>------------------------------------------------------------------------------</w:t>
      </w:r>
      <w:r w:rsidR="00E2404D">
        <w:t>-----------------------------</w:t>
      </w:r>
    </w:p>
    <w:p w:rsidR="00CE23D3" w:rsidRDefault="00CE23D3" w:rsidP="00CE23D3">
      <w:pPr>
        <w:pStyle w:val="samplecodesmall"/>
      </w:pPr>
      <w:r>
        <w:t>--view to identify country extention tables</w:t>
      </w:r>
    </w:p>
    <w:p w:rsidR="00CE23D3" w:rsidRDefault="00CE23D3" w:rsidP="00CE23D3">
      <w:pPr>
        <w:pStyle w:val="samplecodesmall"/>
      </w:pPr>
      <w:r>
        <w:t>------------------------------------------------------------------------------</w:t>
      </w:r>
      <w:r w:rsidR="00E2404D">
        <w:t>-----------------------------</w:t>
      </w:r>
    </w:p>
    <w:p w:rsidR="00CE23D3" w:rsidRDefault="00CE23D3" w:rsidP="00CE23D3">
      <w:pPr>
        <w:pStyle w:val="samplecodesmall"/>
      </w:pPr>
      <w:r>
        <w:t>CREATE OR REPLACE VIEW gfc_installed_gp</w:t>
      </w:r>
      <w:r w:rsidR="00E2404D">
        <w:rPr>
          <w:rStyle w:val="FootnoteReference"/>
        </w:rPr>
        <w:footnoteReference w:id="31"/>
      </w:r>
      <w:r>
        <w:t xml:space="preserve"> AS</w:t>
      </w:r>
    </w:p>
    <w:p w:rsidR="00CE23D3" w:rsidRDefault="00CE23D3" w:rsidP="00CE23D3">
      <w:pPr>
        <w:pStyle w:val="samplecodesmall"/>
      </w:pPr>
      <w:r>
        <w:t xml:space="preserve">SELECT </w:t>
      </w:r>
      <w:r>
        <w:tab/>
        <w:t xml:space="preserve">recname, </w:t>
      </w:r>
    </w:p>
    <w:p w:rsidR="00CE23D3" w:rsidRDefault="00CE23D3" w:rsidP="00CE23D3">
      <w:pPr>
        <w:pStyle w:val="samplecodesmall"/>
      </w:pPr>
      <w:r>
        <w:tab/>
        <w:t xml:space="preserve">rectype, </w:t>
      </w:r>
    </w:p>
    <w:p w:rsidR="00CE23D3" w:rsidRDefault="00CE23D3" w:rsidP="00CE23D3">
      <w:pPr>
        <w:pStyle w:val="samplecodesmall"/>
      </w:pPr>
      <w:r>
        <w:t xml:space="preserve">        CASE SUBSTR(r.recname,1,5) </w:t>
      </w:r>
    </w:p>
    <w:p w:rsidR="00E2404D" w:rsidRDefault="00E2404D" w:rsidP="00CE23D3">
      <w:pPr>
        <w:pStyle w:val="samplecodesmall"/>
      </w:pPr>
      <w:r>
        <w:t>…</w:t>
      </w:r>
    </w:p>
    <w:p w:rsidR="00CE23D3" w:rsidRDefault="00CE23D3" w:rsidP="00CE23D3">
      <w:pPr>
        <w:pStyle w:val="samplecodesmall"/>
      </w:pPr>
      <w:r>
        <w:t xml:space="preserve">             WHEN 'GPGB_' THEN i.INSTALLED_GP_UK </w:t>
      </w:r>
    </w:p>
    <w:p w:rsidR="00CE23D3" w:rsidRDefault="00CE23D3" w:rsidP="00CE23D3">
      <w:pPr>
        <w:pStyle w:val="samplecodesmall"/>
      </w:pPr>
      <w:r>
        <w:t xml:space="preserve">             WHEN 'GPIE_' THEN i.INSTALLED_GP_IRL</w:t>
      </w:r>
    </w:p>
    <w:p w:rsidR="00CE23D3" w:rsidRDefault="00E2404D" w:rsidP="00CE23D3">
      <w:pPr>
        <w:pStyle w:val="samplecodesmall"/>
      </w:pPr>
      <w:r>
        <w:t>…</w:t>
      </w:r>
    </w:p>
    <w:p w:rsidR="00CE23D3" w:rsidRDefault="00CE23D3" w:rsidP="00CE23D3">
      <w:pPr>
        <w:pStyle w:val="samplecodesmall"/>
      </w:pPr>
      <w:r>
        <w:t xml:space="preserve">             ELSE 'Y'</w:t>
      </w:r>
    </w:p>
    <w:p w:rsidR="00CE23D3" w:rsidRDefault="00CE23D3" w:rsidP="00CE23D3">
      <w:pPr>
        <w:pStyle w:val="samplecodesmall"/>
      </w:pPr>
      <w:r>
        <w:tab/>
      </w:r>
      <w:smartTag w:uri="urn:schemas-microsoft-com:office:smarttags" w:element="place">
        <w:smartTag w:uri="urn:schemas-microsoft-com:office:smarttags" w:element="City">
          <w:r>
            <w:t>END</w:t>
          </w:r>
        </w:smartTag>
        <w:r>
          <w:t xml:space="preserve"> </w:t>
        </w:r>
        <w:smartTag w:uri="urn:schemas-microsoft-com:office:smarttags" w:element="State">
          <w:r>
            <w:t>AS</w:t>
          </w:r>
        </w:smartTag>
      </w:smartTag>
      <w:r>
        <w:t xml:space="preserve"> installed_gp</w:t>
      </w:r>
    </w:p>
    <w:p w:rsidR="00CE23D3" w:rsidRDefault="00CE23D3" w:rsidP="00CE23D3">
      <w:pPr>
        <w:pStyle w:val="samplecodesmall"/>
      </w:pPr>
      <w:r>
        <w:t>FROM</w:t>
      </w:r>
      <w:r>
        <w:tab/>
        <w:t>psrecdefn r</w:t>
      </w:r>
    </w:p>
    <w:p w:rsidR="00CE23D3" w:rsidRDefault="00CE23D3" w:rsidP="00CE23D3">
      <w:pPr>
        <w:pStyle w:val="samplecodesmall"/>
      </w:pPr>
      <w:r>
        <w:t>,</w:t>
      </w:r>
      <w:r>
        <w:tab/>
        <w:t>ps_installation i</w:t>
      </w:r>
    </w:p>
    <w:p w:rsidR="00CE23D3" w:rsidRDefault="00CE23D3" w:rsidP="00CE23D3">
      <w:pPr>
        <w:pStyle w:val="samplecodesmall"/>
      </w:pPr>
      <w:r>
        <w:t>WHERE   r.rectype IN(0,7) --only SQL tables can be partitioned or rebuilt as GTTs</w:t>
      </w:r>
    </w:p>
    <w:p w:rsidR="00CE23D3" w:rsidRDefault="00CE23D3" w:rsidP="00CE23D3">
      <w:pPr>
        <w:pStyle w:val="samplecodesmall"/>
      </w:pPr>
      <w:r>
        <w:t>;</w:t>
      </w:r>
    </w:p>
    <w:p w:rsidR="00CE23D3" w:rsidRDefault="000656A1" w:rsidP="00CE23D3">
      <w:pPr>
        <w:pStyle w:val="samplecodesmall"/>
      </w:pPr>
      <w:r>
        <w:t>…</w:t>
      </w:r>
    </w:p>
    <w:p w:rsidR="00F54238" w:rsidRDefault="00F54238" w:rsidP="00F54238"/>
    <w:p w:rsidR="00CE23D3" w:rsidRDefault="00F54238" w:rsidP="00F54238">
      <w:r>
        <w:t>Most of the temporary tables listed here are in the Payroll Calculation process (GPPDPRUN).  If payroll is run streamed multiple concurent processes will share the same tables leading to significant read consistency contention.  By converting these tables to Oracle Global Temporary Tables, each session, and therefore each process, will have its own physical copy of each table.</w:t>
      </w:r>
    </w:p>
    <w:p w:rsidR="00F049F4" w:rsidRDefault="00F049F4" w:rsidP="00F54238">
      <w:r>
        <w:t>The lists of tables are partly static and partly dynamically generated from PeopleTools and Application meta-data.</w:t>
      </w:r>
    </w:p>
    <w:p w:rsidR="00CE23D3" w:rsidRDefault="00CE23D3" w:rsidP="00CE23D3">
      <w:pPr>
        <w:pStyle w:val="samplecodesmall"/>
      </w:pPr>
      <w:r>
        <w:t>-----------------------------------------------------------------------------------------------------------</w:t>
      </w:r>
    </w:p>
    <w:p w:rsidR="00CE23D3" w:rsidRDefault="00CE23D3" w:rsidP="00CE23D3">
      <w:pPr>
        <w:pStyle w:val="samplecodesmall"/>
      </w:pPr>
      <w:r>
        <w:t>--insert data to describe temporary tables</w:t>
      </w:r>
    </w:p>
    <w:p w:rsidR="00CE23D3" w:rsidRDefault="00CE23D3" w:rsidP="00CE23D3">
      <w:pPr>
        <w:pStyle w:val="samplecodesmall"/>
      </w:pPr>
      <w:r>
        <w:t>--country specific tables for installed country extentions only will be added</w:t>
      </w:r>
    </w:p>
    <w:p w:rsidR="00CE23D3" w:rsidRDefault="00CE23D3" w:rsidP="00CE23D3">
      <w:pPr>
        <w:pStyle w:val="samplecodesmall"/>
      </w:pPr>
      <w:r>
        <w:t>-----------------------------------------------------------------------------------------------------------</w:t>
      </w:r>
    </w:p>
    <w:p w:rsidR="00CE23D3" w:rsidRDefault="00CE23D3" w:rsidP="00CE23D3">
      <w:pPr>
        <w:pStyle w:val="samplecodesmall"/>
      </w:pPr>
      <w:r>
        <w:t xml:space="preserve">INSERT INTO </w:t>
      </w:r>
      <w:r w:rsidR="00F54238">
        <w:t>gfc_temp_tables</w:t>
      </w:r>
    </w:p>
    <w:p w:rsidR="00CE23D3" w:rsidRDefault="00CE23D3" w:rsidP="00CE23D3">
      <w:pPr>
        <w:pStyle w:val="samplecodesmall"/>
      </w:pPr>
      <w:r>
        <w:t>SELECT  r.recname</w:t>
      </w:r>
    </w:p>
    <w:p w:rsidR="00CE23D3" w:rsidRDefault="00CE23D3" w:rsidP="00CE23D3">
      <w:pPr>
        <w:pStyle w:val="samplecodesmall"/>
      </w:pPr>
      <w:r>
        <w:t>FROM    gfc_installed_gp r</w:t>
      </w:r>
    </w:p>
    <w:p w:rsidR="00CE23D3" w:rsidRDefault="00CE23D3" w:rsidP="00CE23D3">
      <w:pPr>
        <w:pStyle w:val="samplecodesmall"/>
      </w:pPr>
      <w:r>
        <w:t>WHERE   r.installed_gp != 'N'</w:t>
      </w:r>
    </w:p>
    <w:p w:rsidR="00CE23D3" w:rsidRDefault="00F049F4" w:rsidP="00CE23D3">
      <w:pPr>
        <w:pStyle w:val="samplecodesmall"/>
      </w:pPr>
      <w:r>
        <w:t xml:space="preserve">AND     </w:t>
      </w:r>
      <w:r w:rsidR="00CE23D3">
        <w:t>r.rectype IN(0,7) --only normal tables can be partitioned</w:t>
      </w:r>
    </w:p>
    <w:p w:rsidR="00CE23D3" w:rsidRDefault="00CE23D3" w:rsidP="00CE23D3">
      <w:pPr>
        <w:pStyle w:val="samplecodesmall"/>
      </w:pPr>
      <w:r>
        <w:t>AND     (r.recname IN( /*payroll calculation work tables*/</w:t>
      </w:r>
    </w:p>
    <w:p w:rsidR="00CE23D3" w:rsidRDefault="00CE23D3" w:rsidP="00CE23D3">
      <w:pPr>
        <w:pStyle w:val="samplecodesmall"/>
      </w:pPr>
      <w:r>
        <w:tab/>
      </w:r>
      <w:r>
        <w:tab/>
        <w:t>'GP_CAL_TS_WRK',</w:t>
      </w:r>
    </w:p>
    <w:p w:rsidR="00CE23D3" w:rsidRDefault="00CE23D3" w:rsidP="00CE23D3">
      <w:pPr>
        <w:pStyle w:val="samplecodesmall"/>
      </w:pPr>
      <w:r>
        <w:tab/>
      </w:r>
      <w:r>
        <w:tab/>
        <w:t>'GP_CANC_WRK',</w:t>
      </w:r>
    </w:p>
    <w:p w:rsidR="00CE23D3" w:rsidRDefault="00CE23D3" w:rsidP="00CE23D3">
      <w:pPr>
        <w:pStyle w:val="samplecodesmall"/>
      </w:pPr>
      <w:r>
        <w:tab/>
      </w:r>
      <w:r>
        <w:tab/>
        <w:t>'GP_CANCEL_WRK',   /*new in 8.4*/</w:t>
      </w:r>
    </w:p>
    <w:p w:rsidR="00CE23D3" w:rsidRDefault="00CE23D3" w:rsidP="00CE23D3">
      <w:pPr>
        <w:pStyle w:val="samplecodesmall"/>
      </w:pPr>
      <w:r>
        <w:tab/>
      </w:r>
      <w:r>
        <w:tab/>
        <w:t>'GP_DB2_SEG_WRK',  /*new in 8.4*/</w:t>
      </w:r>
    </w:p>
    <w:p w:rsidR="00CE23D3" w:rsidRDefault="00CE23D3" w:rsidP="00CE23D3">
      <w:pPr>
        <w:pStyle w:val="samplecodesmall"/>
      </w:pPr>
      <w:r>
        <w:tab/>
      </w:r>
      <w:r>
        <w:tab/>
        <w:t>'GP_DEL_WRK',</w:t>
      </w:r>
    </w:p>
    <w:p w:rsidR="00CE23D3" w:rsidRDefault="00CE23D3" w:rsidP="00CE23D3">
      <w:pPr>
        <w:pStyle w:val="samplecodesmall"/>
      </w:pPr>
      <w:r>
        <w:tab/>
      </w:r>
      <w:r>
        <w:tab/>
        <w:t>'GP_DEL2_WRK',     /*new in 8.4*/</w:t>
      </w:r>
    </w:p>
    <w:p w:rsidR="00CE23D3" w:rsidRDefault="00CE23D3" w:rsidP="00CE23D3">
      <w:pPr>
        <w:pStyle w:val="samplecodesmall"/>
      </w:pPr>
      <w:r>
        <w:tab/>
      </w:r>
      <w:r>
        <w:tab/>
        <w:t>'GP_EXCL_WRK',</w:t>
      </w:r>
    </w:p>
    <w:p w:rsidR="00CE23D3" w:rsidRDefault="00CE23D3" w:rsidP="00CE23D3">
      <w:pPr>
        <w:pStyle w:val="samplecodesmall"/>
      </w:pPr>
      <w:r>
        <w:tab/>
      </w:r>
      <w:r>
        <w:tab/>
        <w:t>'GP_FREEZE_WRK',   /*new in 8.4*/</w:t>
      </w:r>
    </w:p>
    <w:p w:rsidR="00CE23D3" w:rsidRDefault="00CE23D3" w:rsidP="00CE23D3">
      <w:pPr>
        <w:pStyle w:val="samplecodesmall"/>
      </w:pPr>
      <w:r>
        <w:tab/>
      </w:r>
      <w:r>
        <w:tab/>
        <w:t>'GP_HST_WRK',</w:t>
      </w:r>
    </w:p>
    <w:p w:rsidR="00CE23D3" w:rsidRDefault="00CE23D3" w:rsidP="00CE23D3">
      <w:pPr>
        <w:pStyle w:val="samplecodesmall"/>
      </w:pPr>
      <w:r>
        <w:t xml:space="preserve">  </w:t>
      </w:r>
      <w:r>
        <w:tab/>
      </w:r>
      <w:r>
        <w:tab/>
        <w:t xml:space="preserve">'GP_JOB2_WRK', </w:t>
      </w:r>
      <w:r w:rsidR="00F54238">
        <w:t xml:space="preserve">    /*13.2.2008</w:t>
      </w:r>
      <w:r>
        <w:t>*/</w:t>
      </w:r>
    </w:p>
    <w:p w:rsidR="00CE23D3" w:rsidRDefault="00CE23D3" w:rsidP="00CE23D3">
      <w:pPr>
        <w:pStyle w:val="samplecodesmall"/>
      </w:pPr>
      <w:r>
        <w:tab/>
      </w:r>
      <w:r>
        <w:tab/>
        <w:t>'GP_MSG1_WRK'    ,'GP_MSG3_WRK',</w:t>
      </w:r>
    </w:p>
    <w:p w:rsidR="00CE23D3" w:rsidRDefault="00CE23D3" w:rsidP="00CE23D3">
      <w:pPr>
        <w:pStyle w:val="samplecodesmall"/>
      </w:pPr>
      <w:r>
        <w:tab/>
      </w:r>
      <w:r>
        <w:tab/>
        <w:t>'GP_NEW_RTO_WRK' ,</w:t>
      </w:r>
    </w:p>
    <w:p w:rsidR="00CE23D3" w:rsidRDefault="00CE23D3" w:rsidP="00CE23D3">
      <w:pPr>
        <w:pStyle w:val="samplecodesmall"/>
      </w:pPr>
      <w:r>
        <w:tab/>
      </w:r>
      <w:r>
        <w:tab/>
        <w:t>'GP_OLD_RTO_WRK' ,</w:t>
      </w:r>
    </w:p>
    <w:p w:rsidR="00CE23D3" w:rsidRDefault="00CE23D3" w:rsidP="00CE23D3">
      <w:pPr>
        <w:pStyle w:val="samplecodesmall"/>
      </w:pPr>
      <w:r>
        <w:tab/>
      </w:r>
      <w:r>
        <w:tab/>
        <w:t>'GP_PI_HDR_WRK',</w:t>
      </w:r>
    </w:p>
    <w:p w:rsidR="00CE23D3" w:rsidRDefault="00F54238" w:rsidP="00CE23D3">
      <w:pPr>
        <w:pStyle w:val="samplecodesmall"/>
      </w:pPr>
      <w:r>
        <w:tab/>
      </w:r>
      <w:r>
        <w:tab/>
      </w:r>
      <w:r w:rsidR="00CE23D3">
        <w:t>'GP_PYE_HIST_WRK', /*13.2.2008*/</w:t>
      </w:r>
    </w:p>
    <w:p w:rsidR="00CE23D3" w:rsidRDefault="00F54238" w:rsidP="00CE23D3">
      <w:pPr>
        <w:pStyle w:val="samplecodesmall"/>
      </w:pPr>
      <w:r>
        <w:tab/>
      </w:r>
      <w:r>
        <w:tab/>
      </w:r>
      <w:r w:rsidR="00CE23D3">
        <w:t>'GP_PYE_HIS2_WRK', /</w:t>
      </w:r>
      <w:r>
        <w:t>*13.2.2008</w:t>
      </w:r>
      <w:r w:rsidR="00CE23D3">
        <w:t>*/</w:t>
      </w:r>
    </w:p>
    <w:p w:rsidR="00CE23D3" w:rsidRDefault="00CE23D3" w:rsidP="00CE23D3">
      <w:pPr>
        <w:pStyle w:val="samplecodesmall"/>
      </w:pPr>
      <w:r>
        <w:tab/>
      </w:r>
      <w:r>
        <w:tab/>
        <w:t>'GP_PYE_ITER_WRK', /*new in 8.4*/</w:t>
      </w:r>
    </w:p>
    <w:p w:rsidR="00CE23D3" w:rsidRDefault="00CE23D3" w:rsidP="00CE23D3">
      <w:pPr>
        <w:pStyle w:val="samplecodesmall"/>
      </w:pPr>
      <w:r>
        <w:tab/>
      </w:r>
      <w:r>
        <w:tab/>
        <w:t>'GP_PYE_ITR2_WRK', /*new in 8.4*/</w:t>
      </w:r>
    </w:p>
    <w:p w:rsidR="00CE23D3" w:rsidRDefault="00CE23D3" w:rsidP="00CE23D3">
      <w:pPr>
        <w:pStyle w:val="samplecodesmall"/>
      </w:pPr>
      <w:r>
        <w:tab/>
      </w:r>
      <w:r>
        <w:tab/>
        <w:t>'GP_PYE_RCLC_WRK', /*new in hcm9.0 - added 21.5.2008*/</w:t>
      </w:r>
    </w:p>
    <w:p w:rsidR="00CE23D3" w:rsidRPr="00FC29D8" w:rsidRDefault="00CE23D3" w:rsidP="00CE23D3">
      <w:pPr>
        <w:pStyle w:val="samplecodesmall"/>
        <w:rPr>
          <w:lang w:val="da-DK"/>
        </w:rPr>
      </w:pPr>
      <w:r>
        <w:tab/>
      </w:r>
      <w:r>
        <w:tab/>
      </w:r>
      <w:r w:rsidRPr="00FC29D8">
        <w:rPr>
          <w:lang w:val="da-DK"/>
        </w:rPr>
        <w:t>'GP_PYE_STAT_WRK',</w:t>
      </w:r>
    </w:p>
    <w:p w:rsidR="00CE23D3" w:rsidRPr="00FC29D8" w:rsidRDefault="00F54238" w:rsidP="00CE23D3">
      <w:pPr>
        <w:pStyle w:val="samplecodesmall"/>
        <w:rPr>
          <w:lang w:val="da-DK"/>
        </w:rPr>
      </w:pPr>
      <w:r w:rsidRPr="00FC29D8">
        <w:rPr>
          <w:lang w:val="da-DK"/>
        </w:rPr>
        <w:tab/>
      </w:r>
      <w:r w:rsidRPr="00FC29D8">
        <w:rPr>
          <w:lang w:val="da-DK"/>
        </w:rPr>
        <w:tab/>
      </w:r>
      <w:r w:rsidR="00CE23D3" w:rsidRPr="00FC29D8">
        <w:rPr>
          <w:lang w:val="da-DK"/>
        </w:rPr>
        <w:t>'GP_PYE_STA2_WR</w:t>
      </w:r>
      <w:r w:rsidRPr="00FC29D8">
        <w:rPr>
          <w:lang w:val="da-DK"/>
        </w:rPr>
        <w:t>K', /*13.2.2008</w:t>
      </w:r>
      <w:r w:rsidR="00CE23D3" w:rsidRPr="00FC29D8">
        <w:rPr>
          <w:lang w:val="da-DK"/>
        </w:rPr>
        <w:t>*/</w:t>
      </w:r>
    </w:p>
    <w:p w:rsidR="00CE23D3" w:rsidRPr="007C4804" w:rsidRDefault="00F54238" w:rsidP="00CE23D3">
      <w:pPr>
        <w:pStyle w:val="samplecodesmall"/>
        <w:rPr>
          <w:lang w:val="da-DK"/>
        </w:rPr>
      </w:pPr>
      <w:r w:rsidRPr="00FC29D8">
        <w:rPr>
          <w:lang w:val="da-DK"/>
        </w:rPr>
        <w:tab/>
      </w:r>
      <w:r w:rsidRPr="00FC29D8">
        <w:rPr>
          <w:lang w:val="da-DK"/>
        </w:rPr>
        <w:tab/>
      </w:r>
      <w:r w:rsidR="00CE23D3" w:rsidRPr="007C4804">
        <w:rPr>
          <w:lang w:val="da-DK"/>
        </w:rPr>
        <w:t>'GP_RTO_CRD_</w:t>
      </w:r>
      <w:r w:rsidRPr="007C4804">
        <w:rPr>
          <w:lang w:val="da-DK"/>
        </w:rPr>
        <w:t>WRK', /*20.2.2008</w:t>
      </w:r>
      <w:r w:rsidR="00CE23D3" w:rsidRPr="007C4804">
        <w:rPr>
          <w:lang w:val="da-DK"/>
        </w:rPr>
        <w:t>*/</w:t>
      </w:r>
    </w:p>
    <w:p w:rsidR="00CE23D3" w:rsidRPr="007C4804" w:rsidRDefault="00CE23D3" w:rsidP="00CE23D3">
      <w:pPr>
        <w:pStyle w:val="samplecodesmall"/>
        <w:rPr>
          <w:lang w:val="da-DK"/>
        </w:rPr>
      </w:pPr>
      <w:r w:rsidRPr="007C4804">
        <w:rPr>
          <w:lang w:val="da-DK"/>
        </w:rPr>
        <w:tab/>
      </w:r>
      <w:r w:rsidRPr="007C4804">
        <w:rPr>
          <w:lang w:val="da-DK"/>
        </w:rPr>
        <w:tab/>
        <w:t>'GP_RTO_PRC_WRK' ,</w:t>
      </w:r>
    </w:p>
    <w:p w:rsidR="00CE23D3" w:rsidRDefault="00CE23D3" w:rsidP="00CE23D3">
      <w:pPr>
        <w:pStyle w:val="samplecodesmall"/>
      </w:pPr>
      <w:r w:rsidRPr="007C4804">
        <w:rPr>
          <w:lang w:val="da-DK"/>
        </w:rPr>
        <w:tab/>
      </w:r>
      <w:r w:rsidRPr="007C4804">
        <w:rPr>
          <w:lang w:val="da-DK"/>
        </w:rPr>
        <w:tab/>
      </w:r>
      <w:r>
        <w:t>'GP_RTO_TRG_WRK1', /*new in 8.4*/</w:t>
      </w:r>
    </w:p>
    <w:p w:rsidR="00CE23D3" w:rsidRDefault="00CE23D3" w:rsidP="00CE23D3">
      <w:pPr>
        <w:pStyle w:val="samplecodesmall"/>
      </w:pPr>
      <w:r>
        <w:tab/>
      </w:r>
      <w:r>
        <w:tab/>
        <w:t>'GP_RTO_TRGR_WRK',</w:t>
      </w:r>
    </w:p>
    <w:p w:rsidR="00CE23D3" w:rsidRDefault="00CE23D3" w:rsidP="00CE23D3">
      <w:pPr>
        <w:pStyle w:val="samplecodesmall"/>
      </w:pPr>
      <w:r>
        <w:tab/>
      </w:r>
      <w:r>
        <w:tab/>
        <w:t>'GP_SEG_WRK',</w:t>
      </w:r>
    </w:p>
    <w:p w:rsidR="00CE23D3" w:rsidRDefault="00CE23D3" w:rsidP="00CE23D3">
      <w:pPr>
        <w:pStyle w:val="samplecodesmall"/>
      </w:pPr>
      <w:r>
        <w:tab/>
      </w:r>
      <w:r>
        <w:tab/>
        <w:t>'GP_TLPTM_WRK',</w:t>
      </w:r>
    </w:p>
    <w:p w:rsidR="00CE23D3" w:rsidRDefault="00CE23D3" w:rsidP="00CE23D3">
      <w:pPr>
        <w:pStyle w:val="samplecodesmall"/>
      </w:pPr>
      <w:r>
        <w:tab/>
      </w:r>
      <w:r>
        <w:tab/>
        <w:t>'GP_TLSNT_WRK',</w:t>
      </w:r>
    </w:p>
    <w:p w:rsidR="00CE23D3" w:rsidRDefault="00CE23D3" w:rsidP="00CE23D3">
      <w:pPr>
        <w:pStyle w:val="samplecodesmall"/>
      </w:pPr>
      <w:r>
        <w:tab/>
      </w:r>
      <w:r>
        <w:tab/>
        <w:t>'GP_TLTRC_WRK',</w:t>
      </w:r>
    </w:p>
    <w:p w:rsidR="00CE23D3" w:rsidRDefault="00CE23D3" w:rsidP="00CE23D3">
      <w:pPr>
        <w:pStyle w:val="samplecodesmall"/>
      </w:pPr>
      <w:r>
        <w:tab/>
      </w:r>
      <w:r>
        <w:tab/>
        <w:t>'GP_TL_PIGEN_WRK',</w:t>
      </w:r>
    </w:p>
    <w:p w:rsidR="00CE23D3" w:rsidRDefault="00CE23D3" w:rsidP="00CE23D3">
      <w:pPr>
        <w:pStyle w:val="samplecodesmall"/>
      </w:pPr>
      <w:r>
        <w:tab/>
      </w:r>
      <w:r>
        <w:tab/>
        <w:t>'GP_TL_PIHDR_WRK',</w:t>
      </w:r>
    </w:p>
    <w:p w:rsidR="00CE23D3" w:rsidRDefault="00CE23D3" w:rsidP="00CE23D3">
      <w:pPr>
        <w:pStyle w:val="samplecodesmall"/>
      </w:pPr>
      <w:r>
        <w:tab/>
      </w:r>
      <w:r>
        <w:tab/>
        <w:t>'GP_TL_TRG_WRK',</w:t>
      </w:r>
    </w:p>
    <w:p w:rsidR="00CE23D3" w:rsidRDefault="00CE23D3" w:rsidP="00CE23D3">
      <w:pPr>
        <w:pStyle w:val="samplecodesmall"/>
      </w:pPr>
      <w:r>
        <w:tab/>
      </w:r>
      <w:r>
        <w:tab/>
        <w:t>/*pin packager*/</w:t>
      </w:r>
    </w:p>
    <w:p w:rsidR="00CE23D3" w:rsidRDefault="00CE23D3" w:rsidP="00CE23D3">
      <w:pPr>
        <w:pStyle w:val="samplecodesmall"/>
      </w:pPr>
      <w:r>
        <w:tab/>
      </w:r>
      <w:r>
        <w:tab/>
        <w:t>'GP_PKG_ELEM_WRK',</w:t>
      </w:r>
    </w:p>
    <w:p w:rsidR="00CE23D3" w:rsidRDefault="00CE23D3" w:rsidP="00CE23D3">
      <w:pPr>
        <w:pStyle w:val="samplecodesmall"/>
      </w:pPr>
      <w:r>
        <w:tab/>
      </w:r>
      <w:r>
        <w:tab/>
        <w:t xml:space="preserve">/*GL*/         </w:t>
      </w:r>
    </w:p>
    <w:p w:rsidR="00CE23D3" w:rsidRDefault="00CE23D3" w:rsidP="00CE23D3">
      <w:pPr>
        <w:pStyle w:val="samplecodesmall"/>
      </w:pPr>
      <w:r>
        <w:tab/>
      </w:r>
      <w:r>
        <w:tab/>
        <w:t>'GP_ACC_LINE_STG', --added 5.3.2009</w:t>
      </w:r>
    </w:p>
    <w:p w:rsidR="00CE23D3" w:rsidRPr="00CE23D3" w:rsidRDefault="00CE23D3" w:rsidP="00CE23D3">
      <w:pPr>
        <w:pStyle w:val="samplecodesmall"/>
        <w:rPr>
          <w:lang w:val="da-DK"/>
        </w:rPr>
      </w:pPr>
      <w:r>
        <w:tab/>
      </w:r>
      <w:r>
        <w:tab/>
      </w:r>
      <w:r w:rsidRPr="00CE23D3">
        <w:rPr>
          <w:lang w:val="da-DK"/>
        </w:rPr>
        <w:t>'GP_GL_AMT1_TMP' ,'GP_GL_AMT2_TMP',</w:t>
      </w:r>
    </w:p>
    <w:p w:rsidR="00CE23D3" w:rsidRPr="00CE23D3" w:rsidRDefault="00CE23D3" w:rsidP="00CE23D3">
      <w:pPr>
        <w:pStyle w:val="samplecodesmall"/>
        <w:rPr>
          <w:lang w:val="da-DK"/>
        </w:rPr>
      </w:pPr>
      <w:r w:rsidRPr="00CE23D3">
        <w:rPr>
          <w:lang w:val="da-DK"/>
        </w:rPr>
        <w:tab/>
      </w:r>
      <w:r w:rsidRPr="00CE23D3">
        <w:rPr>
          <w:lang w:val="da-DK"/>
        </w:rPr>
        <w:tab/>
        <w:t>'GP_GL_DATA_TMP' ,</w:t>
      </w:r>
    </w:p>
    <w:p w:rsidR="00CE23D3" w:rsidRPr="00CE23D3" w:rsidRDefault="00CE23D3" w:rsidP="00CE23D3">
      <w:pPr>
        <w:pStyle w:val="samplecodesmall"/>
        <w:rPr>
          <w:lang w:val="da-DK"/>
        </w:rPr>
      </w:pPr>
      <w:r w:rsidRPr="00CE23D3">
        <w:rPr>
          <w:lang w:val="da-DK"/>
        </w:rPr>
        <w:tab/>
      </w:r>
      <w:r w:rsidRPr="00CE23D3">
        <w:rPr>
          <w:lang w:val="da-DK"/>
        </w:rPr>
        <w:tab/>
        <w:t>'GP_GL_DNF_TMP'  ,</w:t>
      </w:r>
    </w:p>
    <w:p w:rsidR="00CE23D3" w:rsidRPr="00CE23D3" w:rsidRDefault="00CE23D3" w:rsidP="00CE23D3">
      <w:pPr>
        <w:pStyle w:val="samplecodesmall"/>
        <w:rPr>
          <w:lang w:val="da-DK"/>
        </w:rPr>
      </w:pPr>
      <w:r w:rsidRPr="00CE23D3">
        <w:rPr>
          <w:lang w:val="da-DK"/>
        </w:rPr>
        <w:tab/>
      </w:r>
      <w:r w:rsidRPr="00CE23D3">
        <w:rPr>
          <w:lang w:val="da-DK"/>
        </w:rPr>
        <w:tab/>
        <w:t>'GP_GL_MAPI_TMP' ,</w:t>
      </w:r>
    </w:p>
    <w:p w:rsidR="00CE23D3" w:rsidRDefault="00CE23D3" w:rsidP="00CE23D3">
      <w:pPr>
        <w:pStyle w:val="samplecodesmall"/>
      </w:pPr>
      <w:r w:rsidRPr="00CE23D3">
        <w:rPr>
          <w:lang w:val="da-DK"/>
        </w:rPr>
        <w:tab/>
      </w:r>
      <w:r w:rsidRPr="00CE23D3">
        <w:rPr>
          <w:lang w:val="da-DK"/>
        </w:rPr>
        <w:tab/>
      </w:r>
      <w:r>
        <w:t>'GP_GL_OLD_TMP'  ,</w:t>
      </w:r>
    </w:p>
    <w:p w:rsidR="00CE23D3" w:rsidRDefault="00CE23D3" w:rsidP="00CE23D3">
      <w:pPr>
        <w:pStyle w:val="samplecodesmall"/>
      </w:pPr>
      <w:r>
        <w:tab/>
      </w:r>
      <w:r>
        <w:tab/>
        <w:t>'GP_GL_SEG_TMP'  ,</w:t>
      </w:r>
    </w:p>
    <w:p w:rsidR="00CE23D3" w:rsidRPr="00CE23D3" w:rsidRDefault="00CE23D3" w:rsidP="00CE23D3">
      <w:pPr>
        <w:pStyle w:val="samplecodesmall"/>
        <w:rPr>
          <w:lang w:val="da-DK"/>
        </w:rPr>
      </w:pPr>
      <w:r>
        <w:tab/>
      </w:r>
      <w:r>
        <w:tab/>
      </w:r>
      <w:r w:rsidRPr="00CE23D3">
        <w:rPr>
          <w:lang w:val="da-DK"/>
        </w:rPr>
        <w:t>'GP_GL_SEGV_TMP' ,</w:t>
      </w:r>
    </w:p>
    <w:p w:rsidR="00CE23D3" w:rsidRPr="00CE23D3" w:rsidRDefault="00CE23D3" w:rsidP="00CE23D3">
      <w:pPr>
        <w:pStyle w:val="samplecodesmall"/>
        <w:rPr>
          <w:lang w:val="da-DK"/>
        </w:rPr>
      </w:pPr>
      <w:r w:rsidRPr="00CE23D3">
        <w:rPr>
          <w:lang w:val="da-DK"/>
        </w:rPr>
        <w:tab/>
      </w:r>
      <w:r w:rsidRPr="00CE23D3">
        <w:rPr>
          <w:lang w:val="da-DK"/>
        </w:rPr>
        <w:tab/>
        <w:t>'GP_GL_STO6_TMP' ,</w:t>
      </w:r>
    </w:p>
    <w:p w:rsidR="00CE23D3" w:rsidRDefault="00CE23D3" w:rsidP="00CE23D3">
      <w:pPr>
        <w:pStyle w:val="samplecodesmall"/>
      </w:pPr>
      <w:r w:rsidRPr="00CE23D3">
        <w:rPr>
          <w:lang w:val="da-DK"/>
        </w:rPr>
        <w:tab/>
      </w:r>
      <w:r w:rsidRPr="00CE23D3">
        <w:rPr>
          <w:lang w:val="da-DK"/>
        </w:rPr>
        <w:tab/>
      </w:r>
      <w:r>
        <w:t>'GP_GL_S7N8_TMP' ,</w:t>
      </w:r>
    </w:p>
    <w:p w:rsidR="00CE23D3" w:rsidRDefault="00CE23D3" w:rsidP="00CE23D3">
      <w:pPr>
        <w:pStyle w:val="samplecodesmall"/>
      </w:pPr>
      <w:r>
        <w:tab/>
      </w:r>
      <w:r>
        <w:tab/>
        <w:t>/*Banking*/</w:t>
      </w:r>
    </w:p>
    <w:p w:rsidR="00CE23D3" w:rsidRDefault="00CE23D3" w:rsidP="00CE23D3">
      <w:pPr>
        <w:pStyle w:val="samplecodesmall"/>
      </w:pPr>
      <w:r>
        <w:tab/>
      </w:r>
      <w:r>
        <w:tab/>
        <w:t>'GP_NET_PAY1_TMP','GP_NET_PAY2_TMP','GP_NET_PAY3_TMP',</w:t>
      </w:r>
    </w:p>
    <w:p w:rsidR="00CE23D3" w:rsidRPr="00CE23D3" w:rsidRDefault="00CE23D3" w:rsidP="00CE23D3">
      <w:pPr>
        <w:pStyle w:val="samplecodesmall"/>
        <w:rPr>
          <w:lang w:val="da-DK"/>
        </w:rPr>
      </w:pPr>
      <w:r>
        <w:tab/>
      </w:r>
      <w:r>
        <w:tab/>
      </w:r>
      <w:r w:rsidRPr="00CE23D3">
        <w:rPr>
          <w:lang w:val="da-DK"/>
        </w:rPr>
        <w:t>'GP_NET_DST1_TMP','GP_NET_DST2_TMP',</w:t>
      </w:r>
    </w:p>
    <w:p w:rsidR="00CE23D3" w:rsidRDefault="00CE23D3" w:rsidP="00CE23D3">
      <w:pPr>
        <w:pStyle w:val="samplecodesmall"/>
      </w:pPr>
      <w:r w:rsidRPr="00CE23D3">
        <w:rPr>
          <w:lang w:val="da-DK"/>
        </w:rPr>
        <w:tab/>
      </w:r>
      <w:r w:rsidRPr="00CE23D3">
        <w:rPr>
          <w:lang w:val="da-DK"/>
        </w:rPr>
        <w:tab/>
      </w:r>
      <w:r>
        <w:t>'GP_PAYMENT_TMP' ,'GP_PAYMENT2_TMP',</w:t>
      </w:r>
    </w:p>
    <w:p w:rsidR="00CE23D3" w:rsidRDefault="00CE23D3" w:rsidP="00CE23D3">
      <w:pPr>
        <w:pStyle w:val="samplecodesmall"/>
      </w:pPr>
      <w:r>
        <w:tab/>
      </w:r>
      <w:r>
        <w:tab/>
        <w:t>'GP_REV_DLTA_TMP', /*added 9.6.2004*/</w:t>
      </w:r>
    </w:p>
    <w:p w:rsidR="00CE23D3" w:rsidRDefault="00CE23D3" w:rsidP="00CE23D3">
      <w:pPr>
        <w:pStyle w:val="samplecodesmall"/>
      </w:pPr>
      <w:r>
        <w:tab/>
      </w:r>
      <w:r>
        <w:tab/>
        <w:t>'GP_SRC_BNK1_TMP','GP_SRC_BNK2_TMP',</w:t>
      </w:r>
    </w:p>
    <w:p w:rsidR="00CE23D3" w:rsidRDefault="00CE23D3" w:rsidP="00CE23D3">
      <w:pPr>
        <w:pStyle w:val="samplecodesmall"/>
      </w:pPr>
      <w:r>
        <w:tab/>
      </w:r>
      <w:r>
        <w:tab/>
        <w:t>/*Swiss Banking*/</w:t>
      </w:r>
    </w:p>
    <w:p w:rsidR="00CE23D3" w:rsidRDefault="00CE23D3" w:rsidP="00CE23D3">
      <w:pPr>
        <w:pStyle w:val="samplecodesmall"/>
      </w:pPr>
      <w:r>
        <w:tab/>
      </w:r>
      <w:r>
        <w:tab/>
        <w:t>'GPCH_BK_TMP1','GPCH_BK_TMP2',</w:t>
      </w:r>
    </w:p>
    <w:p w:rsidR="00CE23D3" w:rsidRDefault="00CE23D3" w:rsidP="00CE23D3">
      <w:pPr>
        <w:pStyle w:val="samplecodesmall"/>
      </w:pPr>
      <w:r>
        <w:tab/>
      </w:r>
      <w:r>
        <w:tab/>
        <w:t>'GPCH_BK_PMTTYPE',</w:t>
      </w:r>
    </w:p>
    <w:p w:rsidR="00CE23D3" w:rsidRDefault="00CE23D3" w:rsidP="00CE23D3">
      <w:pPr>
        <w:pStyle w:val="samplecodesmall"/>
      </w:pPr>
      <w:r>
        <w:tab/>
      </w:r>
      <w:r>
        <w:tab/>
        <w:t>/*reporting*/</w:t>
      </w:r>
    </w:p>
    <w:p w:rsidR="00CE23D3" w:rsidRDefault="00CE23D3" w:rsidP="00CE23D3">
      <w:pPr>
        <w:pStyle w:val="samplecodesmall"/>
      </w:pPr>
      <w:r>
        <w:tab/>
      </w:r>
      <w:r>
        <w:tab/>
        <w:t>'GPCH_BL_PRINT_T',</w:t>
      </w:r>
    </w:p>
    <w:p w:rsidR="00CE23D3" w:rsidRPr="00CE23D3" w:rsidRDefault="00CE23D3" w:rsidP="00CE23D3">
      <w:pPr>
        <w:pStyle w:val="samplecodesmall"/>
        <w:rPr>
          <w:lang w:val="da-DK"/>
        </w:rPr>
      </w:pPr>
      <w:r>
        <w:tab/>
      </w:r>
      <w:r>
        <w:tab/>
      </w:r>
      <w:r w:rsidRPr="00CE23D3">
        <w:rPr>
          <w:lang w:val="da-DK"/>
        </w:rPr>
        <w:t>'GPCH_BL_PRT',</w:t>
      </w:r>
    </w:p>
    <w:p w:rsidR="00CE23D3" w:rsidRPr="00CE23D3" w:rsidRDefault="00CE23D3" w:rsidP="00CE23D3">
      <w:pPr>
        <w:pStyle w:val="samplecodesmall"/>
        <w:rPr>
          <w:lang w:val="da-DK"/>
        </w:rPr>
      </w:pPr>
      <w:r w:rsidRPr="00CE23D3">
        <w:rPr>
          <w:lang w:val="da-DK"/>
        </w:rPr>
        <w:tab/>
      </w:r>
      <w:r w:rsidRPr="00CE23D3">
        <w:rPr>
          <w:lang w:val="da-DK"/>
        </w:rPr>
        <w:tab/>
        <w:t>'GPCH_RP_AL1',</w:t>
      </w:r>
    </w:p>
    <w:p w:rsidR="00CE23D3" w:rsidRPr="00CE23D3" w:rsidRDefault="00CE23D3" w:rsidP="00CE23D3">
      <w:pPr>
        <w:pStyle w:val="samplecodesmall"/>
        <w:rPr>
          <w:lang w:val="da-DK"/>
        </w:rPr>
      </w:pPr>
      <w:r w:rsidRPr="00CE23D3">
        <w:rPr>
          <w:lang w:val="da-DK"/>
        </w:rPr>
        <w:tab/>
      </w:r>
      <w:r w:rsidRPr="00CE23D3">
        <w:rPr>
          <w:lang w:val="da-DK"/>
        </w:rPr>
        <w:tab/>
        <w:t>'GPCH_RP_AL01',</w:t>
      </w:r>
    </w:p>
    <w:p w:rsidR="00CE23D3" w:rsidRPr="00CE23D3" w:rsidRDefault="00CE23D3" w:rsidP="00CE23D3">
      <w:pPr>
        <w:pStyle w:val="samplecodesmall"/>
        <w:rPr>
          <w:lang w:val="da-DK"/>
        </w:rPr>
      </w:pPr>
      <w:r w:rsidRPr="00CE23D3">
        <w:rPr>
          <w:lang w:val="da-DK"/>
        </w:rPr>
        <w:tab/>
      </w:r>
      <w:r w:rsidRPr="00CE23D3">
        <w:rPr>
          <w:lang w:val="da-DK"/>
        </w:rPr>
        <w:tab/>
        <w:t>'GPCH_RP_AL03'  , 'GPCH_RP_AL03_1',</w:t>
      </w:r>
    </w:p>
    <w:p w:rsidR="00CE23D3" w:rsidRPr="00CE23D3" w:rsidRDefault="00CE23D3" w:rsidP="00CE23D3">
      <w:pPr>
        <w:pStyle w:val="samplecodesmall"/>
        <w:rPr>
          <w:lang w:val="da-DK"/>
        </w:rPr>
      </w:pPr>
      <w:r w:rsidRPr="00CE23D3">
        <w:rPr>
          <w:lang w:val="da-DK"/>
        </w:rPr>
        <w:tab/>
      </w:r>
      <w:r w:rsidRPr="00CE23D3">
        <w:rPr>
          <w:lang w:val="da-DK"/>
        </w:rPr>
        <w:tab/>
        <w:t>'GPCH_RP_AL07_1', 'GPCH_RP_AL07_2', 'GPCH_RP_AL07_3',</w:t>
      </w:r>
    </w:p>
    <w:p w:rsidR="00CE23D3" w:rsidRPr="00CE23D3" w:rsidRDefault="00CE23D3" w:rsidP="00CE23D3">
      <w:pPr>
        <w:pStyle w:val="samplecodesmall"/>
        <w:rPr>
          <w:lang w:val="da-DK"/>
        </w:rPr>
      </w:pPr>
      <w:r w:rsidRPr="00CE23D3">
        <w:rPr>
          <w:lang w:val="da-DK"/>
        </w:rPr>
        <w:tab/>
      </w:r>
      <w:r w:rsidRPr="00CE23D3">
        <w:rPr>
          <w:lang w:val="da-DK"/>
        </w:rPr>
        <w:tab/>
        <w:t>'GPCH_RP_AL08',</w:t>
      </w:r>
    </w:p>
    <w:p w:rsidR="00CE23D3" w:rsidRPr="00CE23D3" w:rsidRDefault="00CE23D3" w:rsidP="00CE23D3">
      <w:pPr>
        <w:pStyle w:val="samplecodesmall"/>
        <w:rPr>
          <w:lang w:val="da-DK"/>
        </w:rPr>
      </w:pPr>
      <w:r w:rsidRPr="00CE23D3">
        <w:rPr>
          <w:lang w:val="da-DK"/>
        </w:rPr>
        <w:tab/>
      </w:r>
      <w:r w:rsidRPr="00CE23D3">
        <w:rPr>
          <w:lang w:val="da-DK"/>
        </w:rPr>
        <w:tab/>
        <w:t>'GPCH_RP_AL81'  , 'GPCH_RP_AL82'   , 'GPCH_RP_AL83',</w:t>
      </w:r>
    </w:p>
    <w:p w:rsidR="00CE23D3" w:rsidRDefault="00CE23D3" w:rsidP="00CE23D3">
      <w:pPr>
        <w:pStyle w:val="samplecodesmall"/>
      </w:pPr>
      <w:r w:rsidRPr="00CE23D3">
        <w:rPr>
          <w:lang w:val="da-DK"/>
        </w:rPr>
        <w:tab/>
      </w:r>
      <w:r w:rsidRPr="00CE23D3">
        <w:rPr>
          <w:lang w:val="da-DK"/>
        </w:rPr>
        <w:tab/>
      </w:r>
      <w:r>
        <w:t>'GPCH_RP_TX01A' ,</w:t>
      </w:r>
    </w:p>
    <w:p w:rsidR="00CE23D3" w:rsidRDefault="00CE23D3" w:rsidP="00CE23D3">
      <w:pPr>
        <w:pStyle w:val="samplecodesmall"/>
      </w:pPr>
      <w:r>
        <w:tab/>
      </w:r>
      <w:r>
        <w:tab/>
        <w:t>'GPCH_RP_TX06'  , 'GPCH_RP_TX06_01',</w:t>
      </w:r>
    </w:p>
    <w:p w:rsidR="00CE23D3" w:rsidRDefault="00CE23D3" w:rsidP="00CE23D3">
      <w:pPr>
        <w:pStyle w:val="samplecodesmall"/>
      </w:pPr>
      <w:r>
        <w:tab/>
      </w:r>
      <w:r>
        <w:tab/>
        <w:t>'GPCH_RP_TX61'  , 'GPCH_RP_TX62'   , 'GPCH_RP_TX63',</w:t>
      </w:r>
    </w:p>
    <w:p w:rsidR="00CE23D3" w:rsidRDefault="00CE23D3" w:rsidP="00CE23D3">
      <w:pPr>
        <w:pStyle w:val="samplecodesmall"/>
      </w:pPr>
      <w:r>
        <w:tab/>
      </w:r>
      <w:r>
        <w:tab/>
        <w:t>'GPCH_RP_FK1A','GPCH_RP_FK2A',</w:t>
      </w:r>
    </w:p>
    <w:p w:rsidR="00CE23D3" w:rsidRDefault="00CE23D3" w:rsidP="00CE23D3">
      <w:pPr>
        <w:pStyle w:val="samplecodesmall"/>
      </w:pPr>
      <w:r>
        <w:tab/>
      </w:r>
      <w:r>
        <w:tab/>
        <w:t>'GPCH_RP_0001_01',</w:t>
      </w:r>
    </w:p>
    <w:p w:rsidR="00CE23D3" w:rsidRDefault="00CE23D3" w:rsidP="00CE23D3">
      <w:pPr>
        <w:pStyle w:val="samplecodesmall"/>
      </w:pPr>
      <w:r>
        <w:tab/>
      </w:r>
      <w:r>
        <w:tab/>
        <w:t>'GPCH_SRC_BNK',</w:t>
      </w:r>
    </w:p>
    <w:p w:rsidR="00CE23D3" w:rsidRDefault="00CE23D3" w:rsidP="00CE23D3">
      <w:pPr>
        <w:pStyle w:val="samplecodesmall"/>
      </w:pPr>
      <w:r>
        <w:tab/>
      </w:r>
      <w:r>
        <w:tab/>
        <w:t>'GPCHAL021_TMP','GPCHAL022_TMP','GPCHAL023_TMP',</w:t>
      </w:r>
    </w:p>
    <w:p w:rsidR="00CE23D3" w:rsidRDefault="00CE23D3" w:rsidP="00CE23D3">
      <w:pPr>
        <w:pStyle w:val="samplecodesmall"/>
      </w:pPr>
      <w:r>
        <w:tab/>
      </w:r>
      <w:r>
        <w:tab/>
        <w:t>'GPCHAL024_TMP',</w:t>
      </w:r>
    </w:p>
    <w:p w:rsidR="00CE23D3" w:rsidRDefault="00CE23D3" w:rsidP="00CE23D3">
      <w:pPr>
        <w:pStyle w:val="samplecodesmall"/>
      </w:pPr>
      <w:r>
        <w:tab/>
      </w:r>
      <w:r>
        <w:tab/>
        <w:t>'GPCHAL031_TMP',</w:t>
      </w:r>
    </w:p>
    <w:p w:rsidR="00CE23D3" w:rsidRDefault="00CE23D3" w:rsidP="00CE23D3">
      <w:pPr>
        <w:pStyle w:val="samplecodesmall"/>
      </w:pPr>
      <w:r>
        <w:tab/>
      </w:r>
      <w:r>
        <w:tab/>
        <w:t>'GPCHAL051_TMP','GPCHAL052_TMP',</w:t>
      </w:r>
    </w:p>
    <w:p w:rsidR="00CE23D3" w:rsidRDefault="00CE23D3" w:rsidP="00CE23D3">
      <w:pPr>
        <w:pStyle w:val="samplecodesmall"/>
      </w:pPr>
      <w:r>
        <w:tab/>
      </w:r>
      <w:r>
        <w:tab/>
        <w:t>'GPCHAL071_TMP','GPCHAL072_TMP','GPCHAL073_TMP','GPCHAL074_TMP','GPCHAL075_TMP',</w:t>
      </w:r>
    </w:p>
    <w:p w:rsidR="00CE23D3" w:rsidRDefault="00CE23D3" w:rsidP="00CE23D3">
      <w:pPr>
        <w:pStyle w:val="samplecodesmall"/>
      </w:pPr>
      <w:r>
        <w:tab/>
      </w:r>
      <w:r>
        <w:tab/>
        <w:t>'GPCHAL101_TMP','GPCHAL102_TMP',</w:t>
      </w:r>
    </w:p>
    <w:p w:rsidR="00CE23D3" w:rsidRDefault="00CE23D3" w:rsidP="00CE23D3">
      <w:pPr>
        <w:pStyle w:val="samplecodesmall"/>
      </w:pPr>
      <w:r>
        <w:tab/>
      </w:r>
      <w:r>
        <w:tab/>
        <w:t>'GPCHSI061_TMP',</w:t>
      </w:r>
    </w:p>
    <w:p w:rsidR="00CE23D3" w:rsidRDefault="00CE23D3" w:rsidP="00CE23D3">
      <w:pPr>
        <w:pStyle w:val="samplecodesmall"/>
      </w:pPr>
      <w:r>
        <w:tab/>
      </w:r>
      <w:r>
        <w:tab/>
        <w:t>'GPCHST021_TMP','GPCHST022_TMP','GPCHST023_TMP',</w:t>
      </w:r>
    </w:p>
    <w:p w:rsidR="00CE23D3" w:rsidRDefault="00CE23D3" w:rsidP="00CE23D3">
      <w:pPr>
        <w:pStyle w:val="samplecodesmall"/>
      </w:pPr>
      <w:r>
        <w:tab/>
      </w:r>
      <w:r>
        <w:tab/>
        <w:t>'GPCHTX011_TMP','GPCHTX012_TMP',</w:t>
      </w:r>
    </w:p>
    <w:p w:rsidR="00CE23D3" w:rsidRDefault="00CE23D3" w:rsidP="00CE23D3">
      <w:pPr>
        <w:pStyle w:val="samplecodesmall"/>
      </w:pPr>
      <w:r>
        <w:tab/>
      </w:r>
      <w:r>
        <w:tab/>
        <w:t>'GPCHTX021_TMP',</w:t>
      </w:r>
    </w:p>
    <w:p w:rsidR="00CE23D3" w:rsidRDefault="00CE23D3" w:rsidP="00CE23D3">
      <w:pPr>
        <w:pStyle w:val="samplecodesmall"/>
      </w:pPr>
      <w:r>
        <w:tab/>
      </w:r>
      <w:r>
        <w:tab/>
        <w:t>'GPCHTX061_TMP','GPCHTX062_TMP','GPCHTX063_TMP','GPCHTX064_TMP',</w:t>
      </w:r>
    </w:p>
    <w:p w:rsidR="00CE23D3" w:rsidRDefault="00CE23D3" w:rsidP="00CE23D3">
      <w:pPr>
        <w:pStyle w:val="samplecodesmall"/>
      </w:pPr>
      <w:r>
        <w:tab/>
      </w:r>
      <w:r>
        <w:tab/>
        <w:t>'GPGB_PSLIP_ED_D','GPGB_PSLIP_BL_D', /*gpgb_pslip can now be run stream 4.2.2004*/</w:t>
      </w:r>
    </w:p>
    <w:p w:rsidR="00CE23D3" w:rsidRDefault="00CE23D3" w:rsidP="00CE23D3">
      <w:pPr>
        <w:pStyle w:val="samplecodesmall"/>
      </w:pPr>
      <w:r>
        <w:tab/>
      </w:r>
      <w:r>
        <w:tab/>
        <w:t>'GPGB_PSLIP_ED_W','GPGB_PSLIP_BL_W',</w:t>
      </w:r>
    </w:p>
    <w:p w:rsidR="00CE23D3" w:rsidRDefault="00CE23D3" w:rsidP="00CE23D3">
      <w:pPr>
        <w:pStyle w:val="samplecodesmall"/>
      </w:pPr>
      <w:r>
        <w:tab/>
      </w:r>
      <w:r>
        <w:tab/>
        <w:t>--customer tables</w:t>
      </w:r>
    </w:p>
    <w:p w:rsidR="00F54238" w:rsidRDefault="00F54238" w:rsidP="00CE23D3">
      <w:pPr>
        <w:pStyle w:val="samplecodesmall"/>
      </w:pPr>
      <w:r>
        <w:t>…</w:t>
      </w:r>
    </w:p>
    <w:p w:rsidR="00CE23D3" w:rsidRDefault="00F54238" w:rsidP="00CE23D3">
      <w:pPr>
        <w:pStyle w:val="samplecodesmall"/>
      </w:pPr>
      <w:r>
        <w:tab/>
      </w:r>
      <w:r>
        <w:tab/>
      </w:r>
      <w:r w:rsidR="00CE23D3">
        <w:t>)</w:t>
      </w:r>
    </w:p>
    <w:p w:rsidR="00CE23D3" w:rsidRDefault="00CE23D3" w:rsidP="00CE23D3">
      <w:pPr>
        <w:pStyle w:val="samplecodesmall"/>
      </w:pPr>
      <w:r>
        <w:t>OR r.recname IN(</w:t>
      </w:r>
    </w:p>
    <w:p w:rsidR="00CE23D3" w:rsidRDefault="00CE23D3" w:rsidP="00CE23D3">
      <w:pPr>
        <w:pStyle w:val="samplecodesmall"/>
      </w:pPr>
      <w:r>
        <w:tab/>
      </w:r>
      <w:r>
        <w:tab/>
        <w:t>SELECT t.recname</w:t>
      </w:r>
      <w:r w:rsidR="00F049F4">
        <w:rPr>
          <w:rStyle w:val="FootnoteReference"/>
        </w:rPr>
        <w:footnoteReference w:id="32"/>
      </w:r>
    </w:p>
    <w:p w:rsidR="00CE23D3" w:rsidRDefault="00CE23D3" w:rsidP="00CE23D3">
      <w:pPr>
        <w:pStyle w:val="samplecodesmall"/>
      </w:pPr>
      <w:r>
        <w:tab/>
      </w:r>
      <w:r>
        <w:tab/>
        <w:t xml:space="preserve">FROM   psaeappltemptbl t   </w:t>
      </w:r>
    </w:p>
    <w:p w:rsidR="00CE23D3" w:rsidRDefault="00CE23D3" w:rsidP="00CE23D3">
      <w:pPr>
        <w:pStyle w:val="samplecodesmall"/>
      </w:pPr>
      <w:r>
        <w:tab/>
      </w:r>
      <w:r>
        <w:tab/>
        <w:t xml:space="preserve">,      psaeappldefn a   </w:t>
      </w:r>
    </w:p>
    <w:p w:rsidR="00CE23D3" w:rsidRDefault="00CE23D3" w:rsidP="00CE23D3">
      <w:pPr>
        <w:pStyle w:val="samplecodesmall"/>
      </w:pPr>
      <w:r>
        <w:tab/>
      </w:r>
      <w:r>
        <w:tab/>
        <w:t xml:space="preserve">WHERE  a.ae_applid = t.ae_applid   </w:t>
      </w:r>
    </w:p>
    <w:p w:rsidR="00CE23D3" w:rsidRDefault="00CE23D3" w:rsidP="00CE23D3">
      <w:pPr>
        <w:pStyle w:val="samplecodesmall"/>
      </w:pPr>
      <w:r>
        <w:tab/>
      </w:r>
      <w:r>
        <w:tab/>
        <w:t xml:space="preserve">AND    a.ae_disable_restart = 'Y' --restart is disabled   </w:t>
      </w:r>
    </w:p>
    <w:p w:rsidR="00F049F4" w:rsidRDefault="00CE23D3" w:rsidP="00F049F4">
      <w:pPr>
        <w:pStyle w:val="samplecodesmall"/>
      </w:pPr>
      <w:r>
        <w:tab/>
        <w:t xml:space="preserve">        </w:t>
      </w:r>
      <w:r w:rsidR="00F54238">
        <w:t xml:space="preserve">  </w:t>
      </w:r>
      <w:r>
        <w:t>AND    a.ae_applid IN('GP_PMT_PREP','GP_GL_PREP'</w:t>
      </w:r>
    </w:p>
    <w:p w:rsidR="00CE23D3" w:rsidRDefault="00F049F4" w:rsidP="00F049F4">
      <w:pPr>
        <w:pStyle w:val="samplecodesmall"/>
      </w:pPr>
      <w:r>
        <w:tab/>
      </w:r>
      <w:r>
        <w:tab/>
      </w:r>
      <w:r>
        <w:tab/>
      </w:r>
      <w:r>
        <w:tab/>
      </w:r>
      <w:r w:rsidR="00CE23D3">
        <w:t>,'GPGB_PSLIP','GPGB_PSLIP_X'</w:t>
      </w:r>
      <w:r>
        <w:t>,</w:t>
      </w:r>
      <w:r w:rsidRPr="00F049F4">
        <w:t xml:space="preserve"> </w:t>
      </w:r>
      <w:r>
        <w:t xml:space="preserve">'GPGB_EDI') /*limited to </w:t>
      </w:r>
      <w:r w:rsidR="00CE23D3">
        <w:t>GP AE processes*/</w:t>
      </w:r>
    </w:p>
    <w:p w:rsidR="00CE23D3" w:rsidRDefault="00CE23D3" w:rsidP="00CE23D3">
      <w:pPr>
        <w:pStyle w:val="samplecodesmall"/>
      </w:pPr>
      <w:r>
        <w:tab/>
      </w:r>
      <w:r>
        <w:tab/>
        <w:t>))</w:t>
      </w:r>
    </w:p>
    <w:p w:rsidR="00CE23D3" w:rsidRDefault="00CE23D3" w:rsidP="00CE23D3">
      <w:pPr>
        <w:pStyle w:val="samplecodesmall"/>
      </w:pPr>
      <w:r>
        <w:t>/</w:t>
      </w:r>
    </w:p>
    <w:p w:rsidR="00F049F4" w:rsidRDefault="00F049F4" w:rsidP="00F049F4"/>
    <w:p w:rsidR="00CE23D3" w:rsidRDefault="00243060" w:rsidP="00F049F4">
      <w:pPr>
        <w:pStyle w:val="samplecodesmall"/>
        <w:keepNext/>
        <w:keepLines/>
        <w:widowControl/>
      </w:pPr>
      <w:r>
        <w:t>-----------------------------------------------------------------------------------------------------------</w:t>
      </w:r>
    </w:p>
    <w:p w:rsidR="00CE23D3" w:rsidRDefault="00CE23D3" w:rsidP="00F049F4">
      <w:pPr>
        <w:pStyle w:val="samplecodesmall"/>
        <w:keepNext/>
        <w:keepLines/>
        <w:widowControl/>
      </w:pPr>
      <w:r>
        <w:t>--insert data to specify the tables to be partitioned</w:t>
      </w:r>
    </w:p>
    <w:p w:rsidR="00CE23D3" w:rsidRDefault="00CE23D3" w:rsidP="00F049F4">
      <w:pPr>
        <w:pStyle w:val="samplecodesmall"/>
        <w:keepNext/>
        <w:keepLines/>
        <w:widowControl/>
      </w:pPr>
      <w:r>
        <w:t>--country specific tables for installed country extentions only will be added</w:t>
      </w:r>
    </w:p>
    <w:p w:rsidR="00CE23D3" w:rsidRDefault="00243060" w:rsidP="00F049F4">
      <w:pPr>
        <w:pStyle w:val="samplecodesmall"/>
        <w:keepNext/>
        <w:keepLines/>
        <w:widowControl/>
      </w:pPr>
      <w:r>
        <w:t>-----------------------------------------------------------------------------------------------------------</w:t>
      </w:r>
    </w:p>
    <w:p w:rsidR="00CE23D3" w:rsidRDefault="00CE23D3" w:rsidP="00F049F4">
      <w:pPr>
        <w:pStyle w:val="samplecodesmall"/>
        <w:keepNext/>
        <w:keepLines/>
        <w:widowControl/>
      </w:pPr>
      <w:r>
        <w:t>DELETE FROM gfc_part_tables</w:t>
      </w:r>
    </w:p>
    <w:p w:rsidR="00CE23D3" w:rsidRDefault="00CE23D3" w:rsidP="00F049F4">
      <w:pPr>
        <w:pStyle w:val="samplecodesmall"/>
        <w:keepNext/>
        <w:keepLines/>
        <w:widowControl/>
      </w:pPr>
      <w:r>
        <w:t>WHERE part_id = 'GP'</w:t>
      </w:r>
    </w:p>
    <w:p w:rsidR="00CE23D3" w:rsidRDefault="00CE23D3" w:rsidP="00F049F4">
      <w:pPr>
        <w:pStyle w:val="samplecodesmall"/>
        <w:keepNext/>
        <w:keepLines/>
        <w:widowControl/>
      </w:pPr>
      <w:r>
        <w:t>/</w:t>
      </w:r>
    </w:p>
    <w:p w:rsidR="00CE23D3" w:rsidRDefault="00CE23D3" w:rsidP="00F049F4">
      <w:pPr>
        <w:pStyle w:val="samplecodesmall"/>
        <w:keepNext/>
        <w:keepLines/>
        <w:widowControl/>
      </w:pPr>
    </w:p>
    <w:p w:rsidR="00CE23D3" w:rsidRDefault="00CE23D3" w:rsidP="00F049F4">
      <w:pPr>
        <w:pStyle w:val="samplecodesmall"/>
        <w:keepNext/>
        <w:keepLines/>
        <w:widowControl/>
      </w:pPr>
      <w:r>
        <w:t>INSERT INTO gfc_part_tables</w:t>
      </w:r>
    </w:p>
    <w:p w:rsidR="00CE23D3" w:rsidRDefault="00CE23D3" w:rsidP="00F049F4">
      <w:pPr>
        <w:pStyle w:val="samplecodesmall"/>
        <w:keepNext/>
        <w:keepLines/>
        <w:widowControl/>
      </w:pPr>
      <w:r>
        <w:t xml:space="preserve">(recname, part_id, part_column, part_type) </w:t>
      </w:r>
    </w:p>
    <w:p w:rsidR="00CE23D3" w:rsidRDefault="00CE23D3" w:rsidP="00F049F4">
      <w:pPr>
        <w:pStyle w:val="samplecodesmall"/>
        <w:keepNext/>
        <w:keepLines/>
        <w:widowControl/>
      </w:pPr>
      <w:r>
        <w:t>SELECT  r.recname, 'GP'</w:t>
      </w:r>
    </w:p>
    <w:p w:rsidR="00CE23D3" w:rsidRDefault="00CE23D3" w:rsidP="00F049F4">
      <w:pPr>
        <w:pStyle w:val="samplecodesmall"/>
        <w:keepNext/>
        <w:keepLines/>
        <w:widowControl/>
      </w:pPr>
      <w:r>
        <w:t>,</w:t>
      </w:r>
      <w:r>
        <w:tab/>
        <w:t>'EMPLID', 'R'</w:t>
      </w:r>
    </w:p>
    <w:p w:rsidR="00CE23D3" w:rsidRDefault="00CE23D3" w:rsidP="00F049F4">
      <w:pPr>
        <w:pStyle w:val="samplecodesmall"/>
        <w:keepNext/>
        <w:keepLines/>
        <w:widowControl/>
      </w:pPr>
      <w:r>
        <w:t>FROM    gfc_installed_gp r</w:t>
      </w:r>
    </w:p>
    <w:p w:rsidR="00CE23D3" w:rsidRDefault="00CE23D3" w:rsidP="00F049F4">
      <w:pPr>
        <w:pStyle w:val="samplecodesmall"/>
        <w:keepNext/>
        <w:keepLines/>
        <w:widowControl/>
      </w:pPr>
      <w:r>
        <w:t>WHERE   r.installed_gp != 'N'</w:t>
      </w:r>
    </w:p>
    <w:p w:rsidR="00CE23D3" w:rsidRDefault="00CE23D3" w:rsidP="00F049F4">
      <w:pPr>
        <w:pStyle w:val="samplecodesmall"/>
        <w:keepNext/>
        <w:keepLines/>
        <w:widowControl/>
      </w:pPr>
      <w:r>
        <w:t>AND</w:t>
      </w:r>
      <w:r>
        <w:tab/>
        <w:t>r.rectype = 0 --only normal tables can be partitioned</w:t>
      </w:r>
    </w:p>
    <w:p w:rsidR="00CE23D3" w:rsidRDefault="00CE23D3" w:rsidP="00F049F4">
      <w:pPr>
        <w:pStyle w:val="samplecodesmall"/>
        <w:keepNext/>
        <w:keepLines/>
        <w:widowControl/>
      </w:pPr>
      <w:r>
        <w:t>AND     (       r.recname IN(</w:t>
      </w:r>
    </w:p>
    <w:p w:rsidR="00CE23D3" w:rsidRDefault="00F049F4" w:rsidP="00F049F4">
      <w:pPr>
        <w:pStyle w:val="samplecodesmall"/>
        <w:keepNext/>
        <w:keepLines/>
        <w:widowControl/>
      </w:pPr>
      <w:r>
        <w:t xml:space="preserve">                        </w:t>
      </w:r>
      <w:r w:rsidR="00CE23D3">
        <w:t>'GP_AUDIT_TBL',           /*added 21.5.2008*/</w:t>
      </w:r>
    </w:p>
    <w:p w:rsidR="00CE23D3" w:rsidRDefault="00CE23D3" w:rsidP="00F049F4">
      <w:pPr>
        <w:pStyle w:val="samplecodesmall"/>
        <w:keepNext/>
        <w:keepLines/>
        <w:widowControl/>
      </w:pPr>
      <w:r>
        <w:t xml:space="preserve">                        'GP_ABS_EVENT',           /*absence - added 3.10.2003*/</w:t>
      </w:r>
    </w:p>
    <w:p w:rsidR="00CE23D3" w:rsidRDefault="00CE23D3" w:rsidP="00F049F4">
      <w:pPr>
        <w:pStyle w:val="samplecodesmall"/>
        <w:keepNext/>
        <w:keepLines/>
        <w:widowControl/>
      </w:pPr>
      <w:r>
        <w:t xml:space="preserve">                        'GP_GL_DATA',             /*gl transfer table*/</w:t>
      </w:r>
    </w:p>
    <w:p w:rsidR="00CE23D3" w:rsidRDefault="00CE23D3" w:rsidP="00F049F4">
      <w:pPr>
        <w:pStyle w:val="samplecodesmall"/>
        <w:keepNext/>
        <w:keepLines/>
        <w:widowControl/>
      </w:pPr>
      <w:r>
        <w:t xml:space="preserve">                        'GP_GRP_LIST_RUN',        /*new in 8.4*/</w:t>
      </w:r>
    </w:p>
    <w:p w:rsidR="00CE23D3" w:rsidRPr="00CE23D3" w:rsidRDefault="00CE23D3" w:rsidP="00F049F4">
      <w:pPr>
        <w:pStyle w:val="samplecodesmall"/>
        <w:keepNext/>
        <w:keepLines/>
        <w:widowControl/>
        <w:rPr>
          <w:lang w:val="da-DK"/>
        </w:rPr>
      </w:pPr>
      <w:r>
        <w:t xml:space="preserve">                        </w:t>
      </w:r>
      <w:r w:rsidRPr="00CE23D3">
        <w:rPr>
          <w:lang w:val="da-DK"/>
        </w:rPr>
        <w:t>'GP_ITER_TRGR',</w:t>
      </w:r>
    </w:p>
    <w:p w:rsidR="00CE23D3" w:rsidRPr="00CE23D3" w:rsidRDefault="00CE23D3" w:rsidP="00F049F4">
      <w:pPr>
        <w:pStyle w:val="samplecodesmall"/>
        <w:keepNext/>
        <w:keepLines/>
        <w:widowControl/>
        <w:rPr>
          <w:lang w:val="da-DK"/>
        </w:rPr>
      </w:pPr>
      <w:r w:rsidRPr="00CE23D3">
        <w:rPr>
          <w:lang w:val="da-DK"/>
        </w:rPr>
        <w:t xml:space="preserve">                        'GP_MESSAGES',</w:t>
      </w:r>
    </w:p>
    <w:p w:rsidR="00CE23D3" w:rsidRPr="00FC29D8" w:rsidRDefault="00CE23D3" w:rsidP="00F049F4">
      <w:pPr>
        <w:pStyle w:val="samplecodesmall"/>
        <w:keepNext/>
        <w:keepLines/>
        <w:widowControl/>
      </w:pPr>
      <w:r w:rsidRPr="00CE23D3">
        <w:rPr>
          <w:lang w:val="da-DK"/>
        </w:rPr>
        <w:t xml:space="preserve">                        </w:t>
      </w:r>
      <w:r w:rsidRPr="00FC29D8">
        <w:t xml:space="preserve">'GP_PAYMENT',             </w:t>
      </w:r>
    </w:p>
    <w:p w:rsidR="00CE23D3" w:rsidRPr="00FC29D8" w:rsidRDefault="00CE23D3" w:rsidP="00F049F4">
      <w:pPr>
        <w:pStyle w:val="samplecodesmall"/>
        <w:keepNext/>
        <w:keepLines/>
        <w:widowControl/>
      </w:pPr>
      <w:r w:rsidRPr="00FC29D8">
        <w:t xml:space="preserve">                        'GP_PI_GEN_HDR',          /*13.2</w:t>
      </w:r>
      <w:r w:rsidR="00F049F4" w:rsidRPr="00FC29D8">
        <w:t>.2008-added</w:t>
      </w:r>
      <w:r w:rsidRPr="00FC29D8">
        <w:t>*/</w:t>
      </w:r>
    </w:p>
    <w:p w:rsidR="00CE23D3" w:rsidRPr="00FC29D8" w:rsidRDefault="00CE23D3" w:rsidP="00F049F4">
      <w:pPr>
        <w:pStyle w:val="samplecodesmall"/>
        <w:keepNext/>
        <w:keepLines/>
        <w:widowControl/>
      </w:pPr>
      <w:r w:rsidRPr="00FC29D8">
        <w:t xml:space="preserve">                        'GP_PI_GEN_DATA',         /*postitive input*/</w:t>
      </w:r>
    </w:p>
    <w:p w:rsidR="00CE23D3" w:rsidRPr="00FC29D8" w:rsidRDefault="00CE23D3" w:rsidP="00F049F4">
      <w:pPr>
        <w:pStyle w:val="samplecodesmall"/>
        <w:keepNext/>
        <w:keepLines/>
        <w:widowControl/>
      </w:pPr>
      <w:r w:rsidRPr="00FC29D8">
        <w:t xml:space="preserve">                        'GP_PI_GEN_REF',          /*13.2.2008-added for kelly-TL postitive input*/</w:t>
      </w:r>
    </w:p>
    <w:p w:rsidR="00CE23D3" w:rsidRPr="00FC29D8" w:rsidRDefault="00CE23D3" w:rsidP="00F049F4">
      <w:pPr>
        <w:pStyle w:val="samplecodesmall"/>
        <w:keepNext/>
        <w:keepLines/>
        <w:widowControl/>
      </w:pPr>
      <w:r w:rsidRPr="00FC29D8">
        <w:t xml:space="preserve">                        'GP_PI_GEN_SOVR',         /*14.11.2008-</w:t>
      </w:r>
      <w:r w:rsidR="00F049F4" w:rsidRPr="00FC29D8">
        <w:t>added</w:t>
      </w:r>
      <w:r w:rsidRPr="00FC29D8">
        <w:t>*/</w:t>
      </w:r>
    </w:p>
    <w:p w:rsidR="00CE23D3" w:rsidRPr="00FC29D8" w:rsidRDefault="00CE23D3" w:rsidP="00F049F4">
      <w:pPr>
        <w:pStyle w:val="samplecodesmall"/>
        <w:keepNext/>
        <w:keepLines/>
        <w:widowControl/>
      </w:pPr>
      <w:r w:rsidRPr="00FC29D8">
        <w:t xml:space="preserve">                        'GP_PI_MNL_DATA',         /*postitive input*/</w:t>
      </w:r>
    </w:p>
    <w:p w:rsidR="00CE23D3" w:rsidRPr="00FC29D8" w:rsidRDefault="00CE23D3" w:rsidP="00F049F4">
      <w:pPr>
        <w:pStyle w:val="samplecodesmall"/>
        <w:keepNext/>
        <w:keepLines/>
        <w:widowControl/>
      </w:pPr>
      <w:r w:rsidRPr="00FC29D8">
        <w:t xml:space="preserve">                        'GP_PI_MNL_SOVR',         /*postitive input*/</w:t>
      </w:r>
    </w:p>
    <w:p w:rsidR="00CE23D3" w:rsidRPr="00F049F4" w:rsidRDefault="00CE23D3" w:rsidP="00F049F4">
      <w:pPr>
        <w:pStyle w:val="samplecodesmall"/>
        <w:keepNext/>
        <w:keepLines/>
        <w:widowControl/>
      </w:pPr>
      <w:r w:rsidRPr="00F049F4">
        <w:t xml:space="preserve">                        'GP_PYE_ITER_LST',   </w:t>
      </w:r>
      <w:r w:rsidR="00F049F4" w:rsidRPr="00F049F4">
        <w:t xml:space="preserve">     /*13.2.2008-added</w:t>
      </w:r>
      <w:r w:rsidRPr="00F049F4">
        <w:t>*/</w:t>
      </w:r>
    </w:p>
    <w:p w:rsidR="00CE23D3" w:rsidRPr="00CE23D3" w:rsidRDefault="00CE23D3" w:rsidP="00F049F4">
      <w:pPr>
        <w:pStyle w:val="samplecodesmall"/>
        <w:keepNext/>
        <w:keepLines/>
        <w:widowControl/>
        <w:rPr>
          <w:lang w:val="da-DK"/>
        </w:rPr>
      </w:pPr>
      <w:r w:rsidRPr="00F049F4">
        <w:t xml:space="preserve">                        </w:t>
      </w:r>
      <w:r w:rsidRPr="00CE23D3">
        <w:rPr>
          <w:lang w:val="da-DK"/>
        </w:rPr>
        <w:t>'GP_PYE_OVRD',</w:t>
      </w:r>
    </w:p>
    <w:p w:rsidR="00CE23D3" w:rsidRPr="00CE23D3" w:rsidRDefault="00CE23D3" w:rsidP="00F049F4">
      <w:pPr>
        <w:pStyle w:val="samplecodesmall"/>
        <w:keepNext/>
        <w:keepLines/>
        <w:widowControl/>
        <w:rPr>
          <w:lang w:val="da-DK"/>
        </w:rPr>
      </w:pPr>
      <w:r w:rsidRPr="00CE23D3">
        <w:rPr>
          <w:lang w:val="da-DK"/>
        </w:rPr>
        <w:t xml:space="preserve">                        'GP_PYE_PRC_STAT',</w:t>
      </w:r>
    </w:p>
    <w:p w:rsidR="00CE23D3" w:rsidRDefault="00CE23D3" w:rsidP="00F049F4">
      <w:pPr>
        <w:pStyle w:val="samplecodesmall"/>
        <w:keepNext/>
        <w:keepLines/>
        <w:widowControl/>
      </w:pPr>
      <w:r w:rsidRPr="00CE23D3">
        <w:rPr>
          <w:lang w:val="da-DK"/>
        </w:rPr>
        <w:t xml:space="preserve">                        </w:t>
      </w:r>
      <w:r>
        <w:t>'GP_PYE_SEG_STAT',</w:t>
      </w:r>
    </w:p>
    <w:p w:rsidR="00CE23D3" w:rsidRDefault="00CE23D3" w:rsidP="00F049F4">
      <w:pPr>
        <w:pStyle w:val="samplecodesmall"/>
        <w:keepNext/>
        <w:keepLines/>
        <w:widowControl/>
      </w:pPr>
      <w:r>
        <w:t xml:space="preserve">                        'GP_RCP_PYE_DTL',         /*added 7.6.2004 for gp_pmt_prep*/</w:t>
      </w:r>
    </w:p>
    <w:p w:rsidR="00CE23D3" w:rsidRDefault="00CE23D3" w:rsidP="00F049F4">
      <w:pPr>
        <w:pStyle w:val="samplecodesmall"/>
        <w:keepNext/>
        <w:keepLines/>
        <w:widowControl/>
      </w:pPr>
      <w:r>
        <w:t xml:space="preserve">                        'GP_RSLT_ABS',            /*payroll calculation results*/</w:t>
      </w:r>
    </w:p>
    <w:p w:rsidR="00CE23D3" w:rsidRDefault="00CE23D3" w:rsidP="00F049F4">
      <w:pPr>
        <w:pStyle w:val="samplecodesmall"/>
        <w:keepNext/>
        <w:keepLines/>
        <w:widowControl/>
      </w:pPr>
      <w:r>
        <w:t xml:space="preserve">                        'GP_RSLT_ACUM',           /*payroll calculation results*/</w:t>
      </w:r>
    </w:p>
    <w:p w:rsidR="00CE23D3" w:rsidRDefault="00CE23D3" w:rsidP="00F049F4">
      <w:pPr>
        <w:pStyle w:val="samplecodesmall"/>
        <w:keepNext/>
        <w:keepLines/>
        <w:widowControl/>
      </w:pPr>
      <w:r>
        <w:t xml:space="preserve">                        'GP_RSLT_DELTA',          /*payroll calculation results*/</w:t>
      </w:r>
    </w:p>
    <w:p w:rsidR="00CE23D3" w:rsidRDefault="00CE23D3" w:rsidP="00F049F4">
      <w:pPr>
        <w:pStyle w:val="samplecodesmall"/>
        <w:keepNext/>
        <w:keepLines/>
        <w:widowControl/>
      </w:pPr>
      <w:r>
        <w:t xml:space="preserve">                        'GP_RSLT_ERN_DED',        /*payroll calculation results*/</w:t>
      </w:r>
    </w:p>
    <w:p w:rsidR="00CE23D3" w:rsidRDefault="00CE23D3" w:rsidP="00F049F4">
      <w:pPr>
        <w:pStyle w:val="samplecodesmall"/>
        <w:keepNext/>
        <w:keepLines/>
        <w:widowControl/>
      </w:pPr>
      <w:r>
        <w:t xml:space="preserve">                        'GP_RSLT_PI_DATA',        /*payroll calculation results*/</w:t>
      </w:r>
    </w:p>
    <w:p w:rsidR="00CE23D3" w:rsidRDefault="00CE23D3" w:rsidP="00F049F4">
      <w:pPr>
        <w:pStyle w:val="samplecodesmall"/>
        <w:keepNext/>
        <w:keepLines/>
        <w:widowControl/>
      </w:pPr>
      <w:r>
        <w:t xml:space="preserve">                        'GP_RSLT_PI_SOVR',        /*payroll calculation results*/</w:t>
      </w:r>
    </w:p>
    <w:p w:rsidR="00CE23D3" w:rsidRDefault="00CE23D3" w:rsidP="00F049F4">
      <w:pPr>
        <w:pStyle w:val="samplecodesmall"/>
        <w:keepNext/>
        <w:keepLines/>
        <w:widowControl/>
      </w:pPr>
      <w:r>
        <w:t xml:space="preserve">                        'GP_RSLT_PIN',            /*payroll calculation results*/</w:t>
      </w:r>
    </w:p>
    <w:p w:rsidR="00CE23D3" w:rsidRDefault="00CE23D3" w:rsidP="00F049F4">
      <w:pPr>
        <w:pStyle w:val="samplecodesmall"/>
        <w:keepNext/>
        <w:keepLines/>
        <w:widowControl/>
      </w:pPr>
      <w:r>
        <w:t xml:space="preserve">                        'GP_RTO_TRG_CTRY',        /*8.1 + 8.3 only*/</w:t>
      </w:r>
    </w:p>
    <w:p w:rsidR="00CE23D3" w:rsidRDefault="00CE23D3" w:rsidP="00F049F4">
      <w:pPr>
        <w:pStyle w:val="samplecodesmall"/>
        <w:keepNext/>
        <w:keepLines/>
        <w:widowControl/>
      </w:pPr>
      <w:r>
        <w:t xml:space="preserve">                        'GP_RTO_TRGR',            /*deadlock problem*/</w:t>
      </w:r>
    </w:p>
    <w:p w:rsidR="00CE23D3" w:rsidRDefault="00CE23D3" w:rsidP="00F049F4">
      <w:pPr>
        <w:pStyle w:val="samplecodesmall"/>
        <w:keepNext/>
        <w:keepLines/>
        <w:widowControl/>
      </w:pPr>
      <w:r>
        <w:t xml:space="preserve">                        'GPCH_BK_XFER_EE',        /*bank transfer*/</w:t>
      </w:r>
    </w:p>
    <w:p w:rsidR="00CE23D3" w:rsidRDefault="00CE23D3" w:rsidP="00F049F4">
      <w:pPr>
        <w:pStyle w:val="samplecodesmall"/>
        <w:keepNext/>
        <w:keepLines/>
        <w:widowControl/>
      </w:pPr>
      <w:r>
        <w:t xml:space="preserve">                        'GPCH_TX_DATA',           /*tax data table - added 19.6.2003 - to improve scan and reduce latch contention*/</w:t>
      </w:r>
    </w:p>
    <w:p w:rsidR="00CE23D3" w:rsidRDefault="00CE23D3" w:rsidP="00F049F4">
      <w:pPr>
        <w:pStyle w:val="samplecodesmall"/>
        <w:keepNext/>
        <w:keepLines/>
        <w:widowControl/>
      </w:pPr>
      <w:r>
        <w:t xml:space="preserve">                        'GPGB_ABS_EVT_JR',</w:t>
      </w:r>
    </w:p>
    <w:p w:rsidR="00CE23D3" w:rsidRDefault="00CE23D3" w:rsidP="00F049F4">
      <w:pPr>
        <w:pStyle w:val="samplecodesmall"/>
        <w:keepNext/>
        <w:keepLines/>
        <w:widowControl/>
      </w:pPr>
      <w:r>
        <w:t xml:space="preserve">                        'JOB',                    /*hr data */</w:t>
      </w:r>
    </w:p>
    <w:p w:rsidR="00CE23D3" w:rsidRDefault="00F049F4" w:rsidP="00F049F4">
      <w:pPr>
        <w:pStyle w:val="samplecodesmall"/>
        <w:keepNext/>
        <w:keepLines/>
        <w:widowControl/>
      </w:pPr>
      <w:r>
        <w:t xml:space="preserve">                        </w:t>
      </w:r>
      <w:r w:rsidR="00CE23D3">
        <w:t>'COMPENSATION',           /*hr compensation data added 18.1.2010*/</w:t>
      </w:r>
    </w:p>
    <w:p w:rsidR="00CE23D3" w:rsidRDefault="00CE23D3" w:rsidP="00F049F4">
      <w:pPr>
        <w:pStyle w:val="samplecodesmall"/>
        <w:keepNext/>
        <w:keepLines/>
        <w:widowControl/>
      </w:pPr>
      <w:r>
        <w:t xml:space="preserve">                        'X_PYE_OVRD_ET',          /*customer table*/</w:t>
      </w:r>
    </w:p>
    <w:p w:rsidR="00CE23D3" w:rsidRDefault="00CE23D3" w:rsidP="00F049F4">
      <w:pPr>
        <w:pStyle w:val="samplecodesmall"/>
        <w:keepNext/>
        <w:keepLines/>
        <w:widowControl/>
      </w:pPr>
      <w:r>
        <w:t xml:space="preserve">                        'GPGB_PAYMENT',           /*added 12.3.2004*/</w:t>
      </w:r>
    </w:p>
    <w:p w:rsidR="00CE23D3" w:rsidRDefault="00CE23D3" w:rsidP="00F049F4">
      <w:pPr>
        <w:pStyle w:val="samplecodesmall"/>
        <w:keepNext/>
        <w:keepLines/>
        <w:widowControl/>
      </w:pPr>
      <w:r>
        <w:t xml:space="preserve">                        'GPGB_PSLIP_P_ED',        /*uk payslip process gpgb_pslip can now be run streamed*/</w:t>
      </w:r>
    </w:p>
    <w:p w:rsidR="00CE23D3" w:rsidRDefault="00CE23D3" w:rsidP="00F049F4">
      <w:pPr>
        <w:pStyle w:val="samplecodesmall"/>
        <w:keepNext/>
        <w:keepLines/>
        <w:widowControl/>
      </w:pPr>
      <w:r>
        <w:t xml:space="preserve">                        'GPGB_PSLIP_P_BL',        /*uk payslip process gpgb_pslip can now be run streamed*/</w:t>
      </w:r>
    </w:p>
    <w:p w:rsidR="00CE23D3" w:rsidRDefault="00CE23D3" w:rsidP="00F049F4">
      <w:pPr>
        <w:pStyle w:val="samplecodesmall"/>
        <w:keepNext/>
        <w:keepLines/>
        <w:widowControl/>
      </w:pPr>
      <w:r>
        <w:t xml:space="preserve">                        'GPGB_PSLIP_P_HR',        /*uk payslip process gpgb_pslip can now be run streamed*/</w:t>
      </w:r>
    </w:p>
    <w:p w:rsidR="00CE23D3" w:rsidRDefault="00CE23D3" w:rsidP="00F049F4">
      <w:pPr>
        <w:pStyle w:val="samplecodesmall"/>
        <w:keepNext/>
        <w:keepLines/>
        <w:widowControl/>
      </w:pPr>
      <w:r>
        <w:t xml:space="preserve">                        'GPGB_PSLIP_P_FT',        /*uk payslip process gpgb_pslip can now be run streamed*/</w:t>
      </w:r>
    </w:p>
    <w:p w:rsidR="00CE23D3" w:rsidRDefault="00CE23D3" w:rsidP="00F049F4">
      <w:pPr>
        <w:pStyle w:val="samplecodesmall"/>
        <w:keepNext/>
        <w:keepLines/>
        <w:widowControl/>
      </w:pPr>
      <w:r>
        <w:tab/>
      </w:r>
      <w:r>
        <w:tab/>
      </w:r>
      <w:r>
        <w:tab/>
        <w:t xml:space="preserve">'TL_PAYABLE_TIME'    </w:t>
      </w:r>
      <w:r w:rsidR="00F049F4">
        <w:t xml:space="preserve">     /*13.2.2008-added</w:t>
      </w:r>
      <w:r>
        <w:t>-TL*/</w:t>
      </w:r>
    </w:p>
    <w:p w:rsidR="00CE23D3" w:rsidRDefault="00CE23D3" w:rsidP="00F049F4">
      <w:pPr>
        <w:pStyle w:val="samplecodesmall"/>
        <w:keepNext/>
        <w:keepLines/>
        <w:widowControl/>
      </w:pPr>
      <w:r>
        <w:t xml:space="preserve">                        ) </w:t>
      </w:r>
    </w:p>
    <w:p w:rsidR="00CE23D3" w:rsidRDefault="00CE23D3" w:rsidP="00F049F4">
      <w:pPr>
        <w:pStyle w:val="samplecodesmall"/>
        <w:keepNext/>
        <w:keepLines/>
        <w:widowControl/>
      </w:pPr>
      <w:r>
        <w:tab/>
        <w:t xml:space="preserve">OR      r.recname IN( </w:t>
      </w:r>
      <w:r>
        <w:tab/>
      </w:r>
      <w:r>
        <w:tab/>
      </w:r>
      <w:r>
        <w:tab/>
        <w:t xml:space="preserve">  /*range partition any writable arrays*/</w:t>
      </w:r>
    </w:p>
    <w:p w:rsidR="00CE23D3" w:rsidRDefault="00CE23D3" w:rsidP="00F049F4">
      <w:pPr>
        <w:pStyle w:val="samplecodesmall"/>
        <w:keepNext/>
        <w:keepLines/>
        <w:widowControl/>
      </w:pPr>
      <w:r>
        <w:tab/>
      </w:r>
      <w:r>
        <w:tab/>
      </w:r>
      <w:r>
        <w:tab/>
        <w:t>SELECT  recname</w:t>
      </w:r>
    </w:p>
    <w:p w:rsidR="00CE23D3" w:rsidRDefault="00CE23D3" w:rsidP="00F049F4">
      <w:pPr>
        <w:pStyle w:val="samplecodesmall"/>
        <w:keepNext/>
        <w:keepLines/>
        <w:widowControl/>
      </w:pPr>
      <w:r>
        <w:t xml:space="preserve">                        FROM    ps_gp_wa_array</w:t>
      </w:r>
      <w:r w:rsidR="00F049F4">
        <w:rPr>
          <w:rStyle w:val="FootnoteReference"/>
        </w:rPr>
        <w:footnoteReference w:id="33"/>
      </w:r>
    </w:p>
    <w:p w:rsidR="00CE23D3" w:rsidRDefault="00CE23D3" w:rsidP="00F049F4">
      <w:pPr>
        <w:pStyle w:val="samplecodesmall"/>
        <w:keepNext/>
        <w:keepLines/>
        <w:widowControl/>
      </w:pPr>
      <w:r>
        <w:t xml:space="preserve">                        )</w:t>
      </w:r>
    </w:p>
    <w:p w:rsidR="00CE23D3" w:rsidRDefault="00CE23D3" w:rsidP="00F049F4">
      <w:pPr>
        <w:pStyle w:val="samplecodesmall"/>
        <w:keepNext/>
        <w:keepLines/>
        <w:widowControl/>
      </w:pPr>
      <w:r>
        <w:tab/>
        <w:t>)</w:t>
      </w:r>
    </w:p>
    <w:p w:rsidR="00CE23D3" w:rsidRDefault="00CE23D3" w:rsidP="00F049F4">
      <w:pPr>
        <w:pStyle w:val="samplecodesmall"/>
        <w:keepNext/>
        <w:keepLines/>
        <w:widowControl/>
      </w:pPr>
      <w:r>
        <w:t>/</w:t>
      </w:r>
    </w:p>
    <w:p w:rsidR="009E7D59" w:rsidRDefault="009E7D59" w:rsidP="009E7D59"/>
    <w:p w:rsidR="00CE23D3" w:rsidRDefault="009E7D59" w:rsidP="009E7D59">
      <w:r>
        <w:t>Sometimes, the easiest way to remove archived data from the payroll tables is to rebuild them, and exclude the unwanted data.  A criterion can be specified for each table, and it gets added to INSERT ... SELECT command.  Usually, this is left blank</w:t>
      </w:r>
    </w:p>
    <w:p w:rsidR="00CE23D3" w:rsidRDefault="00243060" w:rsidP="00CE23D3">
      <w:pPr>
        <w:pStyle w:val="samplecodesmall"/>
      </w:pPr>
      <w:r>
        <w:t>-----------------------------------------------------------------------------------------------------------</w:t>
      </w:r>
    </w:p>
    <w:p w:rsidR="00CE23D3" w:rsidRDefault="00CE23D3" w:rsidP="00CE23D3">
      <w:pPr>
        <w:pStyle w:val="samplecodesmall"/>
      </w:pPr>
      <w:r>
        <w:t>--process the filter column here</w:t>
      </w:r>
    </w:p>
    <w:p w:rsidR="00CE23D3" w:rsidRDefault="00243060" w:rsidP="00CE23D3">
      <w:pPr>
        <w:pStyle w:val="samplecodesmall"/>
      </w:pPr>
      <w:r>
        <w:t>-----------------------------------------------------------------------------------------------------------</w:t>
      </w: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w:t>
      </w:r>
      <w:r w:rsidR="009E7D59">
        <w:t>eria = 'WHERE cal_run_id &gt;= ''XX</w:t>
      </w:r>
      <w:r>
        <w:t>2008'''</w:t>
      </w:r>
    </w:p>
    <w:p w:rsidR="00CE23D3" w:rsidRDefault="00CE23D3" w:rsidP="00CE23D3">
      <w:pPr>
        <w:pStyle w:val="samplecodesmall"/>
      </w:pPr>
      <w:r>
        <w:t>WHERE  EXISTS(</w:t>
      </w:r>
    </w:p>
    <w:p w:rsidR="00CE23D3" w:rsidRDefault="00CE23D3" w:rsidP="00CE23D3">
      <w:pPr>
        <w:pStyle w:val="samplecodesmall"/>
      </w:pPr>
      <w:r>
        <w:tab/>
      </w:r>
      <w:r>
        <w:tab/>
        <w:t xml:space="preserve">SELECT </w:t>
      </w:r>
      <w:r>
        <w:tab/>
        <w:t>'x'</w:t>
      </w:r>
    </w:p>
    <w:p w:rsidR="00CE23D3" w:rsidRDefault="00CE23D3" w:rsidP="00CE23D3">
      <w:pPr>
        <w:pStyle w:val="samplecodesmall"/>
      </w:pPr>
      <w:r>
        <w:tab/>
      </w:r>
      <w:r>
        <w:tab/>
        <w:t>FROM</w:t>
      </w:r>
      <w:r>
        <w:tab/>
        <w:t>psrecfield f</w:t>
      </w:r>
    </w:p>
    <w:p w:rsidR="00CE23D3" w:rsidRDefault="00CE23D3" w:rsidP="00CE23D3">
      <w:pPr>
        <w:pStyle w:val="samplecodesmall"/>
      </w:pPr>
      <w:r>
        <w:tab/>
      </w:r>
      <w:r>
        <w:tab/>
        <w:t>WHERE</w:t>
      </w:r>
      <w:r>
        <w:tab/>
        <w:t>p.recname = f.recname</w:t>
      </w:r>
    </w:p>
    <w:p w:rsidR="00CE23D3" w:rsidRDefault="00CE23D3" w:rsidP="00CE23D3">
      <w:pPr>
        <w:pStyle w:val="samplecodesmall"/>
      </w:pPr>
      <w:r>
        <w:tab/>
      </w:r>
      <w:r>
        <w:tab/>
        <w:t>and</w:t>
      </w:r>
      <w:r>
        <w:tab/>
        <w:t>f.fieldname IN('CAL_RUN_ID'</w:t>
      </w:r>
      <w:r w:rsidR="009E7D59">
        <w:t xml:space="preserve">, </w:t>
      </w:r>
      <w:r>
        <w:t>'SRC_CAL_RUN_ID'</w:t>
      </w:r>
      <w:r w:rsidR="009E7D59">
        <w:t xml:space="preserve">, </w:t>
      </w:r>
      <w:r>
        <w:t>'CAL_ID')</w:t>
      </w:r>
    </w:p>
    <w:p w:rsidR="00CE23D3" w:rsidRDefault="00CE23D3" w:rsidP="00CE23D3">
      <w:pPr>
        <w:pStyle w:val="samplecodesmall"/>
      </w:pPr>
      <w:r>
        <w:tab/>
      </w:r>
      <w:r>
        <w:tab/>
        <w:t>)</w:t>
      </w:r>
    </w:p>
    <w:p w:rsidR="00CE23D3" w:rsidRDefault="00CE23D3" w:rsidP="00CE23D3">
      <w:pPr>
        <w:pStyle w:val="samplecodesmall"/>
      </w:pPr>
      <w:r>
        <w:t>AND p.criteria IS NULL</w:t>
      </w:r>
    </w:p>
    <w:p w:rsidR="00CE23D3" w:rsidRDefault="00CE23D3" w:rsidP="00CE23D3">
      <w:pPr>
        <w:pStyle w:val="samplecodesmall"/>
      </w:pPr>
      <w:r>
        <w:t>AND    1=2</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UPDATE gfc_part_tables p</w:t>
      </w:r>
    </w:p>
    <w:p w:rsidR="00CE23D3" w:rsidRDefault="00CE23D3" w:rsidP="00CE23D3">
      <w:pPr>
        <w:pStyle w:val="samplecodesmall"/>
      </w:pPr>
      <w:r>
        <w:t>SET    p.criteria = ''</w:t>
      </w:r>
    </w:p>
    <w:p w:rsidR="00CE23D3" w:rsidRDefault="00CE23D3" w:rsidP="00CE23D3">
      <w:pPr>
        <w:pStyle w:val="samplecodesmall"/>
      </w:pPr>
      <w:r>
        <w:t>WHERE  p.recname IN('JOB','GP_ABS_EVENT','GPGB_ABS_EVT_JR')</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ttitle 'Filter Conditions'</w:t>
      </w:r>
    </w:p>
    <w:p w:rsidR="00CE23D3" w:rsidRDefault="00CE23D3" w:rsidP="00CE23D3">
      <w:pPr>
        <w:pStyle w:val="samplecodesmall"/>
      </w:pPr>
      <w:r>
        <w:t>column recname format a18</w:t>
      </w:r>
    </w:p>
    <w:p w:rsidR="00CE23D3" w:rsidRDefault="00CE23D3" w:rsidP="00CE23D3">
      <w:pPr>
        <w:pStyle w:val="samplecodesmall"/>
      </w:pPr>
      <w:r>
        <w:t>column criteria format a60</w:t>
      </w:r>
    </w:p>
    <w:p w:rsidR="00CE23D3" w:rsidRDefault="00CE23D3" w:rsidP="00CE23D3">
      <w:pPr>
        <w:pStyle w:val="samplecodesmall"/>
      </w:pPr>
      <w:r>
        <w:t xml:space="preserve">SELECT </w:t>
      </w:r>
      <w:r>
        <w:tab/>
        <w:t>recname, criteria</w:t>
      </w:r>
    </w:p>
    <w:p w:rsidR="00CE23D3" w:rsidRDefault="00CE23D3" w:rsidP="00CE23D3">
      <w:pPr>
        <w:pStyle w:val="samplecodesmall"/>
      </w:pPr>
      <w:r>
        <w:t>FROM</w:t>
      </w:r>
      <w:r>
        <w:tab/>
        <w:t xml:space="preserve">gfc_part_tables </w:t>
      </w:r>
    </w:p>
    <w:p w:rsidR="00CE23D3" w:rsidRDefault="00CE23D3" w:rsidP="00CE23D3">
      <w:pPr>
        <w:pStyle w:val="samplecodesmall"/>
      </w:pPr>
      <w:r>
        <w:t>ORDER BY 1</w:t>
      </w:r>
    </w:p>
    <w:p w:rsidR="00CE23D3" w:rsidRDefault="00CE23D3" w:rsidP="00CE23D3">
      <w:pPr>
        <w:pStyle w:val="samplecodesmall"/>
      </w:pPr>
      <w:r>
        <w:t>/</w:t>
      </w:r>
    </w:p>
    <w:p w:rsidR="00CE23D3" w:rsidRDefault="00CE23D3" w:rsidP="00CE23D3">
      <w:pPr>
        <w:pStyle w:val="samplecodesmall"/>
      </w:pPr>
      <w:r>
        <w:t>ttitle off</w:t>
      </w:r>
    </w:p>
    <w:p w:rsidR="00CE23D3" w:rsidRDefault="00CE23D3" w:rsidP="009E7D59"/>
    <w:p w:rsidR="00CE23D3" w:rsidRDefault="009E7D59" w:rsidP="009E7D59">
      <w:pPr>
        <w:keepNext/>
        <w:keepLines/>
      </w:pPr>
      <w:r>
        <w:t>The two largest GP result tables are good candidates for list sub-partitioning by calendar group ID.  Sometimes, other tables are possible candidates.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--specify list subpartitioned tables</w:t>
      </w:r>
    </w:p>
    <w:p w:rsidR="00CE23D3" w:rsidRDefault="00243060" w:rsidP="009E7D59">
      <w:pPr>
        <w:pStyle w:val="samplecodesmall"/>
        <w:keepNext/>
        <w:keepLines/>
        <w:widowControl/>
      </w:pPr>
      <w:r>
        <w:t>-----------------------------------------------------------------------------------------------------------</w:t>
      </w:r>
    </w:p>
    <w:p w:rsidR="00CE23D3" w:rsidRDefault="00CE23D3" w:rsidP="009E7D59">
      <w:pPr>
        <w:pStyle w:val="samplecodesmall"/>
        <w:keepNext/>
        <w:keepLines/>
        <w:widowControl/>
      </w:pPr>
      <w:r>
        <w:t xml:space="preserve">UPDATE </w:t>
      </w:r>
      <w:r>
        <w:tab/>
        <w:t>gfc_part_tables</w:t>
      </w:r>
    </w:p>
    <w:p w:rsidR="00CE23D3" w:rsidRDefault="00CE23D3" w:rsidP="009E7D59">
      <w:pPr>
        <w:pStyle w:val="samplecodesmall"/>
        <w:keepNext/>
        <w:keepLines/>
        <w:widowControl/>
      </w:pPr>
      <w:r>
        <w:t>SET</w:t>
      </w:r>
      <w:r>
        <w:tab/>
        <w:t>subpart_type = 'L'</w:t>
      </w:r>
    </w:p>
    <w:p w:rsidR="00CE23D3" w:rsidRDefault="00CE23D3" w:rsidP="009E7D59">
      <w:pPr>
        <w:pStyle w:val="samplecodesmall"/>
        <w:keepNext/>
        <w:keepLines/>
        <w:widowControl/>
      </w:pPr>
      <w:r>
        <w:t>,</w:t>
      </w:r>
      <w:r>
        <w:tab/>
        <w:t>subpart_column = 'CAL_RUN_ID'</w:t>
      </w:r>
    </w:p>
    <w:p w:rsidR="00CE23D3" w:rsidRDefault="00CE23D3" w:rsidP="009E7D59">
      <w:pPr>
        <w:pStyle w:val="samplecodesmall"/>
        <w:keepNext/>
        <w:keepLines/>
        <w:widowControl/>
      </w:pPr>
      <w:r>
        <w:t>,</w:t>
      </w:r>
      <w:r>
        <w:tab/>
        <w:t>hash_partitions = 0</w:t>
      </w:r>
    </w:p>
    <w:p w:rsidR="00CE23D3" w:rsidRDefault="00CE23D3" w:rsidP="009E7D59">
      <w:pPr>
        <w:pStyle w:val="samplecodesmall"/>
        <w:keepNext/>
        <w:keepLines/>
        <w:widowControl/>
      </w:pPr>
      <w:r>
        <w:t xml:space="preserve">WHERE </w:t>
      </w:r>
      <w:r>
        <w:tab/>
        <w:t>recname IN('GP_RSLT_ACUM', 'GP_RSLT_PIN'</w:t>
      </w:r>
    </w:p>
    <w:p w:rsidR="00CE23D3" w:rsidRDefault="00CE23D3" w:rsidP="009E7D59">
      <w:pPr>
        <w:pStyle w:val="samplecodesmall"/>
        <w:keepNext/>
        <w:keepLines/>
        <w:widowControl/>
      </w:pPr>
      <w:r>
        <w:t xml:space="preserve">--,'GP_GL_DATA' --not </w:t>
      </w:r>
      <w:r w:rsidR="00F049F4">
        <w:t>always worth subpartitioning</w:t>
      </w:r>
    </w:p>
    <w:p w:rsidR="00CE23D3" w:rsidRDefault="00CE23D3" w:rsidP="009E7D59">
      <w:pPr>
        <w:pStyle w:val="samplecodesmall"/>
        <w:keepNext/>
        <w:keepLines/>
        <w:widowControl/>
      </w:pPr>
      <w:r>
        <w:t xml:space="preserve">--,'GP_PYE_SEG_STAT' -- subpartitioning does not </w:t>
      </w:r>
      <w:r w:rsidR="00F049F4">
        <w:t xml:space="preserve">always </w:t>
      </w:r>
      <w:r>
        <w:t xml:space="preserve">work well with retro queries </w:t>
      </w:r>
    </w:p>
    <w:p w:rsidR="00CE23D3" w:rsidRDefault="00CE23D3" w:rsidP="009E7D59">
      <w:pPr>
        <w:pStyle w:val="samplecodesmall"/>
        <w:keepNext/>
        <w:keepLines/>
        <w:widowControl/>
      </w:pPr>
      <w:r>
        <w:t xml:space="preserve">--,'GP_PYE_PRC_STAT' -- subpartitioning does not </w:t>
      </w:r>
      <w:r w:rsidR="00F049F4">
        <w:t xml:space="preserve">always </w:t>
      </w:r>
      <w:r>
        <w:t xml:space="preserve">work well with retro queries </w:t>
      </w:r>
    </w:p>
    <w:p w:rsidR="00CE23D3" w:rsidRPr="00CE23D3" w:rsidRDefault="00CE23D3" w:rsidP="009E7D59">
      <w:pPr>
        <w:pStyle w:val="samplecodesmall"/>
        <w:keepNext/>
        <w:keepLines/>
        <w:widowControl/>
        <w:rPr>
          <w:lang w:val="da-DK"/>
        </w:rPr>
      </w:pPr>
      <w:r w:rsidRPr="00CE23D3">
        <w:rPr>
          <w:lang w:val="da-DK"/>
        </w:rPr>
        <w:t xml:space="preserve">--,'GP_RSLT_PI_SOVR', 'GP_RSLT_PI_DATA' --14.2.2008 removed </w:t>
      </w:r>
    </w:p>
    <w:p w:rsidR="00CE23D3" w:rsidRDefault="00CE23D3" w:rsidP="009E7D59">
      <w:pPr>
        <w:pStyle w:val="samplecodesmall"/>
        <w:keepNext/>
        <w:keepLines/>
        <w:widowControl/>
      </w:pPr>
      <w:r>
        <w:t>)</w:t>
      </w:r>
    </w:p>
    <w:p w:rsidR="00CE23D3" w:rsidRDefault="00CE23D3" w:rsidP="009E7D59">
      <w:pPr>
        <w:pStyle w:val="samplecodesmall"/>
        <w:keepNext/>
        <w:keepLines/>
        <w:widowControl/>
      </w:pPr>
      <w:r>
        <w:t>/</w:t>
      </w:r>
    </w:p>
    <w:p w:rsidR="009E7D59" w:rsidRDefault="009E7D59" w:rsidP="009E7D59"/>
    <w:p w:rsidR="00CE23D3" w:rsidRDefault="009E7D59" w:rsidP="009E7D59">
      <w:r>
        <w:t>The storage options can be set keep only a small amount of free space on most of the result tables.  However, experience has shown that GP_PYE_SEG_STAT needs about 15% free space because it is updated during the payroll calculation with status information.</w:t>
      </w:r>
    </w:p>
    <w:p w:rsidR="00CE23D3" w:rsidRDefault="00243060" w:rsidP="00CE23D3">
      <w:pPr>
        <w:pStyle w:val="samplecodesmall"/>
      </w:pPr>
      <w:r>
        <w:t>-----------------------------------------------------------------------------------------------------------</w:t>
      </w:r>
    </w:p>
    <w:p w:rsidR="00CE23D3" w:rsidRDefault="00CE23D3" w:rsidP="00CE23D3">
      <w:pPr>
        <w:pStyle w:val="samplecodesmall"/>
      </w:pPr>
      <w:r>
        <w:t>--set storage options on partitioned objects</w:t>
      </w:r>
    </w:p>
    <w:p w:rsidR="00CE23D3" w:rsidRDefault="00243060" w:rsidP="00F049F4">
      <w:pPr>
        <w:pStyle w:val="samplecodesmall"/>
      </w:pPr>
      <w:r>
        <w:t>-----------------------------------------------------------------------------------------------------------</w:t>
      </w: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tab_tablespace = 'GPAPP'   /*default PSFT tablespace*/</w:t>
      </w:r>
    </w:p>
    <w:p w:rsidR="00CE23D3" w:rsidRDefault="00CE23D3" w:rsidP="00CE23D3">
      <w:pPr>
        <w:pStyle w:val="samplecodesmall"/>
      </w:pPr>
      <w:r>
        <w:t>,</w:t>
      </w:r>
      <w:r>
        <w:tab/>
        <w:t>idx_tablespace = 'PSINDEX' /*default PSFT tablespace*/</w:t>
      </w:r>
    </w:p>
    <w:p w:rsidR="00CE23D3" w:rsidRDefault="00CE23D3" w:rsidP="00CE23D3">
      <w:pPr>
        <w:pStyle w:val="samplecodesmall"/>
      </w:pPr>
      <w:r>
        <w:t>,</w:t>
      </w:r>
      <w:r>
        <w:tab/>
        <w:t>tab_storage = 'PCTUSED 95 PCTFREE 1'</w:t>
      </w:r>
    </w:p>
    <w:p w:rsidR="00CE23D3" w:rsidRDefault="00CE23D3" w:rsidP="00CE23D3">
      <w:pPr>
        <w:pStyle w:val="samplecodesmall"/>
      </w:pPr>
      <w:r>
        <w:t>,</w:t>
      </w:r>
      <w:r>
        <w:tab/>
        <w:t>idx_storage = 'PCTFREE 1'</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p>
    <w:p w:rsidR="00CE23D3" w:rsidRDefault="00CE23D3" w:rsidP="00CE23D3">
      <w:pPr>
        <w:pStyle w:val="samplecodesmall"/>
      </w:pPr>
      <w:r>
        <w:t xml:space="preserve">UPDATE </w:t>
      </w:r>
      <w:r>
        <w:tab/>
        <w:t>gfc_part_tables</w:t>
      </w:r>
    </w:p>
    <w:p w:rsidR="00CE23D3" w:rsidRDefault="00CE23D3" w:rsidP="00CE23D3">
      <w:pPr>
        <w:pStyle w:val="samplecodesmall"/>
      </w:pPr>
      <w:r>
        <w:t>SET</w:t>
      </w:r>
      <w:r>
        <w:tab/>
        <w:t>tab_storage = 'PCTUSED 80 PCTFREE 15'</w:t>
      </w:r>
    </w:p>
    <w:p w:rsidR="00CE23D3" w:rsidRDefault="00CE23D3" w:rsidP="00CE23D3">
      <w:pPr>
        <w:pStyle w:val="samplecodesmall"/>
      </w:pPr>
      <w:r>
        <w:t xml:space="preserve">WHERE </w:t>
      </w:r>
      <w:r>
        <w:tab/>
        <w:t>recname IN('GP_PYE_SEG_STAT')</w:t>
      </w:r>
    </w:p>
    <w:p w:rsidR="00CE23D3" w:rsidRDefault="00CE23D3" w:rsidP="00CE23D3">
      <w:pPr>
        <w:pStyle w:val="samplecodesmall"/>
      </w:pPr>
      <w:r>
        <w:t>/</w:t>
      </w:r>
    </w:p>
    <w:p w:rsidR="00CE23D3" w:rsidRDefault="00CE23D3" w:rsidP="009E7D59"/>
    <w:p w:rsidR="00B852E3" w:rsidRDefault="00B852E3" w:rsidP="0074559E">
      <w:pPr>
        <w:pStyle w:val="Heading6"/>
      </w:pPr>
      <w:bookmarkStart w:id="34" w:name="_Toc98275235"/>
      <w:r>
        <w:t>Global Indexes</w:t>
      </w:r>
      <w:bookmarkEnd w:id="34"/>
    </w:p>
    <w:p w:rsidR="009E7D59" w:rsidRDefault="009E7D59" w:rsidP="00B852E3">
      <w:pPr>
        <w:keepNext/>
        <w:keepLines/>
      </w:pPr>
      <w:r>
        <w:t>Not all indexes should be locally partitioned.  This statement generates meta-data to suppress partitioning of the index if the partitioning key does not appear in the first three columns of the index.  The result is a non-partitioned global index.</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--describe indexes that are not to be locally partitioned</w:t>
      </w:r>
    </w:p>
    <w:p w:rsidR="00CE23D3" w:rsidRDefault="00243060" w:rsidP="00B852E3">
      <w:pPr>
        <w:pStyle w:val="samplecodesmall"/>
        <w:keepNext/>
        <w:keepLines/>
        <w:widowControl/>
      </w:pPr>
      <w:r>
        <w:t>-----------------------------------------------------------------------------------------------------------</w:t>
      </w:r>
    </w:p>
    <w:p w:rsidR="00CE23D3" w:rsidRDefault="00CE23D3" w:rsidP="00B852E3">
      <w:pPr>
        <w:pStyle w:val="samplecodesmall"/>
        <w:keepNext/>
        <w:keepLines/>
        <w:widowControl/>
      </w:pPr>
      <w:r>
        <w:t>INSERT INTO gfc_part_indexes</w:t>
      </w:r>
    </w:p>
    <w:p w:rsidR="00CE23D3" w:rsidRDefault="00CE23D3" w:rsidP="00B852E3">
      <w:pPr>
        <w:pStyle w:val="samplecodesmall"/>
        <w:keepNext/>
        <w:keepLines/>
        <w:widowControl/>
      </w:pPr>
      <w:r>
        <w:t>(recname, indexid, part_id, part_type, part_column, subpart_type, subpart_column, hash_partitions)</w:t>
      </w:r>
    </w:p>
    <w:p w:rsidR="00CE23D3" w:rsidRDefault="00CE23D3" w:rsidP="00B852E3">
      <w:pPr>
        <w:pStyle w:val="samplecodesmall"/>
        <w:keepNext/>
        <w:keepLines/>
        <w:widowControl/>
      </w:pPr>
      <w:r>
        <w:t>SELECT</w:t>
      </w:r>
      <w:r>
        <w:tab/>
        <w:t>t.recname</w:t>
      </w:r>
    </w:p>
    <w:p w:rsidR="00CE23D3" w:rsidRDefault="00CE23D3" w:rsidP="00B852E3">
      <w:pPr>
        <w:pStyle w:val="samplecodesmall"/>
        <w:keepNext/>
        <w:keepLines/>
        <w:widowControl/>
      </w:pPr>
      <w:r>
        <w:t>,</w:t>
      </w:r>
      <w:r>
        <w:tab/>
        <w:t>i.indexid</w:t>
      </w:r>
    </w:p>
    <w:p w:rsidR="00CE23D3" w:rsidRDefault="00CE23D3" w:rsidP="00B852E3">
      <w:pPr>
        <w:pStyle w:val="samplecodesmall"/>
        <w:keepNext/>
        <w:keepLines/>
        <w:widowControl/>
      </w:pPr>
      <w:r>
        <w:t>,</w:t>
      </w:r>
      <w:r>
        <w:tab/>
        <w:t>t.part_id</w:t>
      </w:r>
    </w:p>
    <w:p w:rsidR="00CE23D3" w:rsidRDefault="00CE23D3" w:rsidP="00B852E3">
      <w:pPr>
        <w:pStyle w:val="samplecodesmall"/>
        <w:keepNext/>
        <w:keepLines/>
        <w:widowControl/>
      </w:pPr>
      <w:r>
        <w:t>,</w:t>
      </w:r>
      <w:r>
        <w:tab/>
        <w:t>t.part_type</w:t>
      </w:r>
    </w:p>
    <w:p w:rsidR="00CE23D3" w:rsidRDefault="00CE23D3" w:rsidP="00B852E3">
      <w:pPr>
        <w:pStyle w:val="samplecodesmall"/>
        <w:keepNext/>
        <w:keepLines/>
        <w:widowControl/>
      </w:pPr>
      <w:r>
        <w:t>,</w:t>
      </w:r>
      <w:r>
        <w:tab/>
        <w:t>t.part_column</w:t>
      </w:r>
    </w:p>
    <w:p w:rsidR="00CE23D3" w:rsidRDefault="00CE23D3" w:rsidP="00B852E3">
      <w:pPr>
        <w:pStyle w:val="samplecodesmall"/>
        <w:keepNext/>
        <w:keepLines/>
        <w:widowControl/>
      </w:pPr>
      <w:r>
        <w:t>,</w:t>
      </w:r>
      <w:r>
        <w:tab/>
        <w:t>'N' subpart_type</w:t>
      </w:r>
    </w:p>
    <w:p w:rsidR="00CE23D3" w:rsidRDefault="00CE23D3" w:rsidP="00B852E3">
      <w:pPr>
        <w:pStyle w:val="samplecodesmall"/>
        <w:keepNext/>
        <w:keepLines/>
        <w:widowControl/>
      </w:pPr>
      <w:r>
        <w:t>,</w:t>
      </w:r>
      <w:r>
        <w:tab/>
        <w:t>'' subpart_column</w:t>
      </w:r>
    </w:p>
    <w:p w:rsidR="00CE23D3" w:rsidRDefault="00CE23D3" w:rsidP="00B852E3">
      <w:pPr>
        <w:pStyle w:val="samplecodesmall"/>
        <w:keepNext/>
        <w:keepLines/>
        <w:widowControl/>
      </w:pPr>
      <w:r>
        <w:t>,</w:t>
      </w:r>
      <w:r>
        <w:tab/>
        <w:t>t.hash_partitions</w:t>
      </w:r>
    </w:p>
    <w:p w:rsidR="00CE23D3" w:rsidRDefault="00CE23D3" w:rsidP="00B852E3">
      <w:pPr>
        <w:pStyle w:val="samplecodesmall"/>
        <w:keepNext/>
        <w:keepLines/>
        <w:widowControl/>
      </w:pPr>
      <w:r>
        <w:t>FROM</w:t>
      </w:r>
      <w:r>
        <w:tab/>
        <w:t>gfc_part_tables t</w:t>
      </w:r>
    </w:p>
    <w:p w:rsidR="00CE23D3" w:rsidRDefault="00CE23D3" w:rsidP="00B852E3">
      <w:pPr>
        <w:pStyle w:val="samplecodesmall"/>
        <w:keepNext/>
        <w:keepLines/>
        <w:widowControl/>
      </w:pPr>
      <w:r>
        <w:t>,</w:t>
      </w:r>
      <w:r>
        <w:tab/>
        <w:t>psindexdefn i</w:t>
      </w:r>
    </w:p>
    <w:p w:rsidR="00CE23D3" w:rsidRDefault="00CE23D3" w:rsidP="00B852E3">
      <w:pPr>
        <w:pStyle w:val="samplecodesmall"/>
        <w:keepNext/>
        <w:keepLines/>
        <w:widowControl/>
      </w:pPr>
      <w:r>
        <w:t>WHERE</w:t>
      </w:r>
      <w:r>
        <w:tab/>
        <w:t>t.recname = i.recname</w:t>
      </w:r>
    </w:p>
    <w:p w:rsidR="00CE23D3" w:rsidRDefault="00CE23D3" w:rsidP="00B852E3">
      <w:pPr>
        <w:pStyle w:val="samplecodesmall"/>
        <w:keepNext/>
        <w:keepLines/>
        <w:widowControl/>
      </w:pPr>
      <w:r>
        <w:t>AND</w:t>
      </w:r>
      <w:r>
        <w:tab/>
        <w:t>t.subpart_type = 'L'</w:t>
      </w:r>
    </w:p>
    <w:p w:rsidR="00CE23D3" w:rsidRDefault="00CE23D3" w:rsidP="00B852E3">
      <w:pPr>
        <w:pStyle w:val="samplecodesmall"/>
        <w:keepNext/>
        <w:keepLines/>
        <w:widowControl/>
      </w:pPr>
      <w:r>
        <w:t>AND NOT EXISTS(</w:t>
      </w:r>
    </w:p>
    <w:p w:rsidR="00CE23D3" w:rsidRDefault="00CE23D3" w:rsidP="00B852E3">
      <w:pPr>
        <w:pStyle w:val="samplecodesmall"/>
        <w:keepNext/>
        <w:keepLines/>
        <w:widowControl/>
      </w:pPr>
      <w:r>
        <w:tab/>
        <w:t>SELECT 'x'</w:t>
      </w:r>
    </w:p>
    <w:p w:rsidR="00CE23D3" w:rsidRDefault="00CE23D3" w:rsidP="00B852E3">
      <w:pPr>
        <w:pStyle w:val="samplecodesmall"/>
        <w:keepNext/>
        <w:keepLines/>
        <w:widowControl/>
      </w:pPr>
      <w:r>
        <w:tab/>
        <w:t>FROM pskeydefn k, psrecfielddb f</w:t>
      </w:r>
    </w:p>
    <w:p w:rsidR="00CE23D3" w:rsidRDefault="00CE23D3" w:rsidP="00B852E3">
      <w:pPr>
        <w:pStyle w:val="samplecodesmall"/>
        <w:keepNext/>
        <w:keepLines/>
        <w:widowControl/>
      </w:pPr>
      <w:r>
        <w:tab/>
        <w:t>WHERE f.recname = i.recname</w:t>
      </w:r>
    </w:p>
    <w:p w:rsidR="00CE23D3" w:rsidRDefault="00CE23D3" w:rsidP="00B852E3">
      <w:pPr>
        <w:pStyle w:val="samplecodesmall"/>
        <w:keepNext/>
        <w:keepLines/>
        <w:widowControl/>
      </w:pPr>
      <w:r>
        <w:tab/>
        <w:t>AND   k.recname = f.recname_parent</w:t>
      </w:r>
    </w:p>
    <w:p w:rsidR="00CE23D3" w:rsidRDefault="00CE23D3" w:rsidP="00B852E3">
      <w:pPr>
        <w:pStyle w:val="samplecodesmall"/>
        <w:keepNext/>
        <w:keepLines/>
        <w:widowControl/>
      </w:pPr>
      <w:r>
        <w:tab/>
        <w:t>AND   k.indexid = i.indexid</w:t>
      </w:r>
    </w:p>
    <w:p w:rsidR="00CE23D3" w:rsidRDefault="00CE23D3" w:rsidP="00B852E3">
      <w:pPr>
        <w:pStyle w:val="samplecodesmall"/>
        <w:keepNext/>
        <w:keepLines/>
        <w:widowControl/>
      </w:pPr>
      <w:r>
        <w:tab/>
        <w:t>AND   k.fieldname = t.subpart_column</w:t>
      </w:r>
    </w:p>
    <w:p w:rsidR="00CE23D3" w:rsidRDefault="00CE23D3" w:rsidP="00B852E3">
      <w:pPr>
        <w:pStyle w:val="samplecodesmall"/>
        <w:keepNext/>
        <w:keepLines/>
        <w:widowControl/>
      </w:pPr>
      <w:r>
        <w:tab/>
        <w:t>AND   k.keyposn &lt;= 3</w:t>
      </w:r>
    </w:p>
    <w:p w:rsidR="00CE23D3" w:rsidRDefault="00CE23D3" w:rsidP="00B852E3">
      <w:pPr>
        <w:pStyle w:val="samplecodesmall"/>
        <w:keepNext/>
        <w:keepLines/>
        <w:widowControl/>
      </w:pPr>
      <w:r>
        <w:tab/>
        <w:t>)</w:t>
      </w:r>
    </w:p>
    <w:p w:rsidR="00CE23D3" w:rsidRDefault="00CE23D3" w:rsidP="00B852E3">
      <w:pPr>
        <w:pStyle w:val="samplecodesmall"/>
        <w:keepNext/>
        <w:keepLines/>
        <w:widowControl/>
      </w:pPr>
      <w:r>
        <w:t>;</w:t>
      </w:r>
    </w:p>
    <w:p w:rsidR="00CE23D3" w:rsidRDefault="00CE23D3" w:rsidP="009E7D59"/>
    <w:p w:rsidR="009E7D59" w:rsidRDefault="009E7D59" w:rsidP="009E7D59">
      <w:r>
        <w:t>This is another example of an index that should not be partitioned.  The meta-data is explicitly inserted.</w:t>
      </w:r>
    </w:p>
    <w:p w:rsidR="00CE23D3" w:rsidRDefault="00CE23D3" w:rsidP="00CE23D3">
      <w:pPr>
        <w:pStyle w:val="samplecodesmall"/>
      </w:pPr>
      <w:r>
        <w:t>INSERT INTO gfc_part_indexes</w:t>
      </w:r>
    </w:p>
    <w:p w:rsidR="00CE23D3" w:rsidRDefault="00CE23D3" w:rsidP="00CE23D3">
      <w:pPr>
        <w:pStyle w:val="samplecodesmall"/>
      </w:pPr>
      <w:r>
        <w:t>(recname, indexid, part_id, part_type, part_column)</w:t>
      </w:r>
    </w:p>
    <w:p w:rsidR="00CE23D3" w:rsidRDefault="00CE23D3" w:rsidP="00CE23D3">
      <w:pPr>
        <w:pStyle w:val="samplecodesmall"/>
      </w:pPr>
      <w:r>
        <w:t>VALUES</w:t>
      </w:r>
    </w:p>
    <w:p w:rsidR="00CE23D3" w:rsidRDefault="00CE23D3" w:rsidP="00CE23D3">
      <w:pPr>
        <w:pStyle w:val="samplecodesmall"/>
      </w:pPr>
      <w:r>
        <w:t>('TL_PAYABLE_TIME','A','GP','N',' ')</w:t>
      </w:r>
    </w:p>
    <w:p w:rsidR="00CE23D3" w:rsidRPr="00FC29D8" w:rsidRDefault="00CE23D3" w:rsidP="00CE23D3">
      <w:pPr>
        <w:pStyle w:val="samplecodesmall"/>
      </w:pPr>
      <w:r w:rsidRPr="00FC29D8">
        <w:t>/</w:t>
      </w:r>
    </w:p>
    <w:p w:rsidR="00CE23D3" w:rsidRPr="00FC29D8" w:rsidRDefault="00CE23D3" w:rsidP="00291E0F">
      <w:pPr>
        <w:widowControl w:val="0"/>
      </w:pPr>
    </w:p>
    <w:p w:rsidR="00B852E3" w:rsidRDefault="00B852E3" w:rsidP="0074559E">
      <w:pPr>
        <w:pStyle w:val="Heading6"/>
      </w:pPr>
      <w:bookmarkStart w:id="35" w:name="_Toc98275236"/>
      <w:r>
        <w:t>Global Payroll Streams</w:t>
      </w:r>
      <w:bookmarkEnd w:id="35"/>
    </w:p>
    <w:p w:rsidR="009E7D59" w:rsidRPr="009E7D59" w:rsidRDefault="009E7D59" w:rsidP="00291E0F">
      <w:pPr>
        <w:keepNext/>
        <w:keepLines/>
      </w:pPr>
      <w:r w:rsidRPr="009E7D59">
        <w:t>In Global Payroll, the ’Streams’ are defined as ranges of EMPLID in the table PS_GP_STRM.</w:t>
      </w:r>
      <w:r>
        <w:t xml:space="preserve">  The meta-data that describes the range partitions for the payroll tables is derived directly from this table.  Thus, once the streams have been defined, the partitioning will automatically match the stream definition, and there will be a 1:1 mapped of payroll process to physical table partition.  Thus each block of each partition cannot be updated by more than one process at a time, and there is no possibility of consistent read having to be done by the database in payroll processes.  </w:t>
      </w:r>
      <w:r w:rsidR="00291E0F">
        <w:t>The result is very good scalability of payroll with the number of streams.</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--insert data to specify range partitioning strategry</w:t>
      </w:r>
    </w:p>
    <w:p w:rsidR="00CE23D3" w:rsidRDefault="00243060" w:rsidP="00291E0F">
      <w:pPr>
        <w:pStyle w:val="samplecodesmall"/>
        <w:keepNext/>
        <w:keepLines/>
        <w:widowControl/>
      </w:pPr>
      <w:r>
        <w:t>-----------------------------------------------------------------------------------------------------------</w:t>
      </w:r>
    </w:p>
    <w:p w:rsidR="00CE23D3" w:rsidRDefault="00CE23D3" w:rsidP="00291E0F">
      <w:pPr>
        <w:pStyle w:val="samplecodesmall"/>
        <w:keepNext/>
        <w:keepLines/>
        <w:widowControl/>
      </w:pPr>
      <w:r>
        <w:t>DELETE FROM gfc_part_ranges</w:t>
      </w:r>
    </w:p>
    <w:p w:rsidR="00CE23D3" w:rsidRDefault="00CE23D3" w:rsidP="00291E0F">
      <w:pPr>
        <w:pStyle w:val="samplecodesmall"/>
        <w:keepNext/>
        <w:keepLines/>
        <w:widowControl/>
      </w:pPr>
      <w:r>
        <w:t>WHERE part_id = 'GP'</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INSERT INTO gfc_part_ranges </w:t>
      </w:r>
    </w:p>
    <w:p w:rsidR="00CE23D3" w:rsidRDefault="00CE23D3" w:rsidP="00291E0F">
      <w:pPr>
        <w:pStyle w:val="samplecodesmall"/>
        <w:keepNext/>
        <w:keepLines/>
        <w:widowControl/>
      </w:pPr>
      <w:r>
        <w:t>(part_id, part_no, part_name, part_value)</w:t>
      </w:r>
    </w:p>
    <w:p w:rsidR="00CE23D3" w:rsidRDefault="00CE23D3" w:rsidP="00291E0F">
      <w:pPr>
        <w:pStyle w:val="samplecodesmall"/>
        <w:keepNext/>
        <w:keepLines/>
        <w:widowControl/>
      </w:pPr>
      <w:r>
        <w:t>SELECT</w:t>
      </w:r>
      <w:r>
        <w:tab/>
        <w:t>'GP', strm_num</w:t>
      </w:r>
    </w:p>
    <w:p w:rsidR="00CE23D3" w:rsidRDefault="00CE23D3" w:rsidP="00291E0F">
      <w:pPr>
        <w:pStyle w:val="samplecodesmall"/>
        <w:keepNext/>
        <w:keepLines/>
        <w:widowControl/>
      </w:pPr>
      <w:r>
        <w:t xml:space="preserve">, </w:t>
      </w:r>
      <w:r>
        <w:tab/>
        <w:t>LTRIM(TO_CHAR(strm_num,'000')) part_name</w:t>
      </w:r>
    </w:p>
    <w:p w:rsidR="00CE23D3" w:rsidRDefault="00CE23D3" w:rsidP="00291E0F">
      <w:pPr>
        <w:pStyle w:val="samplecodesmall"/>
        <w:keepNext/>
        <w:keepLines/>
        <w:widowControl/>
      </w:pPr>
      <w:r>
        <w:t>,</w:t>
      </w:r>
      <w:r>
        <w:tab/>
        <w:t>NVL(LEAD(''''||emplid_from||'''',1) OVER (ORDER BY strm_Num),'MAXVALUE') part_value</w:t>
      </w:r>
    </w:p>
    <w:p w:rsidR="00CE23D3" w:rsidRDefault="00CE23D3" w:rsidP="00291E0F">
      <w:pPr>
        <w:pStyle w:val="samplecodesmall"/>
        <w:keepNext/>
        <w:keepLines/>
        <w:widowControl/>
      </w:pPr>
      <w:r>
        <w:t>FROM</w:t>
      </w:r>
      <w:r>
        <w:tab/>
        <w:t>ps_gp_strm</w:t>
      </w:r>
    </w:p>
    <w:p w:rsidR="00CE23D3" w:rsidRDefault="00CE23D3" w:rsidP="00291E0F">
      <w:pPr>
        <w:pStyle w:val="samplecodesmall"/>
        <w:keepNext/>
        <w:keepLines/>
        <w:widowControl/>
      </w:pPr>
      <w:r>
        <w:t>/</w:t>
      </w:r>
    </w:p>
    <w:p w:rsidR="00CE23D3" w:rsidRDefault="00CE23D3" w:rsidP="00291E0F">
      <w:pPr>
        <w:pStyle w:val="samplecodesmall"/>
        <w:keepNext/>
        <w:keepLines/>
        <w:widowControl/>
      </w:pPr>
    </w:p>
    <w:p w:rsidR="00CE23D3" w:rsidRDefault="00CE23D3" w:rsidP="00291E0F">
      <w:pPr>
        <w:pStyle w:val="samplecodesmall"/>
        <w:keepNext/>
        <w:keepLines/>
        <w:widowControl/>
      </w:pPr>
    </w:p>
    <w:p w:rsidR="00CE23D3" w:rsidRDefault="00CE23D3" w:rsidP="00291E0F">
      <w:pPr>
        <w:pStyle w:val="samplecodesmall"/>
        <w:keepNext/>
        <w:keepLines/>
        <w:widowControl/>
      </w:pPr>
      <w:r>
        <w:t xml:space="preserve">UPDATE </w:t>
      </w:r>
      <w:r>
        <w:tab/>
        <w:t>gfc_part_ranges</w:t>
      </w:r>
      <w:r w:rsidR="00291E0F">
        <w:rPr>
          <w:rStyle w:val="FootnoteReference"/>
        </w:rPr>
        <w:footnoteReference w:id="34"/>
      </w:r>
    </w:p>
    <w:p w:rsidR="00CE23D3" w:rsidRDefault="00CE23D3" w:rsidP="00291E0F">
      <w:pPr>
        <w:pStyle w:val="samplecodesmall"/>
        <w:keepNext/>
        <w:keepLines/>
        <w:widowControl/>
      </w:pPr>
      <w:r>
        <w:t>SET</w:t>
      </w:r>
      <w:r>
        <w:tab/>
        <w:t>tab_tablespace = 'GPSTRM'||LTRIM(TO_CHAR(MOD(part_no-1,32)+1,'00'))||'TAB'</w:t>
      </w:r>
    </w:p>
    <w:p w:rsidR="00CE23D3" w:rsidRDefault="00CE23D3" w:rsidP="00291E0F">
      <w:pPr>
        <w:pStyle w:val="samplecodesmall"/>
        <w:keepNext/>
        <w:keepLines/>
        <w:widowControl/>
      </w:pPr>
      <w:r>
        <w:t>,</w:t>
      </w:r>
      <w:r>
        <w:tab/>
        <w:t>idx_tablespace = 'GPSTRM'||LTRIM(TO_CHAR(MOD(part_no-1,32)+1,'00'))||'IDX'</w:t>
      </w:r>
    </w:p>
    <w:p w:rsidR="00CE23D3" w:rsidRDefault="00CE23D3" w:rsidP="00291E0F">
      <w:pPr>
        <w:pStyle w:val="samplecodesmall"/>
        <w:keepNext/>
        <w:keepLines/>
        <w:widowControl/>
      </w:pPr>
      <w:r>
        <w:t>--SET</w:t>
      </w:r>
      <w:r>
        <w:tab/>
        <w:t>tab_tablespace = 'GPSTRM'||part_name||'TAB'</w:t>
      </w:r>
    </w:p>
    <w:p w:rsidR="00CE23D3" w:rsidRDefault="00CE23D3" w:rsidP="00291E0F">
      <w:pPr>
        <w:pStyle w:val="samplecodesmall"/>
        <w:keepNext/>
        <w:keepLines/>
        <w:widowControl/>
      </w:pPr>
      <w:r>
        <w:t>--,</w:t>
      </w:r>
      <w:r>
        <w:tab/>
        <w:t>idx_tablespace = 'GPSTRM'||part_name||'IDX'</w:t>
      </w:r>
    </w:p>
    <w:p w:rsidR="00CE23D3" w:rsidRDefault="00CE23D3" w:rsidP="00291E0F">
      <w:pPr>
        <w:pStyle w:val="samplecodesmall"/>
        <w:keepNext/>
        <w:keepLines/>
        <w:widowControl/>
      </w:pPr>
      <w:r>
        <w:t>--SET</w:t>
      </w:r>
      <w:r>
        <w:tab/>
        <w:t xml:space="preserve">tab_tablespace = 'GPTABPART'||part_name||'' </w:t>
      </w:r>
    </w:p>
    <w:p w:rsidR="00CE23D3" w:rsidRDefault="00CE23D3" w:rsidP="00291E0F">
      <w:pPr>
        <w:pStyle w:val="samplecodesmall"/>
        <w:keepNext/>
        <w:keepLines/>
        <w:widowControl/>
      </w:pPr>
      <w:r>
        <w:t>--,</w:t>
      </w:r>
      <w:r>
        <w:tab/>
        <w:t>idx_tablespace = 'GPIDXPART'||part_name||''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tab_storage = '/*TAB STORAGE*/'</w:t>
      </w:r>
    </w:p>
    <w:p w:rsidR="00CE23D3" w:rsidRPr="00CE23D3" w:rsidRDefault="00CE23D3" w:rsidP="00291E0F">
      <w:pPr>
        <w:pStyle w:val="samplecodesmall"/>
        <w:keepNext/>
        <w:keepLines/>
        <w:widowControl/>
        <w:rPr>
          <w:lang w:val="da-DK"/>
        </w:rPr>
      </w:pPr>
      <w:r w:rsidRPr="00CE23D3">
        <w:rPr>
          <w:lang w:val="da-DK"/>
        </w:rPr>
        <w:t>--,</w:t>
      </w:r>
      <w:r w:rsidRPr="00CE23D3">
        <w:rPr>
          <w:lang w:val="da-DK"/>
        </w:rPr>
        <w:tab/>
        <w:t>idx_storage = '/*IDX STORAGE*/'</w:t>
      </w:r>
    </w:p>
    <w:p w:rsidR="00CE23D3" w:rsidRDefault="00CE23D3" w:rsidP="00291E0F">
      <w:pPr>
        <w:pStyle w:val="samplecodesmall"/>
        <w:keepNext/>
        <w:keepLines/>
        <w:widowControl/>
      </w:pPr>
      <w:r>
        <w:t>WHERE 1=1</w:t>
      </w:r>
    </w:p>
    <w:p w:rsidR="00CE23D3" w:rsidRDefault="00CE23D3" w:rsidP="00291E0F">
      <w:pPr>
        <w:pStyle w:val="samplecodesmall"/>
        <w:keepNext/>
        <w:keepLines/>
        <w:widowControl/>
      </w:pPr>
      <w:r>
        <w:t>/</w:t>
      </w:r>
    </w:p>
    <w:p w:rsidR="00D71616" w:rsidRDefault="00D71616" w:rsidP="00D71616"/>
    <w:p w:rsidR="00E820ED" w:rsidRDefault="00E820ED" w:rsidP="00E820ED">
      <w:pPr>
        <w:pStyle w:val="Heading6"/>
        <w:keepLines/>
      </w:pPr>
      <w:bookmarkStart w:id="36" w:name="_Toc98275237"/>
      <w:r>
        <w:t>Function Based Indexes</w:t>
      </w:r>
      <w:bookmarkEnd w:id="36"/>
    </w:p>
    <w:p w:rsidR="00E820ED" w:rsidRDefault="00E820ED" w:rsidP="00E820ED">
      <w:pPr>
        <w:keepNext/>
        <w:keepLines/>
      </w:pPr>
      <w:r>
        <w:t>Sometimes, it will be necessary to build indexes that are not defined in PeopleSoft.  A typical example is a function based index which cannot be defined in PeopleSoft.</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--insert data to generate the function based indexed</w:t>
      </w:r>
    </w:p>
    <w:p w:rsidR="00E820ED" w:rsidRDefault="00E820ED" w:rsidP="00E820ED">
      <w:pPr>
        <w:pStyle w:val="samplecodesmall"/>
        <w:keepNext/>
        <w:keepLines/>
        <w:widowControl/>
      </w:pPr>
      <w:r>
        <w:t>--------------------------------------------------------------------------------------------------------------</w:t>
      </w: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('TL_PAYABLE_TIME','Y','GP','N',' ', 'PCTFREE 1','_SPARSE');</w:t>
      </w:r>
      <w:r>
        <w:rPr>
          <w:rStyle w:val="FootnoteReference"/>
        </w:rPr>
        <w:footnoteReference w:id="35"/>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('TL_PAYABLE_TIME','Y','TL_PAYABLE_TIME','Y', 1, 0, 0);</w:t>
      </w:r>
    </w:p>
    <w:p w:rsidR="00E820ED" w:rsidRDefault="00E820ED" w:rsidP="00E820ED">
      <w:pPr>
        <w:pStyle w:val="samplecodesmall"/>
        <w:keepNext/>
        <w:keepLines/>
        <w:widowControl/>
      </w:pPr>
    </w:p>
    <w:p w:rsidR="00E820ED" w:rsidRDefault="00E820ED" w:rsidP="00E820ED">
      <w:pPr>
        <w:pStyle w:val="samplecodesmall"/>
        <w:keepNext/>
        <w:keepLines/>
        <w:widowControl/>
      </w:pPr>
      <w:r>
        <w:t>--(recname,indexid,keyposn,fieldname)</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('TL_PAYABLE_TIME','Y',1,'DECODE(PAYABLE_STATUS,''SP'',''SP'',NULL)',1);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('TL_PAYABLE_TIME','Y',2,'DECODE(PAYABLE_STATUS,''SP'',EMPLID,NULL)',1);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('TL_PAYABLE_TIME','Y',3,'DECODE(PAYABLE_STATUS,''SP'',DUR,NULL)',1);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('TL_PAYABLE_TIME','Y',4,'DECODE(PAYABLE_STATUS,''SP'',EMPL_RCD,NULL)',1);</w:t>
      </w:r>
    </w:p>
    <w:p w:rsidR="00E820ED" w:rsidRDefault="00E820ED" w:rsidP="00E820ED">
      <w:pPr>
        <w:pStyle w:val="samplecodesmall"/>
        <w:keepNext/>
        <w:keepLines/>
        <w:widowControl/>
      </w:pPr>
    </w:p>
    <w:p w:rsidR="00E820ED" w:rsidRDefault="00E820ED" w:rsidP="00E820ED">
      <w:pPr>
        <w:pStyle w:val="samplecodesmall"/>
        <w:keepNext/>
        <w:keepLines/>
        <w:widowControl/>
      </w:pPr>
      <w:r>
        <w:t>INSERT INTO gfc_part_indexes (recname, indexid, part_id, part_type, part_column, idx_storage, name_suffix)</w:t>
      </w:r>
    </w:p>
    <w:p w:rsidR="00E820ED" w:rsidRDefault="00E820ED" w:rsidP="00E820ED">
      <w:pPr>
        <w:pStyle w:val="samplecodesmall"/>
        <w:keepNext/>
        <w:keepLines/>
        <w:widowControl/>
      </w:pPr>
      <w:r>
        <w:t>VALUES ('TL_PAYABLE_TIME','Z','GP','L',' ', 'PCTFREE 1','_SPARSE');</w:t>
      </w:r>
      <w:r>
        <w:rPr>
          <w:rStyle w:val="FootnoteReference"/>
        </w:rPr>
        <w:footnoteReference w:id="36"/>
      </w:r>
    </w:p>
    <w:p w:rsidR="00E820ED" w:rsidRDefault="00E820ED" w:rsidP="00E820ED">
      <w:pPr>
        <w:pStyle w:val="samplecodesmall"/>
        <w:keepNext/>
        <w:keepLines/>
        <w:widowControl/>
      </w:pPr>
      <w:r>
        <w:t>INSERT INTO gfc_ps_indexdefn (recname, indexid, subrecname, subindexid, platform_ora, custkeyorder, uniqueflag)</w:t>
      </w:r>
    </w:p>
    <w:p w:rsidR="00E820ED" w:rsidRDefault="00E820ED" w:rsidP="00E820ED">
      <w:pPr>
        <w:pStyle w:val="samplecodesmall"/>
        <w:keepNext/>
        <w:keepLines/>
        <w:widowControl/>
      </w:pPr>
      <w:r>
        <w:t>VALUES ('TL_PAYABLE_TIME','Z','TL_PAYABLE_TIME','Z', 1, 0, 0);</w:t>
      </w:r>
    </w:p>
    <w:p w:rsidR="00E820ED" w:rsidRDefault="00E820ED" w:rsidP="00E820ED">
      <w:pPr>
        <w:pStyle w:val="samplecodesmall"/>
        <w:keepNext/>
        <w:keepLines/>
        <w:widowControl/>
      </w:pP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('TL_PAYABLE_TIME','Z',1,'DECODE(PAYABLE_STATUS,''NA'',''NA'',NULL)',1);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('TL_PAYABLE_TIME','Z',2,'DECODE(PAYABLE_STATUS,''NA'',EMPLID,NULL)',1);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('TL_PAYABLE_TIME','Z',3,'DECODE(PAYABLE_STATUS,''NA'',DUR,NULL)',1);</w:t>
      </w:r>
    </w:p>
    <w:p w:rsidR="00E820ED" w:rsidRDefault="00E820ED" w:rsidP="00E820ED">
      <w:pPr>
        <w:pStyle w:val="samplecodesmall"/>
        <w:keepNext/>
        <w:keepLines/>
        <w:widowControl/>
      </w:pPr>
      <w:r>
        <w:t xml:space="preserve">INSERT INTO gfc_ps_keydefn </w:t>
      </w:r>
    </w:p>
    <w:p w:rsidR="00E820ED" w:rsidRDefault="00E820ED" w:rsidP="00E820ED">
      <w:pPr>
        <w:pStyle w:val="samplecodesmall"/>
        <w:keepNext/>
        <w:keepLines/>
        <w:widowControl/>
      </w:pPr>
      <w:r>
        <w:t>VALUES ('TL_PAYABLE_TIME','Z',4,'DECODE(PAYABLE_STATUS,''NA'',EMPL_RCD,NULL)',1);</w:t>
      </w:r>
    </w:p>
    <w:p w:rsidR="00E820ED" w:rsidRDefault="00E820ED" w:rsidP="00E820ED"/>
    <w:p w:rsidR="00E820ED" w:rsidRDefault="00E820ED" w:rsidP="00524044">
      <w:pPr>
        <w:keepNext/>
        <w:keepLines/>
      </w:pPr>
      <w:r>
        <w:t>This is the output generated</w:t>
      </w:r>
    </w:p>
    <w:p w:rsidR="00E820ED" w:rsidRDefault="00E820ED" w:rsidP="00524044">
      <w:pPr>
        <w:pStyle w:val="samplecodeleft"/>
        <w:keepNext/>
        <w:keepLines/>
        <w:widowControl/>
      </w:pPr>
      <w:r>
        <w:t>CREATE INDEX sysadm.psytl_payable_time_sparse ON sysadm.ps_tl_payable_time</w:t>
      </w:r>
    </w:p>
    <w:p w:rsidR="00E820ED" w:rsidRDefault="00E820ED" w:rsidP="00524044">
      <w:pPr>
        <w:pStyle w:val="samplecodeleft"/>
        <w:keepNext/>
        <w:keepLines/>
        <w:widowControl/>
      </w:pPr>
      <w:r>
        <w:t>(DECODE(PAYABLE_STATUS,'SP','SP',NULL)</w:t>
      </w:r>
    </w:p>
    <w:p w:rsidR="00E820ED" w:rsidRDefault="00E820ED" w:rsidP="00524044">
      <w:pPr>
        <w:pStyle w:val="samplecodeleft"/>
        <w:keepNext/>
        <w:keepLines/>
        <w:widowControl/>
      </w:pPr>
      <w:r>
        <w:t>,DECODE(PAYABLE_STATUS,'SP',EMPLID,NULL)</w:t>
      </w:r>
    </w:p>
    <w:p w:rsidR="00E820ED" w:rsidRDefault="00E820ED" w:rsidP="00524044">
      <w:pPr>
        <w:pStyle w:val="samplecodeleft"/>
        <w:keepNext/>
        <w:keepLines/>
        <w:widowControl/>
      </w:pPr>
      <w:r>
        <w:t>,DECODE(PAYABLE_STATUS,'SP',DUR,NULL)</w:t>
      </w:r>
    </w:p>
    <w:p w:rsidR="00E820ED" w:rsidRDefault="00E820ED" w:rsidP="00524044">
      <w:pPr>
        <w:pStyle w:val="samplecodeleft"/>
        <w:keepNext/>
        <w:keepLines/>
        <w:widowControl/>
      </w:pPr>
      <w:r>
        <w:t>,DECODE(PAYABLE_STATUS,'SP',EMPL_RCD,NULL)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CREATE INDEX sysadm.psztl_payable_time_sparse ON sysadm.ps_tl_payable_time</w:t>
      </w:r>
    </w:p>
    <w:p w:rsidR="00E820ED" w:rsidRDefault="00E820ED" w:rsidP="00524044">
      <w:pPr>
        <w:pStyle w:val="samplecodeleft"/>
        <w:keepNext/>
        <w:keepLines/>
        <w:widowControl/>
      </w:pPr>
      <w:r>
        <w:t>(DECODE(PAYABLE_STATUS,'NA','NA',NULL)</w:t>
      </w:r>
    </w:p>
    <w:p w:rsidR="00E820ED" w:rsidRDefault="00E820ED" w:rsidP="00524044">
      <w:pPr>
        <w:pStyle w:val="samplecodeleft"/>
        <w:keepNext/>
        <w:keepLines/>
        <w:widowControl/>
      </w:pPr>
      <w:r>
        <w:t>,DECODE(PAYABLE_STATUS,'NA',EMPLID,NULL)</w:t>
      </w:r>
    </w:p>
    <w:p w:rsidR="00E820ED" w:rsidRDefault="00E820ED" w:rsidP="00524044">
      <w:pPr>
        <w:pStyle w:val="samplecodeleft"/>
        <w:keepNext/>
        <w:keepLines/>
        <w:widowControl/>
      </w:pPr>
      <w:r>
        <w:t>,DECODE(PAYABLE_STATUS,'NA',DUR,NULL)</w:t>
      </w:r>
    </w:p>
    <w:p w:rsidR="00E820ED" w:rsidRDefault="00E820ED" w:rsidP="00524044">
      <w:pPr>
        <w:pStyle w:val="samplecodeleft"/>
        <w:keepNext/>
        <w:keepLines/>
        <w:widowControl/>
      </w:pPr>
      <w:r>
        <w:t>,DECODE(PAYABLE_STATUS,'NA',EMPL_RCD,NULL)</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LOCAL</w:t>
      </w:r>
    </w:p>
    <w:p w:rsidR="00E820ED" w:rsidRDefault="00E820ED" w:rsidP="00524044">
      <w:pPr>
        <w:pStyle w:val="samplecodeleft"/>
        <w:keepNext/>
        <w:keepLines/>
        <w:widowControl/>
      </w:pPr>
      <w:r>
        <w:t>(PARTITION tl_payable_timez2008l09 TABLESPACE GP2008L09IDX</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,PARTITION tl_payable_timez2010l13 TABLESPACE GP2010L13IDX</w:t>
      </w:r>
    </w:p>
    <w:p w:rsidR="00E820ED" w:rsidRDefault="00E820ED" w:rsidP="00524044">
      <w:pPr>
        <w:pStyle w:val="samplecodeleft"/>
        <w:keepNext/>
        <w:keepLines/>
        <w:widowControl/>
      </w:pPr>
      <w:r>
        <w:t>,PARTITION tl_payable_timezz_others</w:t>
      </w:r>
    </w:p>
    <w:p w:rsidR="00E820ED" w:rsidRDefault="00E820ED" w:rsidP="00524044">
      <w:pPr>
        <w:pStyle w:val="samplecodeleft"/>
        <w:keepNext/>
        <w:keepLines/>
        <w:widowControl/>
      </w:pPr>
      <w:r>
        <w:t>)</w:t>
      </w:r>
    </w:p>
    <w:p w:rsidR="00E820ED" w:rsidRDefault="00E820ED" w:rsidP="00524044">
      <w:pPr>
        <w:pStyle w:val="samplecodeleft"/>
        <w:keepNext/>
        <w:keepLines/>
        <w:widowControl/>
      </w:pPr>
      <w:r>
        <w:t>TABLESPACE PSINDEX</w:t>
      </w:r>
    </w:p>
    <w:p w:rsidR="00524044" w:rsidRDefault="00524044" w:rsidP="00823068">
      <w:pPr>
        <w:pStyle w:val="samplecodeleft"/>
        <w:keepNext/>
        <w:keepLines/>
        <w:widowControl/>
      </w:pPr>
      <w:r>
        <w:t>…</w:t>
      </w:r>
    </w:p>
    <w:p w:rsidR="00823068" w:rsidRDefault="00823068">
      <w:pPr>
        <w:spacing w:after="0" w:line="240" w:lineRule="auto"/>
        <w:rPr>
          <w:rFonts w:ascii="Arial Narrow" w:hAnsi="Arial Narrow"/>
          <w:b/>
          <w:i/>
          <w:color w:val="0000FF"/>
        </w:rPr>
      </w:pPr>
      <w:r>
        <w:br w:type="page"/>
      </w:r>
    </w:p>
    <w:p w:rsidR="00B852E3" w:rsidRDefault="00B852E3" w:rsidP="00524044">
      <w:pPr>
        <w:pStyle w:val="Heading6"/>
        <w:keepLines/>
      </w:pPr>
      <w:bookmarkStart w:id="37" w:name="_Toc98275238"/>
      <w:r>
        <w:t>List Partition</w:t>
      </w:r>
      <w:r w:rsidR="00E820ED">
        <w:t>ing</w:t>
      </w:r>
      <w:bookmarkEnd w:id="37"/>
    </w:p>
    <w:p w:rsidR="00291E0F" w:rsidRDefault="00291E0F" w:rsidP="00524044">
      <w:pPr>
        <w:keepNext/>
        <w:keepLines/>
      </w:pPr>
      <w:r>
        <w:t>The requirements for list partitions vary greatlty from customer to customer.  The insert statements do extract the calendar group names from the application tables because the calendars might not have been created at the time when the DBA needs to create the partitions.</w:t>
      </w:r>
    </w:p>
    <w:p w:rsidR="00291E0F" w:rsidRDefault="00291E0F" w:rsidP="00524044">
      <w:pPr>
        <w:keepNext/>
        <w:keepLines/>
      </w:pPr>
      <w:r>
        <w:t>Again, the following are examples collected from several sites.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data to list partitions</w:t>
      </w:r>
    </w:p>
    <w:p w:rsidR="00CE23D3" w:rsidRDefault="00CE23D3" w:rsidP="00524044">
      <w:pPr>
        <w:pStyle w:val="samplecodesmall"/>
        <w:keepNext/>
        <w:keepLines/>
        <w:widowControl/>
      </w:pPr>
      <w:r>
        <w:t>--2007 onwards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r w:rsidR="00291E0F">
        <w:rPr>
          <w:rStyle w:val="FootnoteReference"/>
        </w:rPr>
        <w:footnoteReference w:id="37"/>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VALUES ('GP',9999,'Z_OTHERS','DEFAULT')</w:t>
      </w:r>
    </w:p>
    <w:p w:rsidR="00D525E6" w:rsidRDefault="00D525E6" w:rsidP="00524044">
      <w:pPr>
        <w:pStyle w:val="samplecodesmall"/>
        <w:keepNext/>
        <w:keepLines/>
        <w:widowControl/>
      </w:pPr>
      <w:r>
        <w:t>/</w:t>
      </w:r>
    </w:p>
    <w:p w:rsidR="00D525E6" w:rsidRDefault="00D525E6" w:rsidP="00524044">
      <w:pPr>
        <w:pStyle w:val="samplecodesmall"/>
        <w:keepNext/>
        <w:keepLines/>
        <w:widowControl/>
      </w:pPr>
    </w:p>
    <w:p w:rsidR="00CE23D3" w:rsidRDefault="00CE23D3" w:rsidP="00524044">
      <w:pPr>
        <w:pStyle w:val="samplecodesmall"/>
        <w:keepNext/>
        <w:keepLines/>
        <w:widowControl/>
      </w:pPr>
      <w:r>
        <w:t>-----------------------------------------------------------------------------------------------------------</w:t>
      </w:r>
    </w:p>
    <w:p w:rsidR="00291E0F" w:rsidRDefault="00CE23D3" w:rsidP="00524044">
      <w:pPr>
        <w:pStyle w:val="samplecodesmall"/>
        <w:keepNext/>
        <w:keepLines/>
        <w:widowControl/>
      </w:pPr>
      <w:r>
        <w:t>--monthly partitions for Pensioners</w:t>
      </w:r>
      <w:r w:rsidR="00291E0F">
        <w:rPr>
          <w:rStyle w:val="FootnoteReference"/>
        </w:rPr>
        <w:footnoteReference w:id="38"/>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INSERT INTO gfc_part_lists</w:t>
      </w:r>
    </w:p>
    <w:p w:rsidR="00CE23D3" w:rsidRDefault="00CE23D3" w:rsidP="00524044">
      <w:pPr>
        <w:pStyle w:val="samplecodesmall"/>
        <w:keepNext/>
        <w:keepLines/>
        <w:widowControl/>
      </w:pPr>
      <w:r>
        <w:t>(part_id, part_no, part_name, list_value)</w:t>
      </w:r>
    </w:p>
    <w:p w:rsidR="00CE23D3" w:rsidRDefault="00CE23D3" w:rsidP="00524044">
      <w:pPr>
        <w:pStyle w:val="samplecodesmall"/>
        <w:keepNext/>
        <w:keepLines/>
        <w:widowControl/>
      </w:pPr>
      <w:r>
        <w:t>SELECT</w:t>
      </w:r>
      <w:r>
        <w:tab/>
        <w:t>'GP'</w:t>
      </w:r>
    </w:p>
    <w:p w:rsidR="00CE23D3" w:rsidRDefault="00CE23D3" w:rsidP="00524044">
      <w:pPr>
        <w:pStyle w:val="samplecodesmall"/>
        <w:keepNext/>
        <w:keepLines/>
        <w:widowControl/>
      </w:pPr>
      <w:r>
        <w:t>,</w:t>
      </w:r>
      <w:r>
        <w:tab/>
        <w:t>year</w:t>
      </w:r>
    </w:p>
    <w:p w:rsidR="00CE23D3" w:rsidRDefault="00CE23D3" w:rsidP="00524044">
      <w:pPr>
        <w:pStyle w:val="samplecodesmall"/>
        <w:keepNext/>
        <w:keepLines/>
        <w:widowControl/>
      </w:pPr>
      <w:r>
        <w:t xml:space="preserve">, </w:t>
      </w:r>
      <w:r>
        <w:tab/>
        <w:t xml:space="preserve">      LTRIM(TO_CHAR(y.year,'0000'))</w:t>
      </w:r>
    </w:p>
    <w:p w:rsidR="00CE23D3" w:rsidRDefault="00CE23D3" w:rsidP="00524044">
      <w:pPr>
        <w:pStyle w:val="samplecodesmall"/>
        <w:keepNext/>
        <w:keepLines/>
        <w:widowControl/>
      </w:pPr>
      <w:r>
        <w:t xml:space="preserve">, </w:t>
      </w:r>
      <w:r>
        <w:tab/>
        <w:t>''''||LTRIM(TO_CHAR(y.year,'0000'))||'PM01'','||</w:t>
      </w:r>
    </w:p>
    <w:p w:rsidR="00CE23D3" w:rsidRDefault="00CE23D3" w:rsidP="00524044">
      <w:pPr>
        <w:pStyle w:val="samplecodesmall"/>
        <w:keepNext/>
        <w:keepLines/>
        <w:widowControl/>
      </w:pPr>
      <w:r>
        <w:tab/>
        <w:t>''''||LTRIM(TO_CHAR(y.year,'0000'))||'PM02'','||</w:t>
      </w:r>
    </w:p>
    <w:p w:rsidR="00CE23D3" w:rsidRDefault="00CE23D3" w:rsidP="00524044">
      <w:pPr>
        <w:pStyle w:val="samplecodesmall"/>
        <w:keepNext/>
        <w:keepLines/>
        <w:widowControl/>
      </w:pPr>
      <w:r>
        <w:tab/>
        <w:t>''''||LTRIM(TO_CHAR(y.year,'0000'))||'PM03'','||</w:t>
      </w:r>
    </w:p>
    <w:p w:rsidR="00CE23D3" w:rsidRDefault="00CE23D3" w:rsidP="00524044">
      <w:pPr>
        <w:pStyle w:val="samplecodesmall"/>
        <w:keepNext/>
        <w:keepLines/>
        <w:widowControl/>
      </w:pPr>
      <w:r>
        <w:tab/>
        <w:t>''''||LTRIM(TO_CHAR(y.year,'0000'))||'PM04'','||</w:t>
      </w:r>
    </w:p>
    <w:p w:rsidR="00CE23D3" w:rsidRDefault="00CE23D3" w:rsidP="00524044">
      <w:pPr>
        <w:pStyle w:val="samplecodesmall"/>
        <w:keepNext/>
        <w:keepLines/>
        <w:widowControl/>
      </w:pPr>
      <w:r>
        <w:tab/>
        <w:t>''''||LTRIM(TO_CHAR(y.year,'0000'))||'PM05'','||</w:t>
      </w:r>
    </w:p>
    <w:p w:rsidR="00CE23D3" w:rsidRDefault="00CE23D3" w:rsidP="00524044">
      <w:pPr>
        <w:pStyle w:val="samplecodesmall"/>
        <w:keepNext/>
        <w:keepLines/>
        <w:widowControl/>
      </w:pPr>
      <w:r>
        <w:tab/>
        <w:t>''''||LTRIM(TO_CHAR(y.year,'0000'))||'PM06'','||</w:t>
      </w:r>
    </w:p>
    <w:p w:rsidR="00CE23D3" w:rsidRDefault="00CE23D3" w:rsidP="00524044">
      <w:pPr>
        <w:pStyle w:val="samplecodesmall"/>
        <w:keepNext/>
        <w:keepLines/>
        <w:widowControl/>
      </w:pPr>
      <w:r>
        <w:tab/>
        <w:t>''''||LTRIM(TO_CHAR(y.year,'0000'))||'PM07'','||</w:t>
      </w:r>
    </w:p>
    <w:p w:rsidR="00CE23D3" w:rsidRDefault="00CE23D3" w:rsidP="00524044">
      <w:pPr>
        <w:pStyle w:val="samplecodesmall"/>
        <w:keepNext/>
        <w:keepLines/>
        <w:widowControl/>
      </w:pPr>
      <w:r>
        <w:tab/>
        <w:t>''''||LTRIM(TO_CHAR(y.year,'0000'))||'PM08'','||</w:t>
      </w:r>
    </w:p>
    <w:p w:rsidR="00CE23D3" w:rsidRDefault="00CE23D3" w:rsidP="00524044">
      <w:pPr>
        <w:pStyle w:val="samplecodesmall"/>
        <w:keepNext/>
        <w:keepLines/>
        <w:widowControl/>
      </w:pPr>
      <w:r>
        <w:tab/>
        <w:t>''''||LTRIM(TO_CHAR(y.year,'0000'))||'PM09'','||</w:t>
      </w:r>
    </w:p>
    <w:p w:rsidR="00CE23D3" w:rsidRDefault="00CE23D3" w:rsidP="00524044">
      <w:pPr>
        <w:pStyle w:val="samplecodesmall"/>
        <w:keepNext/>
        <w:keepLines/>
        <w:widowControl/>
      </w:pPr>
      <w:r>
        <w:tab/>
        <w:t>''''||LTRIM(TO_CHAR(y.year,'0000'))||'PM10'','||</w:t>
      </w:r>
    </w:p>
    <w:p w:rsidR="00CE23D3" w:rsidRDefault="00CE23D3" w:rsidP="00524044">
      <w:pPr>
        <w:pStyle w:val="samplecodesmall"/>
        <w:keepNext/>
        <w:keepLines/>
        <w:widowControl/>
      </w:pPr>
      <w:r>
        <w:tab/>
        <w:t>''''||LTRIM(TO_CHAR(y.year,'0000'))||'PM11'','||</w:t>
      </w:r>
    </w:p>
    <w:p w:rsidR="00CE23D3" w:rsidRDefault="00CE23D3" w:rsidP="00524044">
      <w:pPr>
        <w:pStyle w:val="samplecodesmall"/>
        <w:keepNext/>
        <w:keepLines/>
        <w:widowControl/>
      </w:pPr>
      <w:r>
        <w:tab/>
        <w:t>''''||LTRIM(TO_CHAR(y.year,'0000'))||'PM12'''</w:t>
      </w:r>
    </w:p>
    <w:p w:rsidR="00CE23D3" w:rsidRDefault="00CE23D3" w:rsidP="00524044">
      <w:pPr>
        <w:pStyle w:val="samplecodesmall"/>
        <w:keepNext/>
        <w:keepLines/>
        <w:widowControl/>
      </w:pPr>
      <w:r>
        <w:t>FROM (</w:t>
      </w:r>
    </w:p>
    <w:p w:rsidR="00CE23D3" w:rsidRDefault="00CE23D3" w:rsidP="00524044">
      <w:pPr>
        <w:pStyle w:val="samplecodesmall"/>
        <w:keepNext/>
        <w:keepLines/>
        <w:widowControl/>
      </w:pPr>
      <w:r>
        <w:tab/>
        <w:t xml:space="preserve">SELECT </w:t>
      </w:r>
      <w:r>
        <w:tab/>
        <w:t>2007+rownum as year</w:t>
      </w:r>
      <w:r w:rsidR="00D525E6">
        <w:rPr>
          <w:rStyle w:val="FootnoteReference"/>
        </w:rPr>
        <w:footnoteReference w:id="39"/>
      </w:r>
    </w:p>
    <w:p w:rsidR="00CE23D3" w:rsidRDefault="00CE23D3" w:rsidP="00524044">
      <w:pPr>
        <w:pStyle w:val="samplecodesmall"/>
        <w:keepNext/>
        <w:keepLines/>
        <w:widowControl/>
      </w:pPr>
      <w:r>
        <w:tab/>
        <w:t xml:space="preserve">FROM   </w:t>
      </w:r>
      <w:r>
        <w:tab/>
        <w:t>dba_objects</w:t>
      </w:r>
    </w:p>
    <w:p w:rsidR="00CE23D3" w:rsidRDefault="00CE23D3" w:rsidP="00524044">
      <w:pPr>
        <w:pStyle w:val="samplecodesmall"/>
        <w:keepNext/>
        <w:keepLines/>
        <w:widowControl/>
      </w:pPr>
      <w:r>
        <w:tab/>
        <w:t xml:space="preserve">WHERE </w:t>
      </w:r>
      <w:r>
        <w:tab/>
        <w:t>rownum &lt;= 3</w:t>
      </w:r>
    </w:p>
    <w:p w:rsidR="00CE23D3" w:rsidRDefault="00CE23D3" w:rsidP="00524044">
      <w:pPr>
        <w:pStyle w:val="samplecodesmall"/>
        <w:keepNext/>
        <w:keepLines/>
        <w:widowControl/>
      </w:pPr>
      <w:r>
        <w:t xml:space="preserve">     </w:t>
      </w:r>
      <w:r>
        <w:tab/>
        <w:t>) y</w:t>
      </w:r>
    </w:p>
    <w:p w:rsidR="00CE23D3" w:rsidRDefault="00CE23D3" w:rsidP="00524044">
      <w:pPr>
        <w:pStyle w:val="samplecodesmall"/>
        <w:keepNext/>
        <w:keepLines/>
        <w:widowControl/>
      </w:pPr>
      <w:r>
        <w:t>ORDER BY 1,2,3</w:t>
      </w:r>
    </w:p>
    <w:p w:rsidR="00CE23D3" w:rsidRDefault="00CE23D3" w:rsidP="00524044">
      <w:pPr>
        <w:pStyle w:val="samplecodesmall"/>
        <w:keepNext/>
        <w:keepLines/>
        <w:widowControl/>
      </w:pPr>
      <w:r>
        <w:t>/</w:t>
      </w:r>
    </w:p>
    <w:p w:rsidR="00CE23D3" w:rsidRDefault="00CE23D3" w:rsidP="00291E0F"/>
    <w:p w:rsidR="00CE23D3" w:rsidRDefault="00CE23D3" w:rsidP="00CE23D3">
      <w:pPr>
        <w:pStyle w:val="samplecodesmall"/>
      </w:pPr>
      <w:r>
        <w:t>-----------------------------------------------------------------------------------------------------------</w:t>
      </w:r>
    </w:p>
    <w:p w:rsidR="00CE23D3" w:rsidRDefault="00CE23D3" w:rsidP="00CE23D3">
      <w:pPr>
        <w:pStyle w:val="samplecodesmall"/>
      </w:pPr>
      <w:r>
        <w:t xml:space="preserve">--lunar monthly partitions for </w:t>
      </w:r>
      <w:r w:rsidR="00291E0F">
        <w:t>lunar and weekly</w:t>
      </w:r>
      <w:r w:rsidR="00D525E6">
        <w:rPr>
          <w:rStyle w:val="FootnoteReference"/>
        </w:rPr>
        <w:footnoteReference w:id="40"/>
      </w:r>
    </w:p>
    <w:p w:rsidR="00CE23D3" w:rsidRDefault="00CE23D3" w:rsidP="00CE23D3">
      <w:pPr>
        <w:pStyle w:val="samplecodesmall"/>
      </w:pPr>
      <w:r>
        <w:t>-----------------------------------------------------------------------------------------------------------</w:t>
      </w:r>
    </w:p>
    <w:p w:rsidR="00CE23D3" w:rsidRDefault="00CE23D3" w:rsidP="00CE23D3">
      <w:pPr>
        <w:pStyle w:val="samplecodesmall"/>
      </w:pPr>
      <w:r>
        <w:t>INSERT INTO gfc_part_lists</w:t>
      </w:r>
    </w:p>
    <w:p w:rsidR="00CE23D3" w:rsidRDefault="00CE23D3" w:rsidP="00CE23D3">
      <w:pPr>
        <w:pStyle w:val="samplecodesmall"/>
      </w:pPr>
      <w:r>
        <w:t>(part_id, part_no, part_name, list_value)</w:t>
      </w:r>
    </w:p>
    <w:p w:rsidR="00CE23D3" w:rsidRDefault="00CE23D3" w:rsidP="00CE23D3">
      <w:pPr>
        <w:pStyle w:val="samplecodesmall"/>
      </w:pPr>
      <w:r>
        <w:t>SELECT</w:t>
      </w:r>
      <w:r>
        <w:tab/>
        <w:t>'GP'</w:t>
      </w:r>
    </w:p>
    <w:p w:rsidR="00CE23D3" w:rsidRDefault="00CE23D3" w:rsidP="00CE23D3">
      <w:pPr>
        <w:pStyle w:val="samplecodesmall"/>
      </w:pPr>
      <w:r>
        <w:t>,</w:t>
      </w:r>
      <w:r>
        <w:tab/>
        <w:t>year+period/100</w:t>
      </w:r>
    </w:p>
    <w:p w:rsidR="00CE23D3" w:rsidRDefault="00CE23D3" w:rsidP="00CE23D3">
      <w:pPr>
        <w:pStyle w:val="samplecodesmall"/>
      </w:pPr>
      <w:r>
        <w:t xml:space="preserve">, </w:t>
      </w:r>
      <w:r>
        <w:tab/>
        <w:t>LTRIM(TO_CHAR(y.year,'0000'))||'L'||LTRIM(TO_CHAR(p.period,'00'))</w:t>
      </w:r>
    </w:p>
    <w:p w:rsidR="00CE23D3" w:rsidRDefault="00CE23D3" w:rsidP="00CE23D3">
      <w:pPr>
        <w:pStyle w:val="samplecodesmall"/>
      </w:pPr>
      <w:r>
        <w:t>,</w:t>
      </w:r>
      <w:r>
        <w:tab/>
        <w:t>''''||LTRIM(TO_CHAR(y.year,'0000'))||'UL'||LTRIM(TO_CHAR(  p.period  ,'00'))||''','||</w:t>
      </w:r>
    </w:p>
    <w:p w:rsidR="00CE23D3" w:rsidRDefault="00CE23D3" w:rsidP="00CE23D3">
      <w:pPr>
        <w:pStyle w:val="samplecodesmall"/>
      </w:pPr>
      <w:r>
        <w:tab/>
        <w:t>''''||LTRIM(TO_CHAR(y.year,'0000'))||'UW'||LTRIM(TO_CHAR(4*p.period-3,'00'))||''','||</w:t>
      </w:r>
    </w:p>
    <w:p w:rsidR="00CE23D3" w:rsidRDefault="00CE23D3" w:rsidP="00CE23D3">
      <w:pPr>
        <w:pStyle w:val="samplecodesmall"/>
      </w:pPr>
      <w:r>
        <w:tab/>
        <w:t>''''||LTRIM(TO_CHAR(y.year,'0000'))||'UW'||LTRIM(TO_CHAR(4*p.period-2,'00'))||''','||</w:t>
      </w:r>
    </w:p>
    <w:p w:rsidR="00CE23D3" w:rsidRDefault="00CE23D3" w:rsidP="00CE23D3">
      <w:pPr>
        <w:pStyle w:val="samplecodesmall"/>
      </w:pPr>
      <w:r>
        <w:tab/>
        <w:t>''''||LTRIM(TO_CHAR(y.year,'0000'))||'UW'||LTRIM(TO_CHAR(4*p.period-1,'00'))||''','||</w:t>
      </w:r>
    </w:p>
    <w:p w:rsidR="00CE23D3" w:rsidRDefault="00CE23D3" w:rsidP="00CE23D3">
      <w:pPr>
        <w:pStyle w:val="samplecodesmall"/>
      </w:pPr>
      <w:r>
        <w:tab/>
        <w:t>''''||LTRIM(TO_CHAR(y.year,'0000'))||'UW'||LTRIM(TO_CHAR(4*p.period-0,'00'))||''''</w:t>
      </w:r>
    </w:p>
    <w:p w:rsidR="00CE23D3" w:rsidRDefault="00CE23D3" w:rsidP="00CE23D3">
      <w:pPr>
        <w:pStyle w:val="samplecodesmall"/>
      </w:pPr>
      <w:r>
        <w:t xml:space="preserve">FROM </w:t>
      </w:r>
      <w:r>
        <w:tab/>
        <w:t>(</w:t>
      </w:r>
    </w:p>
    <w:p w:rsidR="00CE23D3" w:rsidRDefault="00CE23D3" w:rsidP="00CE23D3">
      <w:pPr>
        <w:pStyle w:val="samplecodesmall"/>
      </w:pPr>
      <w:r>
        <w:tab/>
        <w:t>SELECT  rownum as period</w:t>
      </w:r>
    </w:p>
    <w:p w:rsidR="00CE23D3" w:rsidRDefault="00CE23D3" w:rsidP="00CE23D3">
      <w:pPr>
        <w:pStyle w:val="samplecodesmall"/>
      </w:pPr>
      <w:r>
        <w:tab/>
        <w:t xml:space="preserve">FROM </w:t>
      </w:r>
      <w:r>
        <w:tab/>
        <w:t>dba_objects</w:t>
      </w:r>
    </w:p>
    <w:p w:rsidR="00CE23D3" w:rsidRDefault="00CE23D3" w:rsidP="00CE23D3">
      <w:pPr>
        <w:pStyle w:val="samplecodesmall"/>
      </w:pPr>
      <w:r>
        <w:tab/>
        <w:t>WHERE</w:t>
      </w:r>
      <w:r>
        <w:tab/>
        <w:t>rownum &lt;= 14</w:t>
      </w:r>
    </w:p>
    <w:p w:rsidR="00CE23D3" w:rsidRDefault="00CE23D3" w:rsidP="00CE23D3">
      <w:pPr>
        <w:pStyle w:val="samplecodesmall"/>
      </w:pPr>
      <w:r>
        <w:t xml:space="preserve">     </w:t>
      </w:r>
      <w:r>
        <w:tab/>
        <w:t>) p</w:t>
      </w:r>
    </w:p>
    <w:p w:rsidR="00CE23D3" w:rsidRDefault="00CE23D3" w:rsidP="00CE23D3">
      <w:pPr>
        <w:pStyle w:val="samplecodesmall"/>
      </w:pPr>
      <w:r>
        <w:t xml:space="preserve">,    </w:t>
      </w:r>
      <w:r>
        <w:tab/>
        <w:t>(</w:t>
      </w:r>
    </w:p>
    <w:p w:rsidR="00CE23D3" w:rsidRDefault="00CE23D3" w:rsidP="00CE23D3">
      <w:pPr>
        <w:pStyle w:val="samplecodesmall"/>
      </w:pPr>
      <w:r>
        <w:tab/>
        <w:t xml:space="preserve">SELECT </w:t>
      </w:r>
      <w:r>
        <w:tab/>
        <w:t>2007+rownum as year</w:t>
      </w:r>
    </w:p>
    <w:p w:rsidR="00CE23D3" w:rsidRDefault="00CE23D3" w:rsidP="00CE23D3">
      <w:pPr>
        <w:pStyle w:val="samplecodesmall"/>
      </w:pPr>
      <w:r>
        <w:tab/>
        <w:t xml:space="preserve">FROM   </w:t>
      </w:r>
      <w:r>
        <w:tab/>
        <w:t>dba_objects</w:t>
      </w:r>
    </w:p>
    <w:p w:rsidR="00CE23D3" w:rsidRDefault="00CE23D3" w:rsidP="00CE23D3">
      <w:pPr>
        <w:pStyle w:val="samplecodesmall"/>
      </w:pPr>
      <w:r>
        <w:tab/>
        <w:t xml:space="preserve">WHERE </w:t>
      </w:r>
      <w:r>
        <w:tab/>
        <w:t>rownum &lt;= 3 --years of list partitions</w:t>
      </w:r>
    </w:p>
    <w:p w:rsidR="00CE23D3" w:rsidRDefault="00CE23D3" w:rsidP="00CE23D3">
      <w:pPr>
        <w:pStyle w:val="samplecodesmall"/>
      </w:pPr>
      <w:r>
        <w:t xml:space="preserve">     </w:t>
      </w:r>
      <w:r>
        <w:tab/>
        <w:t>) y</w:t>
      </w:r>
    </w:p>
    <w:p w:rsidR="00CE23D3" w:rsidRDefault="00CE23D3" w:rsidP="00CE23D3">
      <w:pPr>
        <w:pStyle w:val="samplecodesmall"/>
      </w:pPr>
      <w:r>
        <w:t>WHERE</w:t>
      </w:r>
      <w:r>
        <w:tab/>
        <w:t>period &lt;= DECODE(y.year,2023,14,13)</w:t>
      </w:r>
    </w:p>
    <w:p w:rsidR="00CE23D3" w:rsidRDefault="00CE23D3" w:rsidP="00CE23D3">
      <w:pPr>
        <w:pStyle w:val="samplecodesmall"/>
      </w:pPr>
      <w:r>
        <w:t>ORDER BY 1,2,3</w:t>
      </w:r>
    </w:p>
    <w:p w:rsidR="00CE23D3" w:rsidRDefault="00CE23D3" w:rsidP="00CE23D3">
      <w:pPr>
        <w:pStyle w:val="samplecodesmall"/>
      </w:pPr>
      <w:r>
        <w:t>/</w:t>
      </w:r>
    </w:p>
    <w:p w:rsidR="00CE23D3" w:rsidRDefault="00CE23D3" w:rsidP="00CE23D3">
      <w:pPr>
        <w:pStyle w:val="samplecodesmall"/>
      </w:pPr>
    </w:p>
    <w:p w:rsidR="00CE23D3" w:rsidRDefault="00CE23D3" w:rsidP="00CE23D3">
      <w:pPr>
        <w:pStyle w:val="samplecodesmall"/>
      </w:pPr>
      <w:r>
        <w:t>--need to add specific years where W53</w:t>
      </w:r>
    </w:p>
    <w:p w:rsidR="00CE23D3" w:rsidRDefault="00CE23D3" w:rsidP="00CE23D3">
      <w:pPr>
        <w:pStyle w:val="samplecodesmall"/>
      </w:pPr>
      <w:r>
        <w:t>UPDATE</w:t>
      </w:r>
      <w:r>
        <w:tab/>
        <w:t>gfc_part_lists a</w:t>
      </w:r>
      <w:r w:rsidR="00D525E6">
        <w:rPr>
          <w:rStyle w:val="FootnoteReference"/>
        </w:rPr>
        <w:footnoteReference w:id="41"/>
      </w:r>
    </w:p>
    <w:p w:rsidR="00CE23D3" w:rsidRDefault="00CE23D3" w:rsidP="00CE23D3">
      <w:pPr>
        <w:pStyle w:val="samplecodesmall"/>
      </w:pPr>
      <w:r>
        <w:t>SET</w:t>
      </w:r>
      <w:r>
        <w:tab/>
        <w:t>a.list_value = a.list_value ||','''||SUBSTR(a.part_name,1,4)||'UW53'''</w:t>
      </w:r>
    </w:p>
    <w:p w:rsidR="00CE23D3" w:rsidRDefault="00CE23D3" w:rsidP="00CE23D3">
      <w:pPr>
        <w:pStyle w:val="samplecodesmall"/>
      </w:pPr>
      <w:r>
        <w:t>WHERE</w:t>
      </w:r>
      <w:r>
        <w:tab/>
        <w:t>a.part_id = 'GP'</w:t>
      </w:r>
    </w:p>
    <w:p w:rsidR="00CE23D3" w:rsidRDefault="00CE23D3" w:rsidP="00CE23D3">
      <w:pPr>
        <w:pStyle w:val="samplecodesmall"/>
      </w:pPr>
      <w:r>
        <w:t>AND</w:t>
      </w:r>
      <w:r>
        <w:tab/>
        <w:t>a.part_name = (</w:t>
      </w:r>
    </w:p>
    <w:p w:rsidR="00CE23D3" w:rsidRDefault="00CE23D3" w:rsidP="00CE23D3">
      <w:pPr>
        <w:pStyle w:val="samplecodesmall"/>
      </w:pPr>
      <w:r>
        <w:tab/>
      </w:r>
      <w:r>
        <w:tab/>
        <w:t xml:space="preserve">SELECT </w:t>
      </w:r>
      <w:r>
        <w:tab/>
        <w:t>MAX(b.part_name)</w:t>
      </w:r>
    </w:p>
    <w:p w:rsidR="00CE23D3" w:rsidRDefault="00CE23D3" w:rsidP="00CE23D3">
      <w:pPr>
        <w:pStyle w:val="samplecodesmall"/>
      </w:pPr>
      <w:r>
        <w:tab/>
      </w:r>
      <w:r>
        <w:tab/>
        <w:t>FROM</w:t>
      </w:r>
      <w:r>
        <w:tab/>
        <w:t>gfc_part_lists b</w:t>
      </w:r>
    </w:p>
    <w:p w:rsidR="00CE23D3" w:rsidRDefault="00CE23D3" w:rsidP="00CE23D3">
      <w:pPr>
        <w:pStyle w:val="samplecodesmall"/>
      </w:pPr>
      <w:r>
        <w:tab/>
      </w:r>
      <w:r>
        <w:tab/>
        <w:t>WHERE</w:t>
      </w:r>
      <w:r>
        <w:tab/>
        <w:t>a.part_id = 'GP'</w:t>
      </w:r>
    </w:p>
    <w:p w:rsidR="00CE23D3" w:rsidRDefault="00CE23D3" w:rsidP="00CE23D3">
      <w:pPr>
        <w:pStyle w:val="samplecodesmall"/>
      </w:pPr>
      <w:r>
        <w:tab/>
      </w:r>
      <w:r>
        <w:tab/>
        <w:t>AND</w:t>
      </w:r>
      <w:r>
        <w:tab/>
        <w:t>SUBSTR(a.part_name,1,5) = SUBSTR(b.part_name,1,5))</w:t>
      </w:r>
    </w:p>
    <w:p w:rsidR="00CE23D3" w:rsidRDefault="00CE23D3" w:rsidP="00CE23D3">
      <w:pPr>
        <w:pStyle w:val="samplecodesmall"/>
      </w:pPr>
      <w:r>
        <w:t>AND</w:t>
      </w:r>
      <w:r>
        <w:tab/>
        <w:t>(a.part_name LIKE '2013_' OR</w:t>
      </w:r>
    </w:p>
    <w:p w:rsidR="00CE23D3" w:rsidRDefault="00CE23D3" w:rsidP="00CE23D3">
      <w:pPr>
        <w:pStyle w:val="samplecodesmall"/>
      </w:pPr>
      <w:r>
        <w:t xml:space="preserve">         a.part_name LIKE '2023_') -- and others</w:t>
      </w:r>
    </w:p>
    <w:p w:rsidR="00CE23D3" w:rsidRDefault="00CE23D3" w:rsidP="00CE23D3">
      <w:pPr>
        <w:pStyle w:val="samplecodesmall"/>
      </w:pPr>
      <w:r>
        <w:t>/</w:t>
      </w:r>
    </w:p>
    <w:p w:rsidR="00CE23D3" w:rsidRDefault="00CE23D3" w:rsidP="00D525E6"/>
    <w:p w:rsidR="00B852E3" w:rsidRDefault="00B852E3" w:rsidP="00524044">
      <w:pPr>
        <w:pStyle w:val="Heading6"/>
        <w:keepLines/>
      </w:pPr>
      <w:bookmarkStart w:id="38" w:name="_Toc98275239"/>
      <w:r>
        <w:t>Selectively Building Sub-Partitions</w:t>
      </w:r>
      <w:bookmarkEnd w:id="38"/>
    </w:p>
    <w:p w:rsidR="00D525E6" w:rsidRDefault="00D525E6" w:rsidP="00524044">
      <w:pPr>
        <w:keepNext/>
        <w:keepLines/>
      </w:pPr>
      <w:r>
        <w:t xml:space="preserve">It is not always necessary to build every list partition for every range partition.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--mapping between ranges and lists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INSERT INTO gfc_part_range_Lists</w:t>
      </w:r>
      <w:r w:rsidR="00D525E6">
        <w:rPr>
          <w:rStyle w:val="FootnoteReference"/>
        </w:rPr>
        <w:footnoteReference w:id="42"/>
      </w:r>
    </w:p>
    <w:p w:rsidR="00CE23D3" w:rsidRDefault="00CE23D3" w:rsidP="00524044">
      <w:pPr>
        <w:pStyle w:val="samplecodesmall"/>
        <w:keepNext/>
        <w:keepLines/>
        <w:widowControl/>
      </w:pPr>
      <w:r>
        <w:t>(part_id, range_name, list_name)</w:t>
      </w:r>
    </w:p>
    <w:p w:rsidR="00CE23D3" w:rsidRDefault="00CE23D3" w:rsidP="00524044">
      <w:pPr>
        <w:pStyle w:val="samplecodesmall"/>
        <w:keepNext/>
        <w:keepLines/>
        <w:widowControl/>
      </w:pPr>
      <w:r>
        <w:t>SELECT r.part_id, r.part_name, l.part_name</w:t>
      </w:r>
    </w:p>
    <w:p w:rsidR="00CE23D3" w:rsidRDefault="00CE23D3" w:rsidP="00524044">
      <w:pPr>
        <w:pStyle w:val="samplecodesmall"/>
        <w:keepNext/>
        <w:keepLines/>
        <w:widowControl/>
      </w:pPr>
      <w:r>
        <w:t>FROM   gfc_part_ranges r</w:t>
      </w:r>
    </w:p>
    <w:p w:rsidR="00CE23D3" w:rsidRDefault="00CE23D3" w:rsidP="00524044">
      <w:pPr>
        <w:pStyle w:val="samplecodesmall"/>
        <w:keepNext/>
        <w:keepLines/>
        <w:widowControl/>
      </w:pPr>
      <w:r>
        <w:t>,      gfc_part_lists l</w:t>
      </w:r>
    </w:p>
    <w:p w:rsidR="00CE23D3" w:rsidRDefault="00CE23D3" w:rsidP="00524044">
      <w:pPr>
        <w:pStyle w:val="samplecodesmall"/>
        <w:keepNext/>
        <w:keepLines/>
        <w:widowControl/>
      </w:pPr>
      <w:r>
        <w:t>WHERE  l.part_id = r.part_id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range/list combinations that are not needed</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DELETE FROM gfc_part_range_lists</w:t>
      </w:r>
    </w:p>
    <w:p w:rsidR="00CE23D3" w:rsidRDefault="00CE23D3" w:rsidP="00524044">
      <w:pPr>
        <w:pStyle w:val="samplecodesmall"/>
        <w:keepNext/>
        <w:keepLines/>
        <w:widowControl/>
      </w:pPr>
      <w:r>
        <w:t>WHERE build = 'Y'</w:t>
      </w:r>
    </w:p>
    <w:p w:rsidR="00CE23D3" w:rsidRDefault="00CE23D3" w:rsidP="00524044">
      <w:pPr>
        <w:pStyle w:val="samplecodesmall"/>
        <w:keepNext/>
        <w:keepLines/>
        <w:widowControl/>
      </w:pPr>
      <w:r>
        <w:t>AND   (  (list_name like 'IRL%' AND range_name != '01')</w:t>
      </w:r>
      <w:r w:rsidR="00D525E6">
        <w:rPr>
          <w:rStyle w:val="FootnoteReference"/>
        </w:rPr>
        <w:footnoteReference w:id="43"/>
      </w:r>
    </w:p>
    <w:p w:rsidR="00CE23D3" w:rsidRDefault="00CE23D3" w:rsidP="00524044">
      <w:pPr>
        <w:pStyle w:val="samplecodesmall"/>
        <w:keepNext/>
        <w:keepLines/>
        <w:widowControl/>
      </w:pPr>
      <w:r>
        <w:t xml:space="preserve">      OR (list_name like 'UK%'  AND NOT range_name IN('02','03','04','05','06','07','08')))</w:t>
      </w:r>
      <w:r w:rsidR="00D525E6">
        <w:rPr>
          <w:rStyle w:val="FootnoteReference"/>
        </w:rPr>
        <w:footnoteReference w:id="44"/>
      </w:r>
    </w:p>
    <w:p w:rsidR="00CE23D3" w:rsidRDefault="00CE23D3" w:rsidP="00524044">
      <w:pPr>
        <w:pStyle w:val="samplecodesmall"/>
        <w:keepNext/>
        <w:keepLines/>
        <w:widowControl/>
      </w:pPr>
      <w:r>
        <w:t>AND   build = 'Y'</w:t>
      </w:r>
    </w:p>
    <w:p w:rsidR="00CE23D3" w:rsidRDefault="00CE23D3" w:rsidP="00524044">
      <w:pPr>
        <w:pStyle w:val="samplecodesmall"/>
        <w:keepNext/>
        <w:keepLines/>
        <w:widowControl/>
      </w:pPr>
      <w:r>
        <w:t>AND   part_id = 'GP'</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p>
    <w:p w:rsidR="00CE23D3" w:rsidRDefault="00CE23D3" w:rsidP="00524044">
      <w:pPr>
        <w:pStyle w:val="samplecodesmall"/>
        <w:keepNext/>
        <w:keepLines/>
        <w:widowControl/>
      </w:pPr>
      <w:r>
        <w:t>--Uncomment this if you to just rebuild composite partitioned tables</w:t>
      </w:r>
    </w:p>
    <w:p w:rsidR="00CE23D3" w:rsidRDefault="00CE23D3" w:rsidP="00524044">
      <w:pPr>
        <w:pStyle w:val="samplecodesmall"/>
        <w:keepNext/>
        <w:keepLines/>
        <w:widowControl/>
      </w:pPr>
      <w:r>
        <w:t>--DELETE FROM gfc_temp_tables --WHERE RECNAME != ' '</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--DELETE FROM gfc_part_tables </w:t>
      </w:r>
    </w:p>
    <w:p w:rsidR="00CE23D3" w:rsidRDefault="00CE23D3" w:rsidP="00524044">
      <w:pPr>
        <w:pStyle w:val="samplecodesmall"/>
        <w:keepNext/>
        <w:keepLines/>
        <w:widowControl/>
      </w:pPr>
      <w:r>
        <w:t>--WHERE subpart_type = 'N'</w:t>
      </w:r>
    </w:p>
    <w:p w:rsidR="00CE23D3" w:rsidRDefault="00CE23D3" w:rsidP="00524044">
      <w:pPr>
        <w:pStyle w:val="samplecodesmall"/>
        <w:keepNext/>
        <w:keepLines/>
        <w:widowControl/>
      </w:pPr>
      <w:r>
        <w:t>--RECNAME != 'GP_PYE_SEG_STAT'</w:t>
      </w:r>
    </w:p>
    <w:p w:rsidR="00CE23D3" w:rsidRDefault="00CE23D3" w:rsidP="00524044">
      <w:pPr>
        <w:pStyle w:val="samplecodesmall"/>
        <w:keepNext/>
        <w:keepLines/>
        <w:widowControl/>
      </w:pPr>
      <w:r>
        <w:t>--;</w:t>
      </w:r>
    </w:p>
    <w:p w:rsidR="00CE23D3" w:rsidRDefault="00CE23D3" w:rsidP="00D525E6"/>
    <w:p w:rsidR="00B852E3" w:rsidRDefault="00B852E3" w:rsidP="00524044">
      <w:pPr>
        <w:pStyle w:val="Heading6"/>
        <w:keepLines/>
      </w:pPr>
      <w:bookmarkStart w:id="39" w:name="_Toc98275240"/>
      <w:r>
        <w:t>Setting Context Values</w:t>
      </w:r>
      <w:bookmarkEnd w:id="39"/>
    </w:p>
    <w:p w:rsidR="00613E77" w:rsidRDefault="00613E77" w:rsidP="00524044">
      <w:pPr>
        <w:keepNext/>
        <w:keepLines/>
      </w:pPr>
      <w:r>
        <w:t xml:space="preserve">The final part of the meta-data is to set site specific settings in the context via another public procedure in the </w:t>
      </w:r>
      <w:r w:rsidRPr="00613E77">
        <w:rPr>
          <w:i/>
        </w:rPr>
        <w:t>gfc_pspart</w:t>
      </w:r>
      <w:r>
        <w:t xml:space="preserve"> package</w:t>
      </w:r>
      <w:r w:rsidR="00B852E3">
        <w:t xml:space="preserve"> (see </w:t>
      </w:r>
      <w:r w:rsidR="00B852E3">
        <w:fldChar w:fldCharType="begin"/>
      </w:r>
      <w:r w:rsidR="00B852E3">
        <w:instrText xml:space="preserve"> REF _Ref253986627 \h </w:instrText>
      </w:r>
      <w:r w:rsidR="00B852E3">
        <w:fldChar w:fldCharType="separate"/>
      </w:r>
      <w:r w:rsidR="007E7CE1" w:rsidRPr="00276601">
        <w:t>SET_DEFAULTS</w:t>
      </w:r>
      <w:r w:rsidR="007E7CE1">
        <w:t xml:space="preserve"> Procedure</w:t>
      </w:r>
      <w:r w:rsidR="00B852E3">
        <w:fldChar w:fldCharType="end"/>
      </w:r>
      <w:r w:rsidR="00B852E3">
        <w:t xml:space="preserve"> on page </w:t>
      </w:r>
      <w:r w:rsidR="00B852E3">
        <w:fldChar w:fldCharType="begin"/>
      </w:r>
      <w:r w:rsidR="00B852E3">
        <w:instrText xml:space="preserve"> PAGEREF _Ref253986629 \h </w:instrText>
      </w:r>
      <w:r w:rsidR="00B852E3">
        <w:fldChar w:fldCharType="separate"/>
      </w:r>
      <w:r w:rsidR="007E7CE1">
        <w:rPr>
          <w:noProof/>
        </w:rPr>
        <w:t>52</w:t>
      </w:r>
      <w:r w:rsidR="00B852E3">
        <w:fldChar w:fldCharType="end"/>
      </w:r>
      <w:r w:rsidR="00B852E3">
        <w:t>)</w:t>
      </w:r>
      <w:r>
        <w:t>.</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--set gfc_pspart defaults</w:t>
      </w:r>
    </w:p>
    <w:p w:rsidR="00CE23D3" w:rsidRDefault="00CE23D3" w:rsidP="00524044">
      <w:pPr>
        <w:pStyle w:val="samplecodesmall"/>
        <w:keepNext/>
        <w:keepLines/>
        <w:widowControl/>
      </w:pPr>
      <w:r>
        <w:t>-----------------------------------------------------------------------------------------------------------</w:t>
      </w:r>
    </w:p>
    <w:p w:rsidR="00CE23D3" w:rsidRDefault="00CE23D3" w:rsidP="00524044">
      <w:pPr>
        <w:pStyle w:val="samplecodesmall"/>
        <w:keepNext/>
        <w:keepLines/>
        <w:widowControl/>
      </w:pPr>
      <w:r>
        <w:t xml:space="preserve">set serveroutput on buffer 1000000000 </w:t>
      </w:r>
    </w:p>
    <w:p w:rsidR="00CE23D3" w:rsidRDefault="00CE23D3" w:rsidP="00524044">
      <w:pPr>
        <w:pStyle w:val="samplecodesmall"/>
        <w:keepNext/>
        <w:keepLines/>
        <w:widowControl/>
      </w:pPr>
      <w:r>
        <w:t>execute gfc_pspart.set_defaults(p_read_all=&gt;'</w:t>
      </w:r>
      <w:r w:rsidR="00613E77">
        <w:t>XXX</w:t>
      </w:r>
      <w:r>
        <w:t>_READ_ONLY');</w:t>
      </w:r>
    </w:p>
    <w:p w:rsidR="00CE23D3" w:rsidRDefault="00CE23D3" w:rsidP="00524044">
      <w:pPr>
        <w:pStyle w:val="samplecodesmall"/>
        <w:keepNext/>
        <w:keepLines/>
        <w:widowControl/>
      </w:pPr>
      <w:r>
        <w:t>execute gfc_pspart.set_defaults(p_update_all=&gt;'</w:t>
      </w:r>
      <w:r w:rsidR="00613E77">
        <w:t>XXX</w:t>
      </w:r>
      <w:r>
        <w:t>_UPDATE');</w:t>
      </w:r>
    </w:p>
    <w:p w:rsidR="00CE23D3" w:rsidRDefault="00CE23D3" w:rsidP="00524044">
      <w:pPr>
        <w:pStyle w:val="samplecodesmall"/>
        <w:keepNext/>
        <w:keepLines/>
        <w:widowControl/>
      </w:pPr>
      <w:r>
        <w:t>execute gfc_pspart.set_defaults(p_roles =&gt; 'Y');</w:t>
      </w:r>
    </w:p>
    <w:p w:rsidR="00BF1381" w:rsidRDefault="00BF1381" w:rsidP="00BF1381">
      <w:pPr>
        <w:pStyle w:val="samplecodesmall"/>
        <w:keepNext/>
        <w:keepLines/>
      </w:pPr>
      <w:r>
        <w:t>execute gfc_pspart.set_defaults(p_ddlenable=&gt;'BEGIN psft_ddl_lock.set_ddl_permitted(TRUE); END;'||CHR(10)||'/');</w:t>
      </w:r>
      <w:r>
        <w:rPr>
          <w:rStyle w:val="FootnoteReference"/>
        </w:rPr>
        <w:footnoteReference w:id="45"/>
      </w:r>
    </w:p>
    <w:p w:rsidR="00CE23D3" w:rsidRDefault="00BF1381" w:rsidP="00BF1381">
      <w:pPr>
        <w:pStyle w:val="samplecodesmall"/>
        <w:keepNext/>
        <w:keepLines/>
        <w:widowControl/>
      </w:pPr>
      <w:r>
        <w:t>execute gfc_pspart.set_defaults(p_ddldisable=&gt;'BEGIN psft_ddl_lock.set_ddl_permitted(FALSE); END;' ||CHR(10)||'/');</w:t>
      </w:r>
    </w:p>
    <w:p w:rsidR="004755AB" w:rsidRDefault="00CE23D3" w:rsidP="00524044">
      <w:pPr>
        <w:pStyle w:val="samplecodesmall"/>
        <w:keepNext/>
        <w:keepLines/>
        <w:widowControl/>
      </w:pPr>
      <w:r>
        <w:t>execute gfc_pspart.display_defaults;</w:t>
      </w:r>
    </w:p>
    <w:p w:rsidR="006A4BCF" w:rsidRDefault="006A4BCF" w:rsidP="006A4BCF"/>
    <w:p w:rsidR="00B852E3" w:rsidRDefault="00B852E3" w:rsidP="00524044">
      <w:pPr>
        <w:pStyle w:val="Heading6"/>
        <w:keepLines/>
      </w:pPr>
      <w:bookmarkStart w:id="40" w:name="_Toc98275241"/>
      <w:r>
        <w:t>Globally Partitioned Indexes</w:t>
      </w:r>
      <w:bookmarkEnd w:id="40"/>
      <w:r>
        <w:t xml:space="preserve"> </w:t>
      </w:r>
    </w:p>
    <w:p w:rsidR="00B852E3" w:rsidRDefault="00B852E3" w:rsidP="00524044">
      <w:pPr>
        <w:keepNext/>
        <w:keepLines/>
      </w:pPr>
      <w:r>
        <w:t xml:space="preserve">Globally partitioned indexes must have a MAXVALUE partition specified.  So in this case the range partition definition for TL is copied to TLMAX, and a MAXVALUE partition is added.  </w:t>
      </w:r>
    </w:p>
    <w:p w:rsidR="00B852E3" w:rsidRDefault="00B852E3" w:rsidP="00524044">
      <w:pPr>
        <w:pStyle w:val="samplecodesmall"/>
        <w:keepNext/>
        <w:keepLines/>
        <w:widowControl/>
      </w:pPr>
      <w:r>
        <w:t>--TLMAX is identical to TL but has maxvalue to support globally partitioned indexes</w:t>
      </w: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 tab_tablespace, idx_tablespace)</w:t>
      </w:r>
    </w:p>
    <w:p w:rsidR="00B852E3" w:rsidRDefault="00B852E3" w:rsidP="00524044">
      <w:pPr>
        <w:pStyle w:val="samplecodesmall"/>
        <w:keepNext/>
        <w:keepLines/>
        <w:widowControl/>
      </w:pPr>
      <w:r>
        <w:t>SELECT</w:t>
      </w:r>
      <w:r>
        <w:tab/>
        <w:t>'TLMAX', part_no, part_name, part_value, tab_tablespace, idx_tablespace</w:t>
      </w:r>
    </w:p>
    <w:p w:rsidR="00B852E3" w:rsidRDefault="00B852E3" w:rsidP="00524044">
      <w:pPr>
        <w:pStyle w:val="samplecodesmall"/>
        <w:keepNext/>
        <w:keepLines/>
        <w:widowControl/>
      </w:pPr>
      <w:r>
        <w:t>FROM</w:t>
      </w:r>
      <w:r>
        <w:tab/>
        <w:t>gfc_part_ranges</w:t>
      </w:r>
    </w:p>
    <w:p w:rsidR="00B852E3" w:rsidRDefault="00B852E3" w:rsidP="00524044">
      <w:pPr>
        <w:pStyle w:val="samplecodesmall"/>
        <w:keepNext/>
        <w:keepLines/>
        <w:widowControl/>
      </w:pPr>
      <w:r>
        <w:t>WHERE</w:t>
      </w:r>
      <w:r>
        <w:tab/>
        <w:t>part_id = 'TL'</w:t>
      </w:r>
    </w:p>
    <w:p w:rsidR="00B852E3" w:rsidRDefault="00B852E3" w:rsidP="00524044">
      <w:pPr>
        <w:pStyle w:val="samplecodesmall"/>
        <w:keepNext/>
        <w:keepLines/>
        <w:widowControl/>
      </w:pPr>
      <w:r>
        <w:t>/</w:t>
      </w:r>
    </w:p>
    <w:p w:rsidR="00B852E3" w:rsidRDefault="00B852E3" w:rsidP="00524044">
      <w:pPr>
        <w:pStyle w:val="samplecodesmall"/>
        <w:keepNext/>
        <w:keepLines/>
        <w:widowControl/>
      </w:pPr>
    </w:p>
    <w:p w:rsidR="00B852E3" w:rsidRDefault="00B852E3" w:rsidP="00524044">
      <w:pPr>
        <w:pStyle w:val="samplecodesmall"/>
        <w:keepNext/>
        <w:keepLines/>
        <w:widowControl/>
      </w:pPr>
      <w:r>
        <w:t xml:space="preserve">INSERT INTO gfc_part_ranges </w:t>
      </w:r>
    </w:p>
    <w:p w:rsidR="00B852E3" w:rsidRDefault="00B852E3" w:rsidP="00524044">
      <w:pPr>
        <w:pStyle w:val="samplecodesmall"/>
        <w:keepNext/>
        <w:keepLines/>
        <w:widowControl/>
      </w:pPr>
      <w:r>
        <w:t>(part_id, part_no, part_name, part_value)</w:t>
      </w:r>
    </w:p>
    <w:p w:rsidR="00B852E3" w:rsidRDefault="00B852E3" w:rsidP="00524044">
      <w:pPr>
        <w:pStyle w:val="samplecodesmall"/>
        <w:keepNext/>
        <w:keepLines/>
        <w:widowControl/>
      </w:pPr>
      <w:r>
        <w:t>VALUES</w:t>
      </w:r>
    </w:p>
    <w:p w:rsidR="00B852E3" w:rsidRDefault="00B852E3" w:rsidP="00524044">
      <w:pPr>
        <w:pStyle w:val="samplecodesmall"/>
        <w:keepNext/>
        <w:keepLines/>
        <w:widowControl/>
      </w:pPr>
      <w:r>
        <w:t>('TLMAX', 9999, 9999, 'MAXVALUE')</w:t>
      </w:r>
    </w:p>
    <w:p w:rsidR="00B852E3" w:rsidRDefault="00B852E3" w:rsidP="00524044">
      <w:pPr>
        <w:pStyle w:val="samplecodesmall"/>
        <w:keepNext/>
        <w:keepLines/>
        <w:widowControl/>
      </w:pPr>
      <w:r>
        <w:t>/</w:t>
      </w:r>
    </w:p>
    <w:p w:rsidR="00B852E3" w:rsidRDefault="00B852E3" w:rsidP="00B852E3">
      <w:pPr>
        <w:pStyle w:val="samplecodesmall"/>
      </w:pPr>
    </w:p>
    <w:p w:rsidR="007C4804" w:rsidRDefault="007C4804" w:rsidP="007C4804">
      <w:pPr>
        <w:pStyle w:val="Heading5"/>
      </w:pPr>
      <w:r>
        <w:br w:type="page"/>
      </w:r>
      <w:bookmarkStart w:id="41" w:name="_Toc98275242"/>
      <w:r>
        <w:t>Example Time &amp; Labor Meta-Data</w:t>
      </w:r>
      <w:bookmarkEnd w:id="41"/>
    </w:p>
    <w:p w:rsidR="007C4804" w:rsidRDefault="007C4804" w:rsidP="007C4804">
      <w:pPr>
        <w:pStyle w:val="Heading6"/>
      </w:pPr>
      <w:bookmarkStart w:id="42" w:name="_Toc98275243"/>
      <w:r>
        <w:t>Archiving Time-Based Range Partitioning</w:t>
      </w:r>
      <w:bookmarkEnd w:id="42"/>
    </w:p>
    <w:p w:rsidR="007C4804" w:rsidRDefault="007C4804" w:rsidP="007C4804"/>
    <w:p w:rsidR="007C4804" w:rsidRDefault="007C4804" w:rsidP="007C4804">
      <w:pPr>
        <w:pStyle w:val="samplecodesmall"/>
      </w:pPr>
      <w:r>
        <w:t xml:space="preserve">UPDATE </w:t>
      </w:r>
      <w:r>
        <w:tab/>
        <w:t>gfc_part_tables</w:t>
      </w:r>
    </w:p>
    <w:p w:rsidR="007C4804" w:rsidRDefault="007C4804" w:rsidP="007C4804">
      <w:pPr>
        <w:pStyle w:val="samplecodesmall"/>
      </w:pPr>
      <w:r>
        <w:t xml:space="preserve">SET </w:t>
      </w:r>
      <w:r>
        <w:tab/>
        <w:t>arch_flag = 'A'</w:t>
      </w:r>
      <w:r w:rsidR="00453BDB">
        <w:rPr>
          <w:rStyle w:val="FootnoteReference"/>
        </w:rPr>
        <w:footnoteReference w:id="46"/>
      </w:r>
    </w:p>
    <w:p w:rsidR="007C4804" w:rsidRDefault="007C4804" w:rsidP="007C4804">
      <w:pPr>
        <w:pStyle w:val="samplecodesmall"/>
      </w:pPr>
      <w:r>
        <w:t>,</w:t>
      </w:r>
      <w:r>
        <w:tab/>
        <w:t>arch_schema = 'PSARCH'</w:t>
      </w:r>
      <w:r w:rsidR="00453BDB">
        <w:rPr>
          <w:rStyle w:val="FootnoteReference"/>
        </w:rPr>
        <w:footnoteReference w:id="47"/>
      </w:r>
    </w:p>
    <w:p w:rsidR="007C4804" w:rsidRDefault="007C4804" w:rsidP="007C4804">
      <w:pPr>
        <w:pStyle w:val="samplecodesmall"/>
      </w:pPr>
      <w:r>
        <w:t xml:space="preserve">WHERE </w:t>
      </w:r>
      <w:r>
        <w:tab/>
        <w:t>part_id IN('SCH')</w:t>
      </w:r>
    </w:p>
    <w:p w:rsidR="007C4804" w:rsidRDefault="007C4804" w:rsidP="007C4804">
      <w:pPr>
        <w:pStyle w:val="samplecodesmall"/>
      </w:pPr>
      <w:r>
        <w:t>OR</w:t>
      </w:r>
      <w:r>
        <w:tab/>
        <w:t>recname IN('AUDIT_SCH_TBL')</w:t>
      </w:r>
    </w:p>
    <w:p w:rsidR="00453BDB" w:rsidRDefault="007C4804" w:rsidP="00453BDB">
      <w:pPr>
        <w:pStyle w:val="samplecodesmall"/>
      </w:pPr>
      <w:r>
        <w:t>/</w:t>
      </w:r>
    </w:p>
    <w:p w:rsidR="00453BDB" w:rsidRDefault="00453BDB" w:rsidP="00453BDB">
      <w:pPr>
        <w:pStyle w:val="samplecodesmall"/>
      </w:pPr>
    </w:p>
    <w:p w:rsidR="007C4804" w:rsidRDefault="007C4804" w:rsidP="00453BDB">
      <w:pPr>
        <w:pStyle w:val="samplecodesmall"/>
      </w:pPr>
      <w:r>
        <w:t xml:space="preserve">UPDATE </w:t>
      </w:r>
      <w:r>
        <w:tab/>
        <w:t>gfc_part_tables</w:t>
      </w:r>
    </w:p>
    <w:p w:rsidR="007C4804" w:rsidRDefault="007C4804" w:rsidP="007C4804">
      <w:pPr>
        <w:pStyle w:val="samplecodesmall"/>
      </w:pPr>
      <w:r>
        <w:t xml:space="preserve">SET </w:t>
      </w:r>
      <w:r>
        <w:tab/>
        <w:t>noarch_condition = 'sch_adhoc_ind = ''1'''</w:t>
      </w:r>
      <w:r w:rsidR="00453BDB">
        <w:rPr>
          <w:rStyle w:val="FootnoteReference"/>
        </w:rPr>
        <w:footnoteReference w:id="48"/>
      </w:r>
    </w:p>
    <w:p w:rsidR="007C4804" w:rsidRDefault="007C4804" w:rsidP="007C4804">
      <w:pPr>
        <w:pStyle w:val="samplecodesmall"/>
      </w:pPr>
      <w:r>
        <w:t xml:space="preserve">WHERE </w:t>
      </w:r>
      <w:r>
        <w:tab/>
        <w:t>recname IN('SCH_DEFN_TBL','SCH_DEFN_DTL','SCH_DEFN_ROTATN','SCH_DEFN_SHFT')</w:t>
      </w:r>
    </w:p>
    <w:p w:rsidR="007C4804" w:rsidRDefault="007C4804" w:rsidP="007C4804">
      <w:pPr>
        <w:pStyle w:val="samplecodesmall"/>
      </w:pPr>
      <w:r>
        <w:t>/</w:t>
      </w:r>
    </w:p>
    <w:p w:rsidR="007C4804" w:rsidRPr="007C4804" w:rsidRDefault="007C4804" w:rsidP="007C4804"/>
    <w:p w:rsidR="007C4804" w:rsidRDefault="007C4804" w:rsidP="007C4804">
      <w:pPr>
        <w:pStyle w:val="samplecodesmall"/>
      </w:pPr>
      <w:r>
        <w:t xml:space="preserve">INSERT INTO gfc_part_ranges </w:t>
      </w:r>
    </w:p>
    <w:p w:rsidR="007C4804" w:rsidRDefault="007C4804" w:rsidP="007C4804">
      <w:pPr>
        <w:pStyle w:val="samplecodesmall"/>
      </w:pPr>
      <w:r>
        <w:t>(         part_id,   part_no,   part_name,   part_value,   tab_tablespace,    idx_tablespace,    arch_flag)</w:t>
      </w:r>
    </w:p>
    <w:p w:rsidR="007C4804" w:rsidRDefault="007C4804" w:rsidP="007C4804">
      <w:pPr>
        <w:pStyle w:val="samplecodesmall"/>
      </w:pPr>
      <w:r>
        <w:t>SELECT</w:t>
      </w:r>
      <w:r>
        <w:tab/>
        <w:t>y.part_id, y.part_no, y.part_name, y.part_value, t.tablespace_name, i.tablespace_name, y.arch_flag</w:t>
      </w:r>
    </w:p>
    <w:p w:rsidR="007C4804" w:rsidRDefault="007C4804" w:rsidP="007C4804">
      <w:pPr>
        <w:pStyle w:val="samplecodesmall"/>
      </w:pPr>
      <w:r>
        <w:t>FROM</w:t>
      </w:r>
      <w:r>
        <w:tab/>
        <w:t>(</w:t>
      </w:r>
    </w:p>
    <w:p w:rsidR="007C4804" w:rsidRDefault="007C4804" w:rsidP="007C4804">
      <w:pPr>
        <w:pStyle w:val="samplecodesmall"/>
      </w:pPr>
      <w:r>
        <w:tab/>
        <w:t>SELECT</w:t>
      </w:r>
      <w:r>
        <w:tab/>
        <w:t>'SCH' part_id</w:t>
      </w:r>
    </w:p>
    <w:p w:rsidR="007C4804" w:rsidRDefault="007C4804" w:rsidP="007C4804">
      <w:pPr>
        <w:pStyle w:val="samplecodesmall"/>
      </w:pPr>
      <w:r>
        <w:tab/>
        <w:t xml:space="preserve">, </w:t>
      </w:r>
      <w:r>
        <w:tab/>
        <w:t>TO_NUMBER(TO_CHAR(mydate,'iyIW')) part_no</w:t>
      </w:r>
    </w:p>
    <w:p w:rsidR="007C4804" w:rsidRDefault="007C4804" w:rsidP="007C4804">
      <w:pPr>
        <w:pStyle w:val="samplecodesmall"/>
      </w:pPr>
      <w:r>
        <w:tab/>
        <w:t>,</w:t>
      </w:r>
      <w:r>
        <w:tab/>
        <w:t>TO_CHAR(mydate,'iyIW') part_name</w:t>
      </w:r>
    </w:p>
    <w:p w:rsidR="007C4804" w:rsidRDefault="007C4804" w:rsidP="007C4804">
      <w:pPr>
        <w:pStyle w:val="samplecodesmall"/>
      </w:pPr>
      <w:r>
        <w:tab/>
        <w:t>,</w:t>
      </w:r>
      <w:r>
        <w:tab/>
        <w:t>'TO_DATE('''||TO_CHAR(MAX(mydate)+1,'YYYYMMDD')||''',''YYYYMMDD'')' part_value</w:t>
      </w:r>
    </w:p>
    <w:p w:rsidR="007C4804" w:rsidRDefault="007C4804" w:rsidP="007C4804">
      <w:pPr>
        <w:pStyle w:val="samplecodesmall"/>
      </w:pPr>
      <w:r>
        <w:tab/>
        <w:t>,</w:t>
      </w:r>
      <w:r>
        <w:tab/>
        <w:t>'TL'||TO_CHAR(MAX(mydate),'YYYY')||'M'||TO_CHAR(MAX(mydate),'MM')||'TAB' tab_tablespace</w:t>
      </w:r>
    </w:p>
    <w:p w:rsidR="007C4804" w:rsidRDefault="007C4804" w:rsidP="007C4804">
      <w:pPr>
        <w:pStyle w:val="samplecodesmall"/>
      </w:pPr>
      <w:r>
        <w:tab/>
        <w:t>,</w:t>
      </w:r>
      <w:r>
        <w:tab/>
        <w:t>'TL'||TO_CHAR(MAX(mydate),'YYYY')||'M'||TO_CHAR(MAX(mydate),'MM')||'IDX' idx_tablespace</w:t>
      </w:r>
    </w:p>
    <w:p w:rsidR="007C4804" w:rsidRDefault="007C4804" w:rsidP="007C4804">
      <w:pPr>
        <w:pStyle w:val="samplecodesmall"/>
      </w:pPr>
      <w:r>
        <w:tab/>
        <w:t>,</w:t>
      </w:r>
      <w:r>
        <w:tab/>
        <w:t>CASE WHEN MAX(mydate)+1&lt;ADD_MONTHS(SYSDATE,-12) THEN 'A' ELSE 'N' END arch_flag --</w:t>
      </w:r>
      <w:r w:rsidR="00453BDB">
        <w:rPr>
          <w:rStyle w:val="FootnoteReference"/>
        </w:rPr>
        <w:footnoteReference w:id="49"/>
      </w:r>
      <w:r>
        <w:t>archiving</w:t>
      </w:r>
    </w:p>
    <w:p w:rsidR="007C4804" w:rsidRDefault="007C4804" w:rsidP="007C4804">
      <w:pPr>
        <w:pStyle w:val="samplecodesmall"/>
      </w:pPr>
      <w:r>
        <w:t>--</w:t>
      </w:r>
      <w:r>
        <w:tab/>
        <w:t>,</w:t>
      </w:r>
      <w:r>
        <w:tab/>
        <w:t>CASE WHEN MAX(mydate)+1&lt;TO_DATE('20100101','yyyymmdd') THEN 'A' ELSE 'N' END arch_flag --archiving</w:t>
      </w:r>
    </w:p>
    <w:p w:rsidR="007C4804" w:rsidRDefault="007C4804" w:rsidP="007C4804">
      <w:pPr>
        <w:pStyle w:val="samplecodesmall"/>
      </w:pPr>
      <w:r>
        <w:t>--</w:t>
      </w:r>
      <w:r>
        <w:tab/>
        <w:t>,</w:t>
      </w:r>
      <w:r>
        <w:tab/>
        <w:t>CASE WHEN MAX(mydate)+1&lt;TO_DATE('20090101','yyyymmdd') THEN 'A' ELSE 'N' END arch_flag --archiving</w:t>
      </w:r>
    </w:p>
    <w:p w:rsidR="007C4804" w:rsidRDefault="007C4804" w:rsidP="007C4804">
      <w:pPr>
        <w:pStyle w:val="samplecodesmall"/>
      </w:pPr>
      <w:r>
        <w:tab/>
        <w:t>FROM</w:t>
      </w:r>
      <w:r>
        <w:tab/>
        <w:t>(</w:t>
      </w:r>
    </w:p>
    <w:p w:rsidR="007C4804" w:rsidRDefault="007C4804" w:rsidP="007C4804">
      <w:pPr>
        <w:pStyle w:val="samplecodesmall"/>
      </w:pPr>
      <w:r>
        <w:tab/>
      </w:r>
      <w:r>
        <w:tab/>
        <w:t>SELECT</w:t>
      </w:r>
      <w:r>
        <w:tab/>
        <w:t>a.from_dt+b.n mydate</w:t>
      </w:r>
    </w:p>
    <w:p w:rsidR="007C4804" w:rsidRDefault="007C4804" w:rsidP="007C4804">
      <w:pPr>
        <w:pStyle w:val="samplecodesmall"/>
      </w:pPr>
      <w:r>
        <w:tab/>
      </w:r>
      <w:r>
        <w:tab/>
        <w:t>from</w:t>
      </w:r>
      <w:r>
        <w:tab/>
        <w:t>(</w:t>
      </w:r>
    </w:p>
    <w:p w:rsidR="007C4804" w:rsidRDefault="007C4804" w:rsidP="007C4804">
      <w:pPr>
        <w:pStyle w:val="samplecodesmall"/>
      </w:pPr>
      <w:r>
        <w:tab/>
      </w:r>
      <w:r>
        <w:tab/>
      </w:r>
      <w:r>
        <w:tab/>
        <w:t>select TO_DATE('01102008','DDMMYYYY') from_dt</w:t>
      </w:r>
    </w:p>
    <w:p w:rsidR="007C4804" w:rsidRPr="007C4804" w:rsidRDefault="007C4804" w:rsidP="007C4804">
      <w:pPr>
        <w:pStyle w:val="samplecodesmall"/>
        <w:rPr>
          <w:lang w:val="pt-BR"/>
        </w:rPr>
      </w:pPr>
      <w:r>
        <w:tab/>
      </w:r>
      <w:r>
        <w:tab/>
      </w:r>
      <w:r>
        <w:tab/>
      </w:r>
      <w:r w:rsidRPr="007C4804">
        <w:rPr>
          <w:lang w:val="pt-BR"/>
        </w:rPr>
        <w:t>from dual</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 a</w:t>
      </w:r>
    </w:p>
    <w:p w:rsidR="007C4804" w:rsidRPr="007C4804" w:rsidRDefault="007C4804" w:rsidP="007C4804">
      <w:pPr>
        <w:pStyle w:val="samplecodesmall"/>
        <w:rPr>
          <w:lang w:val="pt-BR"/>
        </w:rPr>
      </w:pPr>
      <w:r w:rsidRPr="007C4804">
        <w:rPr>
          <w:lang w:val="pt-BR"/>
        </w:rPr>
        <w:tab/>
      </w:r>
      <w:r w:rsidRPr="007C4804">
        <w:rPr>
          <w:lang w:val="pt-BR"/>
        </w:rPr>
        <w:tab/>
        <w:t>,</w:t>
      </w:r>
      <w:r w:rsidRPr="007C4804">
        <w:rPr>
          <w:lang w:val="pt-BR"/>
        </w:rPr>
        <w:tab/>
        <w:t>(</w:t>
      </w:r>
    </w:p>
    <w:p w:rsidR="007C4804" w:rsidRPr="007C4804" w:rsidRDefault="007C4804" w:rsidP="007C4804">
      <w:pPr>
        <w:pStyle w:val="samplecodesmall"/>
        <w:rPr>
          <w:lang w:val="pt-BR"/>
        </w:rPr>
      </w:pPr>
      <w:r w:rsidRPr="007C4804">
        <w:rPr>
          <w:lang w:val="pt-BR"/>
        </w:rPr>
        <w:tab/>
      </w:r>
      <w:r w:rsidRPr="007C4804">
        <w:rPr>
          <w:lang w:val="pt-BR"/>
        </w:rPr>
        <w:tab/>
      </w:r>
      <w:r w:rsidRPr="007C4804">
        <w:rPr>
          <w:lang w:val="pt-BR"/>
        </w:rPr>
        <w:tab/>
        <w:t>select rownum n</w:t>
      </w:r>
    </w:p>
    <w:p w:rsidR="007C4804" w:rsidRDefault="007C4804" w:rsidP="007C4804">
      <w:pPr>
        <w:pStyle w:val="samplecodesmall"/>
      </w:pPr>
      <w:r w:rsidRPr="007C4804">
        <w:rPr>
          <w:lang w:val="pt-BR"/>
        </w:rPr>
        <w:tab/>
      </w:r>
      <w:r w:rsidRPr="007C4804">
        <w:rPr>
          <w:lang w:val="pt-BR"/>
        </w:rPr>
        <w:tab/>
      </w:r>
      <w:r w:rsidRPr="007C4804">
        <w:rPr>
          <w:lang w:val="pt-BR"/>
        </w:rPr>
        <w:tab/>
      </w:r>
      <w:r>
        <w:t>from dual</w:t>
      </w:r>
    </w:p>
    <w:p w:rsidR="007C4804" w:rsidRDefault="007C4804" w:rsidP="007C4804">
      <w:pPr>
        <w:pStyle w:val="samplecodesmall"/>
      </w:pPr>
      <w:r>
        <w:tab/>
      </w:r>
      <w:r>
        <w:tab/>
      </w:r>
      <w:r>
        <w:tab/>
        <w:t>connect by level &lt;= (SYSDATE-TO_DATE('20081107','yyyymmdd'))</w:t>
      </w:r>
    </w:p>
    <w:p w:rsidR="007C4804" w:rsidRDefault="007C4804" w:rsidP="007C4804">
      <w:pPr>
        <w:pStyle w:val="samplecodesmall"/>
      </w:pPr>
      <w:r>
        <w:tab/>
      </w:r>
      <w:r>
        <w:tab/>
      </w:r>
      <w:r>
        <w:tab/>
        <w:t>) b</w:t>
      </w:r>
    </w:p>
    <w:p w:rsidR="007C4804" w:rsidRDefault="007C4804" w:rsidP="007C4804">
      <w:pPr>
        <w:pStyle w:val="samplecodesmall"/>
      </w:pPr>
      <w:r>
        <w:tab/>
      </w:r>
      <w:r>
        <w:tab/>
        <w:t>) x</w:t>
      </w:r>
    </w:p>
    <w:p w:rsidR="007C4804" w:rsidRDefault="007C4804" w:rsidP="007C4804">
      <w:pPr>
        <w:pStyle w:val="samplecodesmall"/>
      </w:pPr>
      <w:r>
        <w:tab/>
        <w:t>WHERE mydate &gt;= TO_DATE('20081107','yyyymmdd')</w:t>
      </w:r>
    </w:p>
    <w:p w:rsidR="007C4804" w:rsidRDefault="007C4804" w:rsidP="007C4804">
      <w:pPr>
        <w:pStyle w:val="samplecodesmall"/>
      </w:pPr>
      <w:r>
        <w:tab/>
        <w:t>GROUP BY TO_CHAR(mydate,'iyIW')</w:t>
      </w:r>
    </w:p>
    <w:p w:rsidR="007C4804" w:rsidRDefault="007C4804" w:rsidP="007C4804">
      <w:pPr>
        <w:pStyle w:val="samplecodesmall"/>
      </w:pPr>
      <w:r>
        <w:tab/>
        <w:t>HAVING MIN(mydate) &lt; TO_DATE('20120501','yyyymmdd')</w:t>
      </w:r>
    </w:p>
    <w:p w:rsidR="007C4804" w:rsidRDefault="007C4804" w:rsidP="007C4804">
      <w:pPr>
        <w:pStyle w:val="samplecodesmall"/>
      </w:pPr>
      <w:r>
        <w:tab/>
        <w:t>) y</w:t>
      </w:r>
    </w:p>
    <w:p w:rsidR="007C4804" w:rsidRDefault="007C4804" w:rsidP="007C4804">
      <w:pPr>
        <w:pStyle w:val="samplecodesmall"/>
      </w:pPr>
      <w:r>
        <w:tab/>
        <w:t>left outer join dba_tablespaces t on t.tablespace_name = y.tab_tablespace</w:t>
      </w:r>
    </w:p>
    <w:p w:rsidR="007C4804" w:rsidRDefault="007C4804" w:rsidP="007C4804">
      <w:pPr>
        <w:pStyle w:val="samplecodesmall"/>
      </w:pPr>
      <w:r>
        <w:tab/>
        <w:t>left outer join dba_tablespaces i on i.tablespace_name = y.idx_tablespace</w:t>
      </w:r>
    </w:p>
    <w:p w:rsidR="007C4804" w:rsidRDefault="007C4804" w:rsidP="007C4804">
      <w:pPr>
        <w:pStyle w:val="samplecodesmall"/>
      </w:pPr>
      <w:r>
        <w:t>ORDER BY 1,2,3</w:t>
      </w:r>
    </w:p>
    <w:p w:rsidR="007C4804" w:rsidRPr="007C4804" w:rsidRDefault="007C4804" w:rsidP="007C4804">
      <w:pPr>
        <w:pStyle w:val="samplecodesmall"/>
      </w:pPr>
      <w:r>
        <w:t>/</w:t>
      </w:r>
    </w:p>
    <w:p w:rsidR="006A4BCF" w:rsidRDefault="007C4804" w:rsidP="00524044">
      <w:pPr>
        <w:pStyle w:val="Heading4"/>
      </w:pPr>
      <w:r>
        <w:br w:type="page"/>
      </w:r>
      <w:bookmarkStart w:id="43" w:name="_Toc98275244"/>
      <w:r w:rsidR="006A4BCF">
        <w:t>Meta-Data Report</w:t>
      </w:r>
      <w:bookmarkEnd w:id="43"/>
    </w:p>
    <w:p w:rsidR="006A4BCF" w:rsidRDefault="006A4BCF" w:rsidP="00524044">
      <w:pPr>
        <w:keepNext/>
        <w:keepLines/>
      </w:pPr>
      <w:r>
        <w:t>Part of the partdata.sql script generates a report of the meta-data</w:t>
      </w:r>
      <w:r w:rsidR="0074559E">
        <w:t xml:space="preserve"> that contains a number of sections</w:t>
      </w:r>
    </w:p>
    <w:p w:rsidR="006A4BCF" w:rsidRDefault="006A4BCF" w:rsidP="00524044">
      <w:pPr>
        <w:pStyle w:val="Heading6"/>
        <w:keepLines/>
      </w:pPr>
      <w:bookmarkStart w:id="44" w:name="_Toc98275245"/>
      <w:r>
        <w:t>Partitioned Tables</w:t>
      </w:r>
      <w:bookmarkEnd w:id="44"/>
    </w:p>
    <w:p w:rsidR="006A4BCF" w:rsidRDefault="006A4BCF" w:rsidP="00524044">
      <w:pPr>
        <w:pStyle w:val="samplecodesmall"/>
        <w:keepNext/>
        <w:keepLines/>
        <w:widowControl/>
      </w:pPr>
      <w:r>
        <w:t>Thu Nov 26                                                                                         page    1</w:t>
      </w:r>
    </w:p>
    <w:p w:rsidR="006A4BCF" w:rsidRDefault="006A4BCF" w:rsidP="00524044">
      <w:pPr>
        <w:pStyle w:val="samplecodesmall"/>
        <w:keepNext/>
        <w:keepLines/>
        <w:widowControl/>
      </w:pPr>
      <w:r>
        <w:t xml:space="preserve">                                              Partitioned Tables</w:t>
      </w:r>
    </w:p>
    <w:p w:rsidR="006A4BCF" w:rsidRDefault="006A4BCF" w:rsidP="00524044">
      <w:pPr>
        <w:pStyle w:val="samplecodesmall"/>
        <w:keepNext/>
        <w:keepLines/>
        <w:widowControl/>
      </w:pPr>
    </w:p>
    <w:p w:rsidR="006A4BCF" w:rsidRDefault="006A4BCF" w:rsidP="00524044">
      <w:pPr>
        <w:pStyle w:val="samplecodesmall"/>
        <w:keepNext/>
        <w:keepLines/>
        <w:widowControl/>
      </w:pPr>
      <w:r>
        <w:t>PeopleSoft                 Part       Part SubP Sub-Part        Hash Table                Index</w:t>
      </w:r>
    </w:p>
    <w:p w:rsidR="006A4BCF" w:rsidRDefault="006A4BCF" w:rsidP="00524044">
      <w:pPr>
        <w:pStyle w:val="samplecodesmall"/>
        <w:keepNext/>
        <w:keepLines/>
        <w:widowControl/>
      </w:pPr>
      <w:r>
        <w:t>Record Name        Part ID Column     Type Type Column         Parts TblSpc               TblSpc</w:t>
      </w:r>
    </w:p>
    <w:p w:rsidR="006A4BCF" w:rsidRDefault="006A4BCF" w:rsidP="00524044">
      <w:pPr>
        <w:pStyle w:val="samplecodesmall"/>
        <w:keepNext/>
        <w:keepLines/>
        <w:widowControl/>
      </w:pPr>
      <w:r>
        <w:t>------------------ ------- ---------- ---- ---- -------------- ----- -------------------- --------------------</w:t>
      </w:r>
    </w:p>
    <w:p w:rsidR="006A4BCF" w:rsidRDefault="006A4BCF" w:rsidP="00524044">
      <w:pPr>
        <w:pStyle w:val="samplecodesmall"/>
        <w:keepNext/>
        <w:keepLines/>
        <w:widowControl/>
      </w:pPr>
      <w:r>
        <w:t>Table                Index                Stats Sample Optimizati Override</w:t>
      </w:r>
    </w:p>
    <w:p w:rsidR="006A4BCF" w:rsidRDefault="006A4BCF" w:rsidP="00524044">
      <w:pPr>
        <w:pStyle w:val="samplecodesmall"/>
        <w:keepNext/>
        <w:keepLines/>
        <w:widowControl/>
      </w:pPr>
      <w:r>
        <w:t>Storage Clause       Storage Clause       Opt   Size % Method     Schema</w:t>
      </w:r>
    </w:p>
    <w:p w:rsidR="006A4BCF" w:rsidRDefault="006A4BCF" w:rsidP="00524044">
      <w:pPr>
        <w:pStyle w:val="samplecodesmall"/>
        <w:keepNext/>
        <w:keepLines/>
        <w:widowControl/>
      </w:pPr>
      <w:r>
        <w:t>-------------------- -------------------- ----- ------ ---------- ----------</w:t>
      </w:r>
    </w:p>
    <w:p w:rsidR="006A4BCF" w:rsidRDefault="006A4BCF" w:rsidP="00524044">
      <w:pPr>
        <w:pStyle w:val="samplecodesmall"/>
        <w:keepNext/>
        <w:keepLines/>
        <w:widowControl/>
      </w:pPr>
      <w:r>
        <w:t>Criteria</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GP_RSLT_ACUM       GP      EMPLID     R    L    CAL_RUN_ID         0 GPAPP                PSINDEX</w:t>
      </w:r>
    </w:p>
    <w:p w:rsidR="006A4BCF" w:rsidRDefault="006A4BCF" w:rsidP="00524044">
      <w:pPr>
        <w:pStyle w:val="samplecodesmall"/>
        <w:keepNext/>
        <w:keepLines/>
        <w:widowControl/>
      </w:pPr>
      <w:r>
        <w:t>PCTUSED 95 PCTFREE 1 PCTFREE 1            Y</w:t>
      </w:r>
    </w:p>
    <w:p w:rsidR="006A4BCF" w:rsidRDefault="006A4BCF" w:rsidP="00524044">
      <w:pPr>
        <w:pStyle w:val="samplecodesmall"/>
        <w:keepNext/>
        <w:keepLines/>
        <w:widowControl/>
      </w:pPr>
      <w:r>
        <w:t>…</w:t>
      </w:r>
    </w:p>
    <w:p w:rsidR="006A4BCF" w:rsidRDefault="006A4BCF" w:rsidP="00524044">
      <w:pPr>
        <w:pStyle w:val="samplecodesmall"/>
        <w:keepNext/>
        <w:keepLines/>
        <w:widowControl/>
      </w:pPr>
      <w:r>
        <w:t>SCH_ADHOC_DTL      TL      DUR        R    N                       0 TLLARGE              PSINDEX</w:t>
      </w:r>
    </w:p>
    <w:p w:rsidR="006A4BCF" w:rsidRDefault="006A4BCF" w:rsidP="00524044">
      <w:pPr>
        <w:pStyle w:val="samplecodesmall"/>
        <w:keepNext/>
        <w:keepLines/>
        <w:widowControl/>
      </w:pPr>
      <w:r>
        <w:t>INITRANS 4 PCTUSED 9 INITRANS 4 PCTFREE 0 Y</w:t>
      </w:r>
    </w:p>
    <w:p w:rsidR="006A4BCF" w:rsidRDefault="006A4BCF" w:rsidP="00524044">
      <w:pPr>
        <w:pStyle w:val="samplecodesmall"/>
        <w:keepNext/>
        <w:keepLines/>
        <w:widowControl/>
      </w:pPr>
      <w:r>
        <w:t>0 PCTFREE 1</w:t>
      </w:r>
    </w:p>
    <w:p w:rsidR="006A4BCF" w:rsidRDefault="006A4BCF" w:rsidP="00524044">
      <w:pPr>
        <w:pStyle w:val="samplecodesmall"/>
        <w:keepNext/>
        <w:keepLines/>
        <w:widowControl/>
      </w:pPr>
      <w:r>
        <w:t>…</w:t>
      </w:r>
    </w:p>
    <w:p w:rsidR="006A4BCF" w:rsidRDefault="006A4BCF" w:rsidP="006A4BCF"/>
    <w:p w:rsidR="00B852E3" w:rsidRDefault="00B852E3" w:rsidP="0074559E">
      <w:pPr>
        <w:pStyle w:val="Heading6"/>
      </w:pPr>
      <w:bookmarkStart w:id="45" w:name="_Toc98275246"/>
      <w:r>
        <w:t>Range Partitioning</w:t>
      </w:r>
      <w:bookmarkEnd w:id="45"/>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Range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            Part                           Table                Index</w:t>
      </w:r>
    </w:p>
    <w:p w:rsidR="006A4BCF" w:rsidRDefault="006A4BCF" w:rsidP="006A4BCF">
      <w:pPr>
        <w:pStyle w:val="samplecodesmall"/>
        <w:keepNext/>
        <w:keepLines/>
      </w:pPr>
      <w:r>
        <w:t>Part ID      No. Name            Value                          TblSpc               TblSpc</w:t>
      </w:r>
    </w:p>
    <w:p w:rsidR="006A4BCF" w:rsidRDefault="006A4BCF" w:rsidP="006A4BCF">
      <w:pPr>
        <w:pStyle w:val="samplecodesmall"/>
        <w:keepNext/>
        <w:keepLines/>
      </w:pPr>
      <w:r>
        <w:t>------- -------- --------------- ------------------------------ -------------------- --------------------</w:t>
      </w:r>
    </w:p>
    <w:p w:rsidR="006A4BCF" w:rsidRDefault="006A4BCF" w:rsidP="006A4BCF">
      <w:pPr>
        <w:pStyle w:val="samplecodesmall"/>
        <w:keepNext/>
        <w:keepLines/>
      </w:pPr>
      <w:r>
        <w:t>Table                Index</w:t>
      </w:r>
    </w:p>
    <w:p w:rsidR="006A4BCF" w:rsidRDefault="006A4BCF" w:rsidP="006A4BCF">
      <w:pPr>
        <w:pStyle w:val="samplecodesmall"/>
        <w:keepNext/>
        <w:keepLines/>
      </w:pPr>
      <w:r>
        <w:t>Storage Clause       Storage Clause</w:t>
      </w:r>
    </w:p>
    <w:p w:rsidR="006A4BCF" w:rsidRDefault="006A4BCF" w:rsidP="006A4BCF">
      <w:pPr>
        <w:pStyle w:val="samplecodesmall"/>
        <w:keepNext/>
        <w:keepLines/>
      </w:pPr>
      <w:r>
        <w:t>-------------------- --------------------</w:t>
      </w:r>
    </w:p>
    <w:p w:rsidR="006A4BCF" w:rsidRDefault="006A4BCF" w:rsidP="006A4BCF">
      <w:pPr>
        <w:pStyle w:val="samplecodesmall"/>
        <w:keepNext/>
        <w:keepLines/>
      </w:pPr>
      <w:r>
        <w:t>GP          1.00 001             'KUL451'                       GPSTRM01TAB          GPSTRM01IDX</w:t>
      </w:r>
    </w:p>
    <w:p w:rsidR="006A4BCF" w:rsidRDefault="006A4BCF" w:rsidP="006A4BCF">
      <w:pPr>
        <w:pStyle w:val="samplecodesmall"/>
        <w:keepNext/>
        <w:keepLines/>
      </w:pPr>
      <w:r>
        <w:t>GP          2.00 002             'KUL452'                       GPSTRM02TAB          GPSTRM02IDX</w:t>
      </w:r>
    </w:p>
    <w:p w:rsidR="006A4BCF" w:rsidRDefault="006A4BCF" w:rsidP="006A4BCF">
      <w:pPr>
        <w:pStyle w:val="samplecodesmall"/>
        <w:keepNext/>
        <w:keepLines/>
      </w:pPr>
      <w:r>
        <w:t>GP          3.00 003             'KUL453'                       GPSTRM03TAB          GPSTRM03IDX</w:t>
      </w:r>
    </w:p>
    <w:p w:rsidR="006A4BCF" w:rsidRDefault="006A4BCF" w:rsidP="006A4BCF">
      <w:pPr>
        <w:pStyle w:val="samplecodesmall"/>
        <w:keepNext/>
        <w:keepLines/>
      </w:pPr>
      <w:r>
        <w:t>GP          4.00 004             'KUL454'                       GPSTRM04TAB          GPSTRM04IDX</w:t>
      </w:r>
    </w:p>
    <w:p w:rsidR="00B852E3" w:rsidRDefault="00B852E3" w:rsidP="006A4BCF">
      <w:pPr>
        <w:pStyle w:val="samplecodesmall"/>
        <w:keepNext/>
        <w:keepLines/>
      </w:pPr>
      <w:r>
        <w:t>…</w:t>
      </w:r>
    </w:p>
    <w:p w:rsidR="00B852E3" w:rsidRPr="00B852E3" w:rsidRDefault="00B852E3" w:rsidP="006A4BCF">
      <w:pPr>
        <w:pStyle w:val="samplecodesmall"/>
        <w:keepNext/>
        <w:keepLines/>
      </w:pPr>
      <w:r w:rsidRPr="00B852E3">
        <w:t>TL       1218.00 1218            TO_DATE('20120507','YYYYMMDD')</w:t>
      </w:r>
    </w:p>
    <w:p w:rsidR="006A4BCF" w:rsidRDefault="006A4BCF" w:rsidP="006A4BCF">
      <w:pPr>
        <w:pStyle w:val="samplecodesmall"/>
        <w:keepNext/>
        <w:keepLines/>
      </w:pPr>
      <w:r>
        <w:t>…</w:t>
      </w:r>
    </w:p>
    <w:p w:rsidR="00B852E3" w:rsidRDefault="00B852E3" w:rsidP="00B852E3">
      <w:pPr>
        <w:pStyle w:val="samplecodesmall"/>
        <w:keepNext/>
        <w:keepLines/>
      </w:pPr>
      <w:r>
        <w:t>TLMAX    1218.00 1218            TO_DATE('20120507','YYYYMMDD')</w:t>
      </w:r>
    </w:p>
    <w:p w:rsidR="00B852E3" w:rsidRDefault="00B852E3" w:rsidP="00B852E3">
      <w:pPr>
        <w:pStyle w:val="samplecodesmall"/>
        <w:keepNext/>
        <w:keepLines/>
      </w:pPr>
      <w:r>
        <w:t>TLMAX    9999.00 9999            MAXVALUE</w:t>
      </w:r>
    </w:p>
    <w:p w:rsidR="006A4BCF" w:rsidRDefault="006A4BCF" w:rsidP="006A4BCF"/>
    <w:p w:rsidR="00B852E3" w:rsidRDefault="00B852E3" w:rsidP="0074559E">
      <w:pPr>
        <w:pStyle w:val="Heading6"/>
      </w:pPr>
      <w:bookmarkStart w:id="46" w:name="_Toc98275247"/>
      <w:r>
        <w:t>List Partitioning</w:t>
      </w:r>
      <w:bookmarkEnd w:id="46"/>
    </w:p>
    <w:p w:rsidR="006A4BCF" w:rsidRDefault="006A4BCF" w:rsidP="006A4BCF">
      <w:pPr>
        <w:pStyle w:val="samplecodesmall"/>
        <w:keepNext/>
        <w:keepLines/>
      </w:pPr>
      <w:r>
        <w:t>Thu Nov 26                                                                                           page    1</w:t>
      </w:r>
    </w:p>
    <w:p w:rsidR="006A4BCF" w:rsidRDefault="006A4BCF" w:rsidP="006A4BCF">
      <w:pPr>
        <w:pStyle w:val="samplecodesmall"/>
        <w:keepNext/>
        <w:keepLines/>
      </w:pPr>
      <w:r>
        <w:t xml:space="preserve">                                              List Partitioning</w:t>
      </w:r>
    </w:p>
    <w:p w:rsidR="006A4BCF" w:rsidRDefault="006A4BCF" w:rsidP="006A4BCF">
      <w:pPr>
        <w:pStyle w:val="samplecodesmall"/>
        <w:keepNext/>
        <w:keepLines/>
      </w:pPr>
    </w:p>
    <w:p w:rsidR="006A4BCF" w:rsidRDefault="006A4BCF" w:rsidP="006A4BCF">
      <w:pPr>
        <w:pStyle w:val="samplecodesmall"/>
        <w:keepNext/>
        <w:keepLines/>
      </w:pPr>
      <w:r>
        <w:t xml:space="preserve">            Part Part</w:t>
      </w:r>
    </w:p>
    <w:p w:rsidR="006A4BCF" w:rsidRDefault="006A4BCF" w:rsidP="006A4BCF">
      <w:pPr>
        <w:pStyle w:val="samplecodesmall"/>
        <w:keepNext/>
        <w:keepLines/>
      </w:pPr>
      <w:r>
        <w:t>Part ID      No. Name</w:t>
      </w:r>
    </w:p>
    <w:p w:rsidR="006A4BCF" w:rsidRDefault="006A4BCF" w:rsidP="006A4BCF">
      <w:pPr>
        <w:pStyle w:val="samplecodesmall"/>
        <w:keepNext/>
        <w:keepLines/>
      </w:pPr>
      <w:r>
        <w:t>------- -------- ---------------</w:t>
      </w:r>
    </w:p>
    <w:p w:rsidR="006A4BCF" w:rsidRDefault="006A4BCF" w:rsidP="006A4BCF">
      <w:pPr>
        <w:pStyle w:val="samplecodesmall"/>
        <w:keepNext/>
        <w:keepLines/>
      </w:pPr>
      <w:r>
        <w:t>List                                                                                  Table</w:t>
      </w:r>
    </w:p>
    <w:p w:rsidR="006A4BCF" w:rsidRDefault="006A4BCF" w:rsidP="006A4BCF">
      <w:pPr>
        <w:pStyle w:val="samplecodesmall"/>
        <w:keepNext/>
        <w:keepLines/>
      </w:pPr>
      <w:r>
        <w:t>Value                                                                                 TblSpc</w:t>
      </w:r>
    </w:p>
    <w:p w:rsidR="006A4BCF" w:rsidRDefault="006A4BCF" w:rsidP="006A4BCF">
      <w:pPr>
        <w:pStyle w:val="samplecodesmall"/>
        <w:keepNext/>
        <w:keepLines/>
      </w:pPr>
      <w:r>
        <w:t>------------------------------------------------------------------------------------- --------------------</w:t>
      </w:r>
    </w:p>
    <w:p w:rsidR="006A4BCF" w:rsidRDefault="006A4BCF" w:rsidP="006A4BCF">
      <w:pPr>
        <w:pStyle w:val="samplecodesmall"/>
        <w:keepNext/>
        <w:keepLines/>
      </w:pPr>
      <w:r>
        <w:t>Index                Table                Index</w:t>
      </w:r>
    </w:p>
    <w:p w:rsidR="006A4BCF" w:rsidRDefault="006A4BCF" w:rsidP="006A4BCF">
      <w:pPr>
        <w:pStyle w:val="samplecodesmall"/>
        <w:keepNext/>
        <w:keepLines/>
      </w:pPr>
      <w:r>
        <w:t>TblSpc               Storage Clause       Storage Clause</w:t>
      </w:r>
    </w:p>
    <w:p w:rsidR="006A4BCF" w:rsidRDefault="006A4BCF" w:rsidP="006A4BCF">
      <w:pPr>
        <w:pStyle w:val="samplecodesmall"/>
        <w:keepNext/>
        <w:keepLines/>
      </w:pPr>
      <w:r>
        <w:t>-------------------- -------------------- --------------------</w:t>
      </w:r>
    </w:p>
    <w:p w:rsidR="006A4BCF" w:rsidRDefault="006A4BCF" w:rsidP="006A4BCF">
      <w:pPr>
        <w:pStyle w:val="samplecodesmall"/>
        <w:keepNext/>
        <w:keepLines/>
      </w:pPr>
      <w:r>
        <w:t>GP       2008.01 2008L01</w:t>
      </w:r>
    </w:p>
    <w:p w:rsidR="006A4BCF" w:rsidRDefault="006A4BCF" w:rsidP="006A4BCF">
      <w:pPr>
        <w:pStyle w:val="samplecodesmall"/>
        <w:keepNext/>
        <w:keepLines/>
      </w:pPr>
      <w:r>
        <w:t>'2008GL01','2008GW01','2008GW02','2008GW03','2008GW04','2008UL01','2008UW01','2008UW0 GP2008L01TAB</w:t>
      </w:r>
    </w:p>
    <w:p w:rsidR="006A4BCF" w:rsidRDefault="006A4BCF" w:rsidP="006A4BCF">
      <w:pPr>
        <w:pStyle w:val="samplecodesmall"/>
        <w:keepNext/>
        <w:keepLines/>
      </w:pPr>
      <w:r>
        <w:t>2','2008UW03','2008UW04','2008AA01','2008AA02','2008AA03'</w:t>
      </w:r>
    </w:p>
    <w:p w:rsidR="006A4BCF" w:rsidRDefault="006A4BCF" w:rsidP="006A4BCF">
      <w:pPr>
        <w:pStyle w:val="samplecodesmall"/>
        <w:keepNext/>
        <w:keepLines/>
      </w:pPr>
      <w:r>
        <w:t>GP2008L01IDX</w:t>
      </w:r>
    </w:p>
    <w:p w:rsidR="006A4BCF" w:rsidRDefault="006A4BCF" w:rsidP="006A4BCF">
      <w:pPr>
        <w:pStyle w:val="samplecodesmall"/>
        <w:keepNext/>
        <w:keepLines/>
      </w:pPr>
    </w:p>
    <w:p w:rsidR="006A4BCF" w:rsidRDefault="006A4BCF" w:rsidP="006A4BCF">
      <w:pPr>
        <w:pStyle w:val="samplecodesmall"/>
        <w:keepNext/>
        <w:keepLines/>
      </w:pPr>
      <w:r>
        <w:t>GP       2008.02 2008L02</w:t>
      </w:r>
    </w:p>
    <w:p w:rsidR="006A4BCF" w:rsidRDefault="006A4BCF" w:rsidP="006A4BCF">
      <w:pPr>
        <w:pStyle w:val="samplecodesmall"/>
        <w:keepNext/>
        <w:keepLines/>
      </w:pPr>
      <w:r>
        <w:t>'2008GL02','2008GW05','2008GW06','2008GW07','2008GW08','2008UL02','2008UW05','2008UW0 GP2008L02TAB</w:t>
      </w:r>
    </w:p>
    <w:p w:rsidR="006A4BCF" w:rsidRDefault="006A4BCF" w:rsidP="006A4BCF">
      <w:pPr>
        <w:pStyle w:val="samplecodesmall"/>
        <w:keepNext/>
        <w:keepLines/>
      </w:pPr>
      <w:r>
        <w:t>6','2008UW07','2008UW08','2008AA05','2008AA06','2008AA07'</w:t>
      </w:r>
    </w:p>
    <w:p w:rsidR="006A4BCF" w:rsidRDefault="006A4BCF" w:rsidP="006A4BCF">
      <w:pPr>
        <w:pStyle w:val="samplecodesmall"/>
        <w:keepNext/>
        <w:keepLines/>
      </w:pPr>
      <w:r>
        <w:t>GP2008L02IDX</w:t>
      </w:r>
    </w:p>
    <w:p w:rsidR="00B852E3" w:rsidRDefault="00B852E3" w:rsidP="006A4BCF">
      <w:pPr>
        <w:pStyle w:val="samplecodesmall"/>
        <w:keepNext/>
        <w:keepLines/>
      </w:pPr>
      <w:r>
        <w:t>…</w:t>
      </w:r>
    </w:p>
    <w:p w:rsidR="00B852E3" w:rsidRDefault="00B852E3" w:rsidP="00B852E3"/>
    <w:p w:rsidR="00B852E3" w:rsidRDefault="00B852E3" w:rsidP="0074559E">
      <w:pPr>
        <w:pStyle w:val="Heading6"/>
      </w:pPr>
      <w:bookmarkStart w:id="47" w:name="_Toc98275248"/>
      <w:r>
        <w:t>Global and Globally Partitioned Indexes</w:t>
      </w:r>
      <w:bookmarkEnd w:id="47"/>
    </w:p>
    <w:p w:rsidR="00B852E3" w:rsidRDefault="00B852E3" w:rsidP="00B852E3">
      <w:pPr>
        <w:pStyle w:val="samplecodesmall"/>
        <w:keepNext/>
        <w:keepLines/>
      </w:pPr>
      <w:r>
        <w:t>Thu Nov 26                                                                                           page    1</w:t>
      </w:r>
    </w:p>
    <w:p w:rsidR="00B852E3" w:rsidRDefault="00B852E3" w:rsidP="00B852E3">
      <w:pPr>
        <w:pStyle w:val="samplecodesmall"/>
        <w:keepNext/>
        <w:keepLines/>
      </w:pPr>
      <w:r>
        <w:t xml:space="preserve">                                       Non-Locally Partitioned Indexes</w:t>
      </w:r>
    </w:p>
    <w:p w:rsidR="00B852E3" w:rsidRDefault="00B852E3" w:rsidP="00B852E3">
      <w:pPr>
        <w:pStyle w:val="samplecodesmall"/>
        <w:keepNext/>
        <w:keepLines/>
      </w:pPr>
    </w:p>
    <w:p w:rsidR="00B852E3" w:rsidRDefault="00B852E3" w:rsidP="00B852E3">
      <w:pPr>
        <w:pStyle w:val="samplecodesmall"/>
        <w:keepNext/>
        <w:keepLines/>
      </w:pPr>
      <w:r>
        <w:t>PeopleSoft                     Part       Part SubP Sub-Part        Hash Index</w:t>
      </w:r>
    </w:p>
    <w:p w:rsidR="00B852E3" w:rsidRDefault="00B852E3" w:rsidP="00B852E3">
      <w:pPr>
        <w:pStyle w:val="samplecodesmall"/>
        <w:keepNext/>
        <w:keepLines/>
      </w:pPr>
      <w:r>
        <w:t xml:space="preserve">Record </w:t>
      </w:r>
      <w:smartTag w:uri="urn:schemas-microsoft-com:office:smarttags" w:element="place">
        <w:smartTag w:uri="urn:schemas-microsoft-com:office:smarttags" w:element="City">
          <w:r>
            <w:t>Name</w:t>
          </w:r>
        </w:smartTag>
        <w:r>
          <w:t xml:space="preserve">        </w:t>
        </w:r>
        <w:smartTag w:uri="urn:schemas-microsoft-com:office:smarttags" w:element="State">
          <w:r>
            <w:t>IND</w:t>
          </w:r>
        </w:smartTag>
      </w:smartTag>
      <w:r>
        <w:t xml:space="preserve"> Part ID Column     Type Type Column         Parts TblSpc</w:t>
      </w:r>
    </w:p>
    <w:p w:rsidR="00B852E3" w:rsidRDefault="00B852E3" w:rsidP="00B852E3">
      <w:pPr>
        <w:pStyle w:val="samplecodesmall"/>
        <w:keepNext/>
        <w:keepLines/>
      </w:pPr>
      <w:r>
        <w:t>------------------ --- ------- ---------- ---- ---- -------------- ----- --------------------</w:t>
      </w:r>
    </w:p>
    <w:p w:rsidR="00B852E3" w:rsidRDefault="00B852E3" w:rsidP="00B852E3">
      <w:pPr>
        <w:pStyle w:val="samplecodesmall"/>
        <w:keepNext/>
        <w:keepLines/>
      </w:pPr>
      <w:r>
        <w:t>Index                Override</w:t>
      </w:r>
    </w:p>
    <w:p w:rsidR="00B852E3" w:rsidRDefault="00B852E3" w:rsidP="00B852E3">
      <w:pPr>
        <w:pStyle w:val="samplecodesmall"/>
        <w:keepNext/>
        <w:keepLines/>
      </w:pPr>
      <w:r>
        <w:t>Storage Clause       Schema</w:t>
      </w:r>
    </w:p>
    <w:p w:rsidR="00B852E3" w:rsidRDefault="00B852E3" w:rsidP="00B852E3">
      <w:pPr>
        <w:pStyle w:val="samplecodesmall"/>
        <w:keepNext/>
        <w:keepLines/>
      </w:pPr>
      <w:r>
        <w:t>-------------------- ----------</w:t>
      </w:r>
    </w:p>
    <w:p w:rsidR="00B852E3" w:rsidRDefault="00B852E3" w:rsidP="00B852E3">
      <w:pPr>
        <w:pStyle w:val="samplecodesmall"/>
        <w:keepNext/>
        <w:keepLines/>
      </w:pPr>
      <w:r>
        <w:t>TL_PAYABLE_TIME    A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C   GP                 N    N</w:t>
      </w:r>
    </w:p>
    <w:p w:rsidR="00B852E3" w:rsidRDefault="00B852E3" w:rsidP="00B852E3">
      <w:pPr>
        <w:pStyle w:val="samplecodesmall"/>
        <w:keepNext/>
        <w:keepLines/>
      </w:pPr>
    </w:p>
    <w:p w:rsidR="00B852E3" w:rsidRDefault="00B852E3" w:rsidP="00B852E3">
      <w:pPr>
        <w:pStyle w:val="samplecodesmall"/>
        <w:keepNext/>
        <w:keepLines/>
      </w:pPr>
    </w:p>
    <w:p w:rsidR="00B852E3" w:rsidRDefault="00B852E3" w:rsidP="00B852E3">
      <w:pPr>
        <w:pStyle w:val="samplecodesmall"/>
        <w:keepNext/>
        <w:keepLines/>
      </w:pPr>
      <w:r>
        <w:t>TL_PAYABLE_TIME    D   GP                 N    N</w:t>
      </w:r>
    </w:p>
    <w:p w:rsidR="00B852E3" w:rsidRDefault="00B852E3" w:rsidP="00B852E3">
      <w:pPr>
        <w:pStyle w:val="samplecodesmall"/>
        <w:keepNext/>
        <w:keepLines/>
      </w:pPr>
    </w:p>
    <w:p w:rsidR="00B852E3" w:rsidRDefault="00B852E3" w:rsidP="00B852E3">
      <w:pPr>
        <w:pStyle w:val="samplecodesmall"/>
        <w:keepNext/>
        <w:keepLines/>
      </w:pPr>
    </w:p>
    <w:p w:rsidR="00B852E3" w:rsidRPr="007C4804" w:rsidRDefault="00B852E3" w:rsidP="00B852E3">
      <w:pPr>
        <w:pStyle w:val="samplecodesmall"/>
        <w:keepNext/>
        <w:keepLines/>
        <w:rPr>
          <w:lang w:val="pt-BR"/>
        </w:rPr>
      </w:pPr>
      <w:r w:rsidRPr="007C4804">
        <w:rPr>
          <w:lang w:val="pt-BR"/>
        </w:rPr>
        <w:t>TL_PAYABLE_TIME    E   GP                 N    N</w:t>
      </w:r>
    </w:p>
    <w:p w:rsidR="00B852E3" w:rsidRPr="007C4804" w:rsidRDefault="00B852E3" w:rsidP="00B852E3">
      <w:pPr>
        <w:pStyle w:val="samplecodesmall"/>
        <w:keepNext/>
        <w:keepLines/>
        <w:rPr>
          <w:lang w:val="pt-BR"/>
        </w:rPr>
      </w:pPr>
    </w:p>
    <w:p w:rsidR="00B852E3" w:rsidRPr="007C4804" w:rsidRDefault="00B852E3" w:rsidP="00B852E3">
      <w:pPr>
        <w:pStyle w:val="samplecodesmall"/>
        <w:keepNext/>
        <w:keepLines/>
        <w:rPr>
          <w:lang w:val="pt-BR"/>
        </w:rPr>
      </w:pPr>
    </w:p>
    <w:p w:rsidR="00B852E3" w:rsidRDefault="00B852E3" w:rsidP="00B852E3">
      <w:pPr>
        <w:pStyle w:val="samplecodesmall"/>
        <w:keepNext/>
        <w:keepLines/>
      </w:pPr>
      <w:r>
        <w:t>TL_PAYABLE_TIME    F   TLMAX   DUR        R    N</w:t>
      </w:r>
    </w:p>
    <w:p w:rsidR="00B852E3" w:rsidRDefault="00B852E3" w:rsidP="00B852E3">
      <w:pPr>
        <w:pStyle w:val="samplecodesmall"/>
        <w:keepNext/>
        <w:keepLines/>
      </w:pPr>
      <w:r>
        <w:t>COMPRESS 1</w:t>
      </w:r>
      <w:r>
        <w:rPr>
          <w:rStyle w:val="FootnoteReference"/>
        </w:rPr>
        <w:footnoteReference w:id="50"/>
      </w:r>
    </w:p>
    <w:p w:rsidR="0074559E" w:rsidRDefault="0074559E" w:rsidP="0074559E"/>
    <w:p w:rsidR="0074559E" w:rsidRDefault="0074559E" w:rsidP="0074559E">
      <w:pPr>
        <w:pStyle w:val="Heading6"/>
      </w:pPr>
      <w:bookmarkStart w:id="48" w:name="_Toc98275249"/>
      <w:r>
        <w:t>Specified Tablespaces</w:t>
      </w:r>
      <w:bookmarkEnd w:id="48"/>
    </w:p>
    <w:p w:rsidR="00EA3705" w:rsidRPr="00EA3705" w:rsidRDefault="00EA3705" w:rsidP="00EA3705">
      <w:r>
        <w:t>It is useful to be able to tell the DBAs which tablespaces are required.</w:t>
      </w:r>
    </w:p>
    <w:p w:rsidR="0074559E" w:rsidRDefault="0074559E" w:rsidP="0074559E">
      <w:pPr>
        <w:pStyle w:val="samplecodeleft"/>
      </w:pPr>
      <w:r>
        <w:t>Thu Nov 26                                                                                           page    1</w:t>
      </w:r>
    </w:p>
    <w:p w:rsidR="0074559E" w:rsidRDefault="0074559E" w:rsidP="0074559E">
      <w:pPr>
        <w:pStyle w:val="samplecodeleft"/>
      </w:pPr>
      <w:r>
        <w:t xml:space="preserve">                                            Specified Tablespaces</w:t>
      </w:r>
    </w:p>
    <w:p w:rsidR="0074559E" w:rsidRDefault="0074559E" w:rsidP="0074559E">
      <w:pPr>
        <w:pStyle w:val="samplecodeleft"/>
      </w:pPr>
    </w:p>
    <w:p w:rsidR="0074559E" w:rsidRDefault="0074559E" w:rsidP="0074559E">
      <w:pPr>
        <w:pStyle w:val="samplecodeleft"/>
      </w:pPr>
      <w:r>
        <w:t xml:space="preserve">    Table                Index</w:t>
      </w:r>
    </w:p>
    <w:p w:rsidR="0074559E" w:rsidRPr="007C4804" w:rsidRDefault="0074559E" w:rsidP="0074559E">
      <w:pPr>
        <w:pStyle w:val="samplecodeleft"/>
      </w:pPr>
      <w:r w:rsidRPr="007C4804">
        <w:t>PAR TblSpc               TblSpc</w:t>
      </w:r>
    </w:p>
    <w:p w:rsidR="0074559E" w:rsidRPr="007C4804" w:rsidRDefault="0074559E" w:rsidP="0074559E">
      <w:pPr>
        <w:pStyle w:val="samplecodeleft"/>
      </w:pPr>
      <w:r w:rsidRPr="007C4804">
        <w:t>--- -------------------- --------------------</w:t>
      </w:r>
    </w:p>
    <w:p w:rsidR="0074559E" w:rsidRPr="007C4804" w:rsidRDefault="0074559E" w:rsidP="0074559E">
      <w:pPr>
        <w:pStyle w:val="samplecodeleft"/>
      </w:pPr>
      <w:r w:rsidRPr="007C4804">
        <w:t xml:space="preserve">    GPAPP                PSINDEX</w:t>
      </w:r>
    </w:p>
    <w:p w:rsidR="0074559E" w:rsidRPr="007C4804" w:rsidRDefault="0074559E" w:rsidP="0074559E">
      <w:pPr>
        <w:pStyle w:val="samplecodeleft"/>
      </w:pPr>
      <w:r w:rsidRPr="007C4804">
        <w:t xml:space="preserve">    TLAPP                PSINDEX</w:t>
      </w:r>
    </w:p>
    <w:p w:rsidR="0074559E" w:rsidRPr="007C4804" w:rsidRDefault="0074559E" w:rsidP="0074559E">
      <w:pPr>
        <w:pStyle w:val="samplecodeleft"/>
      </w:pPr>
      <w:r w:rsidRPr="007C4804">
        <w:t xml:space="preserve">    TLLARGE              PSINDEX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L   GP2008L01TAB         GP2008L01IDX</w:t>
      </w:r>
    </w:p>
    <w:p w:rsidR="0074559E" w:rsidRPr="007C4804" w:rsidRDefault="0074559E" w:rsidP="0074559E">
      <w:pPr>
        <w:pStyle w:val="samplecodeleft"/>
      </w:pPr>
      <w:r w:rsidRPr="007C4804">
        <w:t>L   GP2008L02TAB         GP2008L02IDX</w:t>
      </w:r>
    </w:p>
    <w:p w:rsidR="0074559E" w:rsidRPr="007C4804" w:rsidRDefault="0074559E" w:rsidP="0074559E">
      <w:pPr>
        <w:pStyle w:val="samplecodeleft"/>
      </w:pPr>
      <w:r w:rsidRPr="007C4804">
        <w:t>…</w:t>
      </w:r>
    </w:p>
    <w:p w:rsidR="0074559E" w:rsidRPr="007C4804" w:rsidRDefault="0074559E" w:rsidP="0074559E">
      <w:pPr>
        <w:pStyle w:val="samplecodeleft"/>
      </w:pPr>
      <w:r w:rsidRPr="007C4804">
        <w:t>R   GPSTRM01TAB          GPSTRM01IDX</w:t>
      </w:r>
    </w:p>
    <w:p w:rsidR="0074559E" w:rsidRPr="007C4804" w:rsidRDefault="0074559E" w:rsidP="0074559E">
      <w:pPr>
        <w:pStyle w:val="samplecodeleft"/>
      </w:pPr>
      <w:r w:rsidRPr="007C4804">
        <w:t>R   GPSTRM02TAB          GPSTRM02IDX</w:t>
      </w:r>
    </w:p>
    <w:p w:rsidR="0074559E" w:rsidRPr="007C4804" w:rsidRDefault="0074559E" w:rsidP="0074559E">
      <w:pPr>
        <w:pStyle w:val="samplecodeleft"/>
      </w:pPr>
      <w:r w:rsidRPr="007C4804">
        <w:t>R   GPSTRM03TAB          GPSTRM03IDX</w:t>
      </w:r>
    </w:p>
    <w:p w:rsidR="0074559E" w:rsidRPr="007C4804" w:rsidRDefault="0074559E" w:rsidP="0074559E">
      <w:pPr>
        <w:pStyle w:val="samplecodeleft"/>
      </w:pPr>
      <w:r w:rsidRPr="007C4804">
        <w:t>R   GPSTRM04TAB          GPSTRM04IDX</w:t>
      </w:r>
    </w:p>
    <w:p w:rsidR="0074559E" w:rsidRDefault="0074559E" w:rsidP="0074559E">
      <w:pPr>
        <w:pStyle w:val="samplecodeleft"/>
      </w:pPr>
      <w:r>
        <w:t>…</w:t>
      </w:r>
    </w:p>
    <w:p w:rsidR="0074559E" w:rsidRDefault="0074559E" w:rsidP="0074559E"/>
    <w:p w:rsidR="0074559E" w:rsidRDefault="00EA3705" w:rsidP="0074559E">
      <w:r>
        <w:t>This section list</w:t>
      </w:r>
      <w:r w:rsidR="0074559E">
        <w:t>s th</w:t>
      </w:r>
      <w:r>
        <w:t xml:space="preserve">e tablespaces that are referenced </w:t>
      </w:r>
      <w:r w:rsidR="0074559E">
        <w:t xml:space="preserve">in the </w:t>
      </w:r>
      <w:r>
        <w:t xml:space="preserve">meta data, and that have not beein built.  </w:t>
      </w:r>
    </w:p>
    <w:p w:rsidR="0074559E" w:rsidRDefault="0074559E" w:rsidP="0074559E">
      <w:pPr>
        <w:pStyle w:val="samplecodeleft"/>
      </w:pPr>
      <w:r>
        <w:t>Thu Nov 26                                                                          page    1</w:t>
      </w:r>
    </w:p>
    <w:p w:rsidR="0074559E" w:rsidRDefault="0074559E" w:rsidP="0074559E">
      <w:pPr>
        <w:pStyle w:val="samplecodeleft"/>
      </w:pPr>
      <w:r>
        <w:t xml:space="preserve">                                          Tablespaces to be created</w:t>
      </w:r>
    </w:p>
    <w:p w:rsidR="0074559E" w:rsidRDefault="0074559E" w:rsidP="0074559E">
      <w:pPr>
        <w:pStyle w:val="samplecodeleft"/>
      </w:pPr>
    </w:p>
    <w:p w:rsidR="0074559E" w:rsidRDefault="0074559E" w:rsidP="0074559E">
      <w:pPr>
        <w:pStyle w:val="samplecodeleft"/>
      </w:pPr>
      <w:r>
        <w:t>Table</w:t>
      </w:r>
    </w:p>
    <w:p w:rsidR="0074559E" w:rsidRDefault="0074559E" w:rsidP="0074559E">
      <w:pPr>
        <w:pStyle w:val="samplecodeleft"/>
      </w:pPr>
      <w:r>
        <w:t>TblSpc</w:t>
      </w:r>
    </w:p>
    <w:p w:rsidR="0074559E" w:rsidRDefault="0074559E" w:rsidP="0074559E">
      <w:pPr>
        <w:pStyle w:val="samplecodeleft"/>
      </w:pPr>
      <w:r>
        <w:t>--------------------</w:t>
      </w:r>
    </w:p>
    <w:p w:rsidR="0074559E" w:rsidRDefault="0074559E" w:rsidP="0074559E">
      <w:pPr>
        <w:pStyle w:val="samplecodeleft"/>
      </w:pPr>
      <w:r>
        <w:t>GP2008L01IDX</w:t>
      </w:r>
    </w:p>
    <w:p w:rsidR="0074559E" w:rsidRDefault="0074559E" w:rsidP="0074559E">
      <w:pPr>
        <w:pStyle w:val="samplecodeleft"/>
      </w:pPr>
      <w:r>
        <w:t>GP2008L01TAB</w:t>
      </w:r>
    </w:p>
    <w:p w:rsidR="0074559E" w:rsidRDefault="0074559E" w:rsidP="0074559E">
      <w:pPr>
        <w:pStyle w:val="samplecodeleft"/>
      </w:pPr>
      <w:r>
        <w:t>GP2008L02IDX</w:t>
      </w:r>
    </w:p>
    <w:p w:rsidR="0074559E" w:rsidRPr="0074559E" w:rsidRDefault="0074559E" w:rsidP="0074559E">
      <w:pPr>
        <w:pStyle w:val="samplecodeleft"/>
      </w:pPr>
      <w:r>
        <w:t>GP2008L02TAB</w:t>
      </w:r>
    </w:p>
    <w:p w:rsidR="00B65C01" w:rsidRDefault="00276601" w:rsidP="00276601">
      <w:pPr>
        <w:pStyle w:val="Heading3"/>
      </w:pPr>
      <w:r>
        <w:br w:type="page"/>
        <w:t xml:space="preserve"> </w:t>
      </w:r>
      <w:bookmarkStart w:id="49" w:name="_Toc98275250"/>
      <w:r>
        <w:t>Package GFC_PSPART</w:t>
      </w:r>
      <w:bookmarkEnd w:id="49"/>
    </w:p>
    <w:p w:rsidR="00276601" w:rsidRDefault="00276601" w:rsidP="00276601">
      <w:r>
        <w:t xml:space="preserve">The GFC_PSPART contains a number of public procedures that can be called.  </w:t>
      </w:r>
    </w:p>
    <w:p w:rsidR="00276601" w:rsidRDefault="00BF5C8C" w:rsidP="00BF5C8C">
      <w:pPr>
        <w:pStyle w:val="Heading4"/>
      </w:pPr>
      <w:bookmarkStart w:id="50" w:name="_Toc98275251"/>
      <w:r>
        <w:t xml:space="preserve">BANNER </w:t>
      </w:r>
      <w:r w:rsidR="00637F0A">
        <w:t>Procedure</w:t>
      </w:r>
      <w:bookmarkEnd w:id="50"/>
    </w:p>
    <w:p w:rsidR="006933BF" w:rsidRDefault="006933BF" w:rsidP="006933BF">
      <w:r>
        <w:t>This procedure prints the copyright message.</w:t>
      </w:r>
    </w:p>
    <w:p w:rsidR="00637F0A" w:rsidRDefault="00637F0A" w:rsidP="00671A65">
      <w:pPr>
        <w:pStyle w:val="Heading6NoToc"/>
      </w:pPr>
      <w:r>
        <w:t>Syntax</w:t>
      </w:r>
    </w:p>
    <w:p w:rsidR="00637F0A" w:rsidRPr="00637F0A" w:rsidRDefault="00637F0A" w:rsidP="00637F0A">
      <w:pPr>
        <w:pStyle w:val="samplecode"/>
      </w:pPr>
      <w:r>
        <w:t>gfc_pspart.banner;</w:t>
      </w:r>
    </w:p>
    <w:p w:rsidR="00637F0A" w:rsidRDefault="00637F0A" w:rsidP="00276601"/>
    <w:p w:rsidR="00276601" w:rsidRDefault="00276601" w:rsidP="00276601">
      <w:r>
        <w:t xml:space="preserve">There are no parameters to this procedure.  </w:t>
      </w:r>
    </w:p>
    <w:p w:rsidR="00276601" w:rsidRPr="00C27B8C" w:rsidRDefault="00276601" w:rsidP="00276601">
      <w:pPr>
        <w:pStyle w:val="samplecodeleft"/>
        <w:rPr>
          <w:szCs w:val="16"/>
        </w:rPr>
      </w:pPr>
      <w:r>
        <w:t>GFC_PSPART - Partitioned/Global Temporary Table DDL generator for PeopleSoft</w:t>
      </w:r>
      <w:r>
        <w:br/>
        <w:t xml:space="preserve">(c)Go-Faster </w:t>
      </w:r>
      <w:r w:rsidR="00E72ECD">
        <w:t>Consultancy</w:t>
      </w:r>
      <w:r w:rsidRPr="00C27B8C">
        <w:rPr>
          <w:szCs w:val="16"/>
        </w:rPr>
        <w:t xml:space="preserve"> </w:t>
      </w:r>
      <w:hyperlink r:id="rId11" w:tooltip="http://www.go-faster.co.uk/" w:history="1">
        <w:r w:rsidRPr="00C27B8C">
          <w:rPr>
            <w:szCs w:val="16"/>
          </w:rPr>
          <w:t>www.go-faster.co.uk</w:t>
        </w:r>
      </w:hyperlink>
      <w:r w:rsidRPr="00C27B8C">
        <w:rPr>
          <w:szCs w:val="16"/>
        </w:rPr>
        <w:t xml:space="preserve"> 2001-2009</w:t>
      </w:r>
    </w:p>
    <w:p w:rsidR="00C27B8C" w:rsidRDefault="00C27B8C" w:rsidP="00A06144"/>
    <w:p w:rsidR="00637F0A" w:rsidRPr="00C27B8C" w:rsidRDefault="00C27B8C" w:rsidP="00A06144">
      <w:pPr>
        <w:rPr>
          <w:b/>
        </w:rPr>
      </w:pPr>
      <w:r>
        <w:t xml:space="preserve">NB: This procedure outputs via DBMS_OUTPUT.  You will need to </w:t>
      </w:r>
      <w:r w:rsidRPr="00CB4EE1">
        <w:rPr>
          <w:i/>
        </w:rPr>
        <w:t>set serveroutput on</w:t>
      </w:r>
      <w:r>
        <w:t xml:space="preserve"> in SQL*Plus to obtain any output.</w:t>
      </w:r>
    </w:p>
    <w:p w:rsidR="00B65C01" w:rsidRDefault="00BF5C8C" w:rsidP="00637F0A">
      <w:pPr>
        <w:pStyle w:val="Heading4"/>
      </w:pPr>
      <w:bookmarkStart w:id="51" w:name="_Ref254182340"/>
      <w:bookmarkStart w:id="52" w:name="_Toc98275252"/>
      <w:r w:rsidRPr="00276601">
        <w:t>DISPLAY_DEFAULTS</w:t>
      </w:r>
      <w:r>
        <w:t xml:space="preserve"> </w:t>
      </w:r>
      <w:r w:rsidR="00637F0A">
        <w:t>Procedure</w:t>
      </w:r>
      <w:bookmarkEnd w:id="51"/>
      <w:bookmarkEnd w:id="52"/>
    </w:p>
    <w:p w:rsidR="006933BF" w:rsidRDefault="006933BF" w:rsidP="00637F0A">
      <w:pPr>
        <w:keepNext/>
        <w:keepLines/>
      </w:pPr>
      <w:r>
        <w:t xml:space="preserve">This procedure prints the value of all the parameters in the system context (see </w:t>
      </w:r>
      <w:r w:rsidR="003176AB">
        <w:fldChar w:fldCharType="begin"/>
      </w:r>
      <w:r w:rsidR="003176AB">
        <w:instrText xml:space="preserve"> REF _Ref254182252 \h </w:instrText>
      </w:r>
      <w:r w:rsidR="003176AB">
        <w:fldChar w:fldCharType="separate"/>
      </w:r>
      <w:r w:rsidR="007E7CE1">
        <w:t>Context</w:t>
      </w:r>
      <w:r w:rsidR="003176AB">
        <w:fldChar w:fldCharType="end"/>
      </w:r>
      <w:r w:rsidR="003176AB">
        <w:t xml:space="preserve"> on </w:t>
      </w:r>
      <w:r>
        <w:t>page</w:t>
      </w:r>
      <w:r w:rsidR="003176AB">
        <w:t xml:space="preserve"> </w:t>
      </w:r>
      <w:r w:rsidR="003176AB">
        <w:fldChar w:fldCharType="begin"/>
      </w:r>
      <w:r w:rsidR="003176AB">
        <w:instrText xml:space="preserve"> PAGEREF _Ref254182252 \h </w:instrText>
      </w:r>
      <w:r w:rsidR="003176AB">
        <w:fldChar w:fldCharType="separate"/>
      </w:r>
      <w:r w:rsidR="007E7CE1">
        <w:rPr>
          <w:noProof/>
        </w:rPr>
        <w:t>26</w:t>
      </w:r>
      <w:r w:rsidR="003176AB">
        <w:fldChar w:fldCharType="end"/>
      </w:r>
      <w:r>
        <w:t>).</w:t>
      </w:r>
    </w:p>
    <w:p w:rsidR="00BF5C8C" w:rsidRDefault="00BF5C8C" w:rsidP="00671A65">
      <w:pPr>
        <w:pStyle w:val="Heading6NoToc"/>
      </w:pPr>
      <w:r>
        <w:t>Syntax</w:t>
      </w:r>
    </w:p>
    <w:p w:rsidR="00637F0A" w:rsidRDefault="00637F0A" w:rsidP="00637F0A">
      <w:pPr>
        <w:pStyle w:val="samplecode"/>
        <w:keepNext/>
      </w:pPr>
      <w:r>
        <w:t>gfc_pspart.display_defaults;</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 xml:space="preserve">(c)Go-Faster </w:t>
      </w:r>
      <w:r w:rsidR="00E72ECD">
        <w:t>Consultancy</w:t>
      </w:r>
      <w:r>
        <w:t xml:space="preserve"> www.go-faster.co.uk 2001-2009</w:t>
      </w:r>
    </w:p>
    <w:p w:rsidR="006933BF" w:rsidRDefault="006933BF" w:rsidP="00637F0A">
      <w:pPr>
        <w:pStyle w:val="samplecodeleft"/>
        <w:keepNext/>
        <w:keepLines/>
        <w:widowControl/>
      </w:pPr>
    </w:p>
    <w:p w:rsidR="006933BF" w:rsidRDefault="006933BF" w:rsidP="00637F0A">
      <w:pPr>
        <w:pStyle w:val="samplecodeleft"/>
        <w:keepNext/>
        <w:keepLines/>
        <w:widowControl/>
      </w:pPr>
      <w:r>
        <w:t>PACKAGE DEFAULTS</w:t>
      </w:r>
    </w:p>
    <w:p w:rsidR="006933BF" w:rsidRDefault="006933BF" w:rsidP="00637F0A">
      <w:pPr>
        <w:pStyle w:val="samplecodeleft"/>
        <w:keepNext/>
        <w:keepLines/>
        <w:widowControl/>
      </w:pPr>
    </w:p>
    <w:p w:rsidR="006933BF" w:rsidRDefault="006933BF" w:rsidP="00637F0A">
      <w:pPr>
        <w:pStyle w:val="samplecodeleft"/>
        <w:keepNext/>
        <w:keepLines/>
        <w:widowControl/>
      </w:pPr>
      <w:r>
        <w:t>Character VARCHAR2 definition          : N</w:t>
      </w:r>
    </w:p>
    <w:p w:rsidR="006933BF" w:rsidRDefault="006933BF" w:rsidP="00637F0A">
      <w:pPr>
        <w:pStyle w:val="samplecodeleft"/>
        <w:keepNext/>
        <w:keepLines/>
        <w:widowControl/>
      </w:pPr>
      <w:r>
        <w:t>Rebuild tables with redo logging       : N</w:t>
      </w:r>
    </w:p>
    <w:p w:rsidR="00DF4819" w:rsidRDefault="00DF4819" w:rsidP="00DF4819">
      <w:pPr>
        <w:pStyle w:val="samplecodeleft"/>
        <w:keepNext/>
        <w:keepLines/>
      </w:pPr>
      <w:r>
        <w:t>Enable parallelism for table copy      : N</w:t>
      </w:r>
    </w:p>
    <w:p w:rsidR="00DF4819" w:rsidRDefault="00DF4819" w:rsidP="00DF4819">
      <w:pPr>
        <w:pStyle w:val="samplecodeleft"/>
        <w:keepNext/>
        <w:keepLines/>
      </w:pPr>
      <w:r>
        <w:t>Enable parallel index build            : Y</w:t>
      </w:r>
    </w:p>
    <w:p w:rsidR="006933BF" w:rsidRDefault="006933BF" w:rsidP="00DF4819">
      <w:pPr>
        <w:pStyle w:val="samplecodeleft"/>
        <w:keepNext/>
        <w:keepLines/>
      </w:pPr>
      <w:r>
        <w:t>Grant privileges to roles              : N</w:t>
      </w:r>
    </w:p>
    <w:p w:rsidR="006933BF" w:rsidRDefault="006933BF" w:rsidP="00637F0A">
      <w:pPr>
        <w:pStyle w:val="samplecodeleft"/>
        <w:keepNext/>
        <w:keepLines/>
        <w:widowControl/>
      </w:pPr>
      <w:r>
        <w:t xml:space="preserve">Name of update all role                : </w:t>
      </w:r>
    </w:p>
    <w:p w:rsidR="006933BF" w:rsidRDefault="006933BF" w:rsidP="00637F0A">
      <w:pPr>
        <w:pStyle w:val="samplecodeleft"/>
        <w:keepNext/>
        <w:keepLines/>
        <w:widowControl/>
      </w:pPr>
      <w:r>
        <w:t xml:space="preserve">Name of select all role                : </w:t>
      </w:r>
    </w:p>
    <w:p w:rsidR="006933BF" w:rsidRDefault="006933BF" w:rsidP="00637F0A">
      <w:pPr>
        <w:pStyle w:val="samplecodeleft"/>
        <w:keepNext/>
        <w:keepLines/>
        <w:widowControl/>
      </w:pPr>
      <w:r>
        <w:t>ID Prefix in files and project         : GFCBUILD</w:t>
      </w:r>
    </w:p>
    <w:p w:rsidR="006933BF" w:rsidRDefault="006933BF" w:rsidP="00637F0A">
      <w:pPr>
        <w:pStyle w:val="samplecodeleft"/>
        <w:keepNext/>
        <w:keepLines/>
        <w:widowControl/>
      </w:pPr>
      <w:r>
        <w:t>Drop indexes                           : Y</w:t>
      </w:r>
    </w:p>
    <w:p w:rsidR="006933BF" w:rsidRDefault="006933BF" w:rsidP="00637F0A">
      <w:pPr>
        <w:pStyle w:val="samplecodeleft"/>
        <w:keepNext/>
        <w:keepLines/>
        <w:widowControl/>
      </w:pPr>
      <w:r>
        <w:t>Pause commands in build script         : N</w:t>
      </w:r>
    </w:p>
    <w:p w:rsidR="006933BF" w:rsidRDefault="006933BF" w:rsidP="00637F0A">
      <w:pPr>
        <w:pStyle w:val="samplecodeleft"/>
        <w:keepNext/>
        <w:keepLines/>
        <w:widowControl/>
      </w:pPr>
      <w:r>
        <w:t>Explicitly specify schema              : Y</w:t>
      </w:r>
    </w:p>
    <w:p w:rsidR="006933BF" w:rsidRDefault="006933BF" w:rsidP="00637F0A">
      <w:pPr>
        <w:pStyle w:val="samplecodeleft"/>
        <w:keepNext/>
        <w:keepLines/>
        <w:widowControl/>
      </w:pPr>
      <w:r>
        <w:t>Block sample table statistics          : Y</w:t>
      </w:r>
    </w:p>
    <w:p w:rsidR="006933BF" w:rsidRDefault="006933BF" w:rsidP="00637F0A">
      <w:pPr>
        <w:pStyle w:val="samplecodeleft"/>
        <w:keepNext/>
        <w:keepLines/>
        <w:widowControl/>
      </w:pPr>
      <w:r>
        <w:t>Analyze table immediately after rebuild: N</w:t>
      </w:r>
    </w:p>
    <w:p w:rsidR="006933BF" w:rsidRDefault="006933BF" w:rsidP="00637F0A">
      <w:pPr>
        <w:pStyle w:val="samplecodeleft"/>
        <w:keepNext/>
        <w:keepLines/>
        <w:widowControl/>
      </w:pPr>
      <w:r>
        <w:t>Delete and lock statistics on GTTs     : Y</w:t>
      </w:r>
    </w:p>
    <w:p w:rsidR="006933BF" w:rsidRDefault="006933BF" w:rsidP="00637F0A">
      <w:pPr>
        <w:pStyle w:val="samplecodeleft"/>
        <w:keepNext/>
        <w:keepLines/>
        <w:widowControl/>
      </w:pPr>
      <w:r>
        <w:t>Force LONGs to CLOBs                   : N</w:t>
      </w:r>
    </w:p>
    <w:p w:rsidR="006933BF" w:rsidRDefault="006933BF" w:rsidP="00637F0A">
      <w:pPr>
        <w:pStyle w:val="samplecodeleft"/>
        <w:keepNext/>
        <w:keepLines/>
        <w:widowControl/>
      </w:pPr>
      <w:r>
        <w:t>Name of DDL trigger to disable on build:</w:t>
      </w:r>
    </w:p>
    <w:p w:rsidR="006933BF" w:rsidRDefault="006933BF" w:rsidP="00637F0A">
      <w:pPr>
        <w:pStyle w:val="samplecodeleft"/>
        <w:keepNext/>
        <w:keepLines/>
        <w:widowControl/>
      </w:pPr>
      <w:r>
        <w:t>Drop tables with PURGE option          : Y</w:t>
      </w:r>
    </w:p>
    <w:p w:rsidR="006933BF" w:rsidRDefault="006933BF" w:rsidP="00637F0A">
      <w:pPr>
        <w:pStyle w:val="samplecodeleft"/>
        <w:keepNext/>
        <w:keepLines/>
        <w:widowControl/>
      </w:pPr>
      <w:r>
        <w:t>Force rebuild if no change             : Y</w:t>
      </w:r>
    </w:p>
    <w:p w:rsidR="006933BF" w:rsidRDefault="006933BF" w:rsidP="00637F0A">
      <w:pPr>
        <w:pStyle w:val="samplecodeleft"/>
        <w:keepNext/>
        <w:keepLines/>
        <w:widowControl/>
      </w:pPr>
      <w:r>
        <w:t>Force descending index                 : Y</w:t>
      </w:r>
    </w:p>
    <w:p w:rsidR="006933BF" w:rsidRDefault="006933BF" w:rsidP="006933BF"/>
    <w:p w:rsidR="00CB4EE1" w:rsidRPr="00CB4EE1" w:rsidRDefault="00CB4EE1" w:rsidP="006933BF">
      <w:pPr>
        <w:rPr>
          <w:b/>
        </w:rPr>
      </w:pPr>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3" w:name="_Toc98275253"/>
      <w:r>
        <w:t xml:space="preserve">HISTORY </w:t>
      </w:r>
      <w:r w:rsidR="00637F0A">
        <w:t>Procedure</w:t>
      </w:r>
      <w:bookmarkEnd w:id="53"/>
    </w:p>
    <w:p w:rsidR="006933BF" w:rsidRDefault="006933BF" w:rsidP="00637F0A">
      <w:pPr>
        <w:keepNext/>
        <w:keepLines/>
      </w:pPr>
      <w:r>
        <w:t>This procedure lists the change history to the package.</w:t>
      </w:r>
      <w:r w:rsidR="00CB4EE1">
        <w:t xml:space="preserve"> </w:t>
      </w:r>
    </w:p>
    <w:p w:rsidR="00BF5C8C" w:rsidRDefault="00BF5C8C" w:rsidP="00671A65">
      <w:pPr>
        <w:pStyle w:val="Heading6NoToc"/>
      </w:pPr>
      <w:r>
        <w:t>Syntax</w:t>
      </w:r>
    </w:p>
    <w:p w:rsidR="00637F0A" w:rsidRDefault="00637F0A" w:rsidP="00637F0A">
      <w:pPr>
        <w:pStyle w:val="samplecode"/>
        <w:keepNext/>
      </w:pPr>
      <w:r>
        <w:t>gfc_pspart.history;</w:t>
      </w:r>
    </w:p>
    <w:p w:rsidR="00637F0A" w:rsidRDefault="00637F0A" w:rsidP="00637F0A">
      <w:pPr>
        <w:keepNext/>
        <w:keepLines/>
      </w:pPr>
    </w:p>
    <w:p w:rsidR="006933BF" w:rsidRDefault="006933BF" w:rsidP="00637F0A">
      <w:pPr>
        <w:keepNext/>
        <w:keepLines/>
      </w:pPr>
      <w:r>
        <w:t xml:space="preserve">There are no parameters to this procedure. </w:t>
      </w:r>
    </w:p>
    <w:p w:rsidR="006933BF" w:rsidRDefault="006933BF" w:rsidP="00637F0A">
      <w:pPr>
        <w:pStyle w:val="samplecodeleft"/>
        <w:keepNext/>
        <w:keepLines/>
        <w:widowControl/>
      </w:pPr>
      <w:r>
        <w:t>GFC_PSPART - Partitioned/Global Temporary Table DDL generator for PeopleSoft</w:t>
      </w:r>
    </w:p>
    <w:p w:rsidR="006933BF" w:rsidRDefault="006933BF" w:rsidP="00637F0A">
      <w:pPr>
        <w:pStyle w:val="samplecodeleft"/>
        <w:keepNext/>
        <w:keepLines/>
        <w:widowControl/>
      </w:pPr>
      <w:r>
        <w:t xml:space="preserve">(c)Go-Faster </w:t>
      </w:r>
      <w:r w:rsidR="00E72ECD">
        <w:t>Consultancy</w:t>
      </w:r>
      <w:r>
        <w:t xml:space="preserve"> www.go-faster.co.uk 2001-2009</w:t>
      </w:r>
    </w:p>
    <w:p w:rsidR="006933BF" w:rsidRDefault="006933BF" w:rsidP="00637F0A">
      <w:pPr>
        <w:pStyle w:val="samplecodeleft"/>
        <w:keepNext/>
        <w:keepLines/>
        <w:widowControl/>
      </w:pPr>
      <w:r>
        <w:t>03.12.2002 - improved subrecord handling</w:t>
      </w:r>
    </w:p>
    <w:p w:rsidR="006933BF" w:rsidRDefault="006933BF" w:rsidP="00637F0A">
      <w:pPr>
        <w:pStyle w:val="samplecodeleft"/>
        <w:keepNext/>
        <w:keepLines/>
        <w:widowControl/>
      </w:pPr>
      <w:r>
        <w:t>11.02.2003 - correction to column sequencing on user</w:t>
      </w:r>
    </w:p>
    <w:p w:rsidR="006933BF" w:rsidRDefault="006933BF" w:rsidP="00637F0A">
      <w:pPr>
        <w:pStyle w:val="samplecodeleft"/>
        <w:keepNext/>
        <w:keepLines/>
        <w:widowControl/>
      </w:pPr>
      <w:r>
        <w:t>09.07.2003 - nologging facility added</w:t>
      </w:r>
    </w:p>
    <w:p w:rsidR="006933BF" w:rsidRDefault="006933BF" w:rsidP="00637F0A">
      <w:pPr>
        <w:pStyle w:val="samplecodeleft"/>
        <w:keepNext/>
        <w:keepLines/>
        <w:widowControl/>
      </w:pPr>
      <w:r>
        <w:t>10.07.2003 - oracle version detection added to control fix for 8.1.7.2 bug</w:t>
      </w:r>
    </w:p>
    <w:p w:rsidR="006933BF" w:rsidRDefault="006933BF" w:rsidP="00637F0A">
      <w:pPr>
        <w:pStyle w:val="samplecodeleft"/>
        <w:keepNext/>
        <w:keepLines/>
        <w:widowControl/>
      </w:pPr>
      <w:r>
        <w:t>05.09.2003 - corrected handling of peoplesoft long character columns</w:t>
      </w:r>
    </w:p>
    <w:p w:rsidR="006933BF" w:rsidRDefault="006933BF" w:rsidP="00637F0A">
      <w:pPr>
        <w:pStyle w:val="samplecodeleft"/>
        <w:keepNext/>
        <w:keepLines/>
        <w:widowControl/>
      </w:pPr>
      <w:r>
        <w:t>18.09.2003 - added trigger to prevent updates on tables whilst being rebuilt</w:t>
      </w:r>
    </w:p>
    <w:p w:rsidR="006933BF" w:rsidRDefault="006933BF" w:rsidP="00637F0A">
      <w:pPr>
        <w:pStyle w:val="samplecodeleft"/>
        <w:keepNext/>
        <w:keepLines/>
        <w:widowControl/>
      </w:pPr>
      <w:r>
        <w:t>09.10.2003 - tables and indexes set to logging enabled and parallel disabled,</w:t>
      </w:r>
    </w:p>
    <w:p w:rsidR="006933BF" w:rsidRDefault="006933BF" w:rsidP="00637F0A">
      <w:pPr>
        <w:pStyle w:val="samplecodeleft"/>
        <w:keepNext/>
        <w:keepLines/>
        <w:widowControl/>
      </w:pPr>
      <w:r>
        <w:t>parallel control variable added</w:t>
      </w:r>
    </w:p>
    <w:p w:rsidR="006933BF" w:rsidRDefault="006933BF" w:rsidP="00637F0A">
      <w:pPr>
        <w:pStyle w:val="samplecodeleft"/>
        <w:keepNext/>
        <w:keepLines/>
        <w:widowControl/>
      </w:pPr>
      <w:r>
        <w:t>28.10.2003 - supress partitioning for tables with long columns</w:t>
      </w:r>
    </w:p>
    <w:p w:rsidR="006933BF" w:rsidRDefault="006933BF" w:rsidP="00637F0A">
      <w:pPr>
        <w:pStyle w:val="samplecodeleft"/>
        <w:keepNext/>
        <w:keepLines/>
        <w:widowControl/>
      </w:pPr>
      <w:r>
        <w:t>29.10.2003 - pt version detection to enable new PT8.4 features</w:t>
      </w:r>
    </w:p>
    <w:p w:rsidR="006933BF" w:rsidRDefault="006933BF" w:rsidP="00637F0A">
      <w:pPr>
        <w:pStyle w:val="samplecodeleft"/>
        <w:keepNext/>
        <w:keepLines/>
        <w:widowControl/>
      </w:pPr>
      <w:r>
        <w:t>04.11.2003 - oracle 9i features, role name control</w:t>
      </w:r>
    </w:p>
    <w:p w:rsidR="006933BF" w:rsidRDefault="006933BF" w:rsidP="00637F0A">
      <w:pPr>
        <w:pStyle w:val="samplecodeleft"/>
        <w:keepNext/>
        <w:keepLines/>
        <w:widowControl/>
      </w:pPr>
      <w:r>
        <w:t>17.11.2003 - rename/drop index</w:t>
      </w:r>
    </w:p>
    <w:p w:rsidR="006933BF" w:rsidRDefault="006933BF" w:rsidP="00637F0A">
      <w:pPr>
        <w:pStyle w:val="samplecodeleft"/>
        <w:keepNext/>
        <w:keepLines/>
        <w:widowControl/>
      </w:pPr>
      <w:r>
        <w:t>07.01.2004 - explicit schema name, script control</w:t>
      </w:r>
    </w:p>
    <w:p w:rsidR="006933BF" w:rsidRDefault="006933BF" w:rsidP="00637F0A">
      <w:pPr>
        <w:pStyle w:val="samplecodeleft"/>
        <w:keepNext/>
        <w:keepLines/>
        <w:widowControl/>
      </w:pPr>
      <w:r>
        <w:t>22.03.2004 - oracle 9 varchars in characters</w:t>
      </w:r>
    </w:p>
    <w:p w:rsidR="006933BF" w:rsidRDefault="006933BF" w:rsidP="00637F0A">
      <w:pPr>
        <w:pStyle w:val="samplecodeleft"/>
        <w:keepNext/>
        <w:keepLines/>
        <w:widowControl/>
      </w:pPr>
      <w:r>
        <w:t>27.09.2004 - suppress disabled index build, but force disabled index to drop</w:t>
      </w:r>
    </w:p>
    <w:p w:rsidR="006933BF" w:rsidRDefault="006933BF" w:rsidP="00637F0A">
      <w:pPr>
        <w:pStyle w:val="samplecodeleft"/>
        <w:keepNext/>
        <w:keepLines/>
        <w:widowControl/>
      </w:pPr>
      <w:r>
        <w:t>18.04.2005 - support for PeopleSoft temporary tables</w:t>
      </w:r>
    </w:p>
    <w:p w:rsidR="006933BF" w:rsidRDefault="006933BF" w:rsidP="00637F0A">
      <w:pPr>
        <w:pStyle w:val="samplecodeleft"/>
        <w:keepNext/>
        <w:keepLines/>
        <w:widowControl/>
      </w:pPr>
      <w:r>
        <w:t>05.12.2006 - added handling for hash-partitioned only tables</w:t>
      </w:r>
    </w:p>
    <w:p w:rsidR="006933BF" w:rsidRDefault="006933BF" w:rsidP="00637F0A">
      <w:pPr>
        <w:pStyle w:val="samplecodeleft"/>
        <w:keepNext/>
        <w:keepLines/>
        <w:widowControl/>
      </w:pPr>
      <w:r>
        <w:t>13.12.2006 - remove partitioning column check</w:t>
      </w:r>
    </w:p>
    <w:p w:rsidR="006933BF" w:rsidRDefault="006933BF" w:rsidP="00637F0A">
      <w:pPr>
        <w:pStyle w:val="samplecodeleft"/>
        <w:keepNext/>
        <w:keepLines/>
        <w:widowControl/>
      </w:pPr>
      <w:r>
        <w:t>06.09.2007 - enhancement for PeopleTools 8.48, support partitioned function based indexes</w:t>
      </w:r>
    </w:p>
    <w:p w:rsidR="006933BF" w:rsidRDefault="006933BF" w:rsidP="00637F0A">
      <w:pPr>
        <w:pStyle w:val="samplecodeleft"/>
        <w:keepNext/>
        <w:keepLines/>
        <w:widowControl/>
      </w:pPr>
      <w:r>
        <w:t>08.11.2007 - support for range-list composite partitioning</w:t>
      </w:r>
    </w:p>
    <w:p w:rsidR="006933BF" w:rsidRDefault="006933BF" w:rsidP="00637F0A">
      <w:pPr>
        <w:pStyle w:val="samplecodeleft"/>
        <w:keepNext/>
        <w:keepLines/>
        <w:widowControl/>
      </w:pPr>
      <w:r>
        <w:t>14.02.2008 - selective list partition -v- range build, drop purge, all keys on subrecords</w:t>
      </w:r>
    </w:p>
    <w:p w:rsidR="006933BF" w:rsidRDefault="006933BF" w:rsidP="00637F0A">
      <w:pPr>
        <w:pStyle w:val="samplecodeleft"/>
        <w:keepNext/>
        <w:keepLines/>
        <w:widowControl/>
      </w:pPr>
      <w:r>
        <w:t>28.08.2008 - conversion to package procedure</w:t>
      </w:r>
    </w:p>
    <w:p w:rsidR="006933BF" w:rsidRDefault="006933BF" w:rsidP="00637F0A">
      <w:pPr>
        <w:pStyle w:val="samplecodeleft"/>
        <w:keepNext/>
        <w:keepLines/>
        <w:widowControl/>
      </w:pPr>
      <w:r>
        <w:t>16.09.2008 - DDL moved to gfcbuildtab</w:t>
      </w:r>
    </w:p>
    <w:p w:rsidR="006933BF" w:rsidRDefault="006933BF" w:rsidP="00637F0A">
      <w:pPr>
        <w:pStyle w:val="samplecodeleft"/>
        <w:keepNext/>
        <w:keepLines/>
        <w:widowControl/>
      </w:pPr>
      <w:r>
        <w:t>16.12.2008 - Single table build options can be combined</w:t>
      </w:r>
    </w:p>
    <w:p w:rsidR="006933BF" w:rsidRDefault="006933BF" w:rsidP="00637F0A">
      <w:pPr>
        <w:pStyle w:val="samplecodeleft"/>
        <w:keepNext/>
        <w:keepLines/>
        <w:widowControl/>
      </w:pPr>
      <w:r>
        <w:t>23.01.2009 - Partitioning columns in unique indexes must not be descending</w:t>
      </w:r>
    </w:p>
    <w:p w:rsidR="006933BF" w:rsidRDefault="006933BF" w:rsidP="00637F0A">
      <w:pPr>
        <w:pStyle w:val="samplecodeleft"/>
        <w:keepNext/>
        <w:keepLines/>
        <w:widowControl/>
      </w:pPr>
      <w:r>
        <w:t>01.04.2009 - Corrections to add partition scripts</w:t>
      </w:r>
    </w:p>
    <w:p w:rsidR="006933BF" w:rsidRDefault="006933BF" w:rsidP="00637F0A">
      <w:pPr>
        <w:pStyle w:val="samplecodeleft"/>
        <w:keepNext/>
        <w:keepLines/>
        <w:widowControl/>
      </w:pPr>
      <w:r>
        <w:t>18.04.2009 - Override Default Application Designer Project Name</w:t>
      </w:r>
    </w:p>
    <w:p w:rsidR="00DF4819" w:rsidRDefault="00DF4819" w:rsidP="00DF4819">
      <w:pPr>
        <w:pStyle w:val="samplecodeleft"/>
        <w:keepNext/>
        <w:keepLines/>
      </w:pPr>
      <w:r>
        <w:t>03.06.2009 - Extended check descending partitioning columns in unique indexes to subrecords</w:t>
      </w:r>
    </w:p>
    <w:p w:rsidR="00DF4819" w:rsidRDefault="00DF4819" w:rsidP="00DF4819">
      <w:pPr>
        <w:pStyle w:val="samplecodeleft"/>
        <w:keepNext/>
        <w:keepLines/>
      </w:pPr>
      <w:r>
        <w:t>23.04.2010 - Add ability to add range partitions by splitting</w:t>
      </w:r>
    </w:p>
    <w:p w:rsidR="00DF4819" w:rsidRDefault="00DF4819" w:rsidP="00DF4819">
      <w:pPr>
        <w:pStyle w:val="samplecodeleft"/>
        <w:keepNext/>
        <w:keepLines/>
      </w:pPr>
      <w:r>
        <w:t>01.05.2010 - Correct setting new table LOGGING NOPARALLEL</w:t>
      </w:r>
    </w:p>
    <w:p w:rsidR="00DF4819" w:rsidRDefault="00DF4819" w:rsidP="00DF4819">
      <w:pPr>
        <w:pStyle w:val="samplecodeleft"/>
        <w:keepNext/>
        <w:keepLines/>
      </w:pPr>
      <w:r>
        <w:t>05.05.2010 - Create table only if doesn't exist, add Colums when altering table</w:t>
      </w:r>
    </w:p>
    <w:p w:rsidR="00DF4819" w:rsidRDefault="00DF4819" w:rsidP="00DF4819">
      <w:pPr>
        <w:pStyle w:val="samplecodeleft"/>
        <w:keepNext/>
        <w:keepLines/>
      </w:pPr>
      <w:r>
        <w:t>17.05.2010 - Temporary Record that are not declared to any AE can be GTT</w:t>
      </w:r>
    </w:p>
    <w:p w:rsidR="00DF4819" w:rsidRDefault="00DF4819" w:rsidP="00DF4819">
      <w:pPr>
        <w:pStyle w:val="samplecodeleft"/>
        <w:keepNext/>
        <w:keepLines/>
      </w:pPr>
      <w:r>
        <w:t>08.06.2010 - Specified Source Table</w:t>
      </w:r>
    </w:p>
    <w:p w:rsidR="00DF4819" w:rsidRDefault="00DF4819" w:rsidP="00DF4819">
      <w:pPr>
        <w:pStyle w:val="samplecodeleft"/>
        <w:keepNext/>
        <w:keepLines/>
      </w:pPr>
      <w:r>
        <w:t>16.06.2010 - Function Based Index support enhanced</w:t>
      </w:r>
    </w:p>
    <w:p w:rsidR="00DF4819" w:rsidRDefault="00DF4819" w:rsidP="00DF4819">
      <w:pPr>
        <w:pStyle w:val="samplecodeleft"/>
        <w:keepNext/>
        <w:keepLines/>
      </w:pPr>
      <w:r>
        <w:t>01.10.2010 - Insert into copy table within PL/SQL block</w:t>
      </w:r>
    </w:p>
    <w:p w:rsidR="006933BF" w:rsidRDefault="00DF4819" w:rsidP="00DF4819">
      <w:pPr>
        <w:pStyle w:val="samplecodeleft"/>
        <w:keepNext/>
        <w:keepLines/>
      </w:pPr>
      <w:r>
        <w:t>02.10.2010 - Optionally reenable parallelism on existing table prior to copy</w:t>
      </w:r>
    </w:p>
    <w:p w:rsidR="00CB4EE1" w:rsidRDefault="00CB4EE1" w:rsidP="00CB4EE1"/>
    <w:p w:rsidR="00CB4EE1" w:rsidRPr="006933BF" w:rsidRDefault="00CB4EE1" w:rsidP="00CB4EE1">
      <w:r>
        <w:t xml:space="preserve">NB: This procedure outputs via DBMS_OUTPUT.  You will need to </w:t>
      </w:r>
      <w:r w:rsidRPr="00CB4EE1">
        <w:rPr>
          <w:i/>
        </w:rPr>
        <w:t>set serveroutput on</w:t>
      </w:r>
      <w:r>
        <w:t xml:space="preserve"> in SQL*Plus to obtain any output.</w:t>
      </w:r>
    </w:p>
    <w:p w:rsidR="00276601" w:rsidRDefault="00BF5C8C" w:rsidP="00637F0A">
      <w:pPr>
        <w:pStyle w:val="Heading4"/>
      </w:pPr>
      <w:bookmarkStart w:id="54" w:name="_Toc98275254"/>
      <w:r>
        <w:t xml:space="preserve">RESET_DEFAULTS </w:t>
      </w:r>
      <w:r w:rsidR="00637F0A">
        <w:t>Procedure</w:t>
      </w:r>
      <w:bookmarkEnd w:id="54"/>
    </w:p>
    <w:p w:rsidR="006933BF" w:rsidRDefault="006933BF" w:rsidP="00637F0A">
      <w:pPr>
        <w:keepNext/>
        <w:keepLines/>
      </w:pPr>
      <w:r>
        <w:t xml:space="preserve">This procedure resets the variables in the system context back to their default values (see page </w:t>
      </w:r>
      <w:r>
        <w:fldChar w:fldCharType="begin"/>
      </w:r>
      <w:r>
        <w:instrText xml:space="preserve"> PAGEREF _Ref253757251 \h </w:instrText>
      </w:r>
      <w:r>
        <w:fldChar w:fldCharType="separate"/>
      </w:r>
      <w:r w:rsidR="007E7CE1">
        <w:rPr>
          <w:noProof/>
        </w:rPr>
        <w:t>23</w:t>
      </w:r>
      <w:r>
        <w:fldChar w:fldCharType="end"/>
      </w:r>
      <w:r>
        <w:t>).</w:t>
      </w:r>
    </w:p>
    <w:p w:rsidR="00BF5C8C" w:rsidRPr="00BF5C8C" w:rsidRDefault="00BF5C8C" w:rsidP="00671A65">
      <w:pPr>
        <w:pStyle w:val="Heading6NoToc"/>
        <w:rPr>
          <w:lang w:val="da-DK"/>
        </w:rPr>
      </w:pPr>
      <w:r w:rsidRPr="00BF5C8C">
        <w:rPr>
          <w:lang w:val="da-DK"/>
        </w:rPr>
        <w:t>Syntax</w:t>
      </w:r>
    </w:p>
    <w:p w:rsidR="00637F0A" w:rsidRPr="00BF5C8C" w:rsidRDefault="00637F0A" w:rsidP="00637F0A">
      <w:pPr>
        <w:pStyle w:val="samplecode"/>
        <w:keepNext/>
        <w:rPr>
          <w:lang w:val="da-DK"/>
        </w:rPr>
      </w:pPr>
      <w:r w:rsidRPr="00BF5C8C">
        <w:rPr>
          <w:lang w:val="da-DK"/>
        </w:rPr>
        <w:t>gfc_pspart.reset_defaults;</w:t>
      </w:r>
    </w:p>
    <w:p w:rsidR="00637F0A" w:rsidRPr="00BF5C8C" w:rsidRDefault="00637F0A" w:rsidP="00637F0A">
      <w:pPr>
        <w:keepNext/>
        <w:keepLines/>
        <w:rPr>
          <w:lang w:val="da-DK"/>
        </w:rPr>
      </w:pPr>
    </w:p>
    <w:p w:rsidR="006933BF" w:rsidRDefault="006933BF" w:rsidP="00637F0A">
      <w:pPr>
        <w:keepNext/>
        <w:keepLines/>
      </w:pPr>
      <w:r>
        <w:t xml:space="preserve">There are no parameters to this procedure. </w:t>
      </w:r>
    </w:p>
    <w:p w:rsidR="00276601" w:rsidRDefault="00BF5C8C" w:rsidP="006933BF">
      <w:pPr>
        <w:pStyle w:val="Heading4"/>
      </w:pPr>
      <w:bookmarkStart w:id="55" w:name="_Ref253986627"/>
      <w:bookmarkStart w:id="56" w:name="_Ref253986629"/>
      <w:bookmarkStart w:id="57" w:name="_Toc98275255"/>
      <w:r w:rsidRPr="00276601">
        <w:t>SET_DEFAULTS</w:t>
      </w:r>
      <w:r>
        <w:t xml:space="preserve"> </w:t>
      </w:r>
      <w:r w:rsidR="00637F0A">
        <w:t>Procedure</w:t>
      </w:r>
      <w:bookmarkEnd w:id="55"/>
      <w:bookmarkEnd w:id="56"/>
      <w:bookmarkEnd w:id="57"/>
    </w:p>
    <w:p w:rsidR="006933BF" w:rsidRDefault="006933BF" w:rsidP="006933BF">
      <w:r>
        <w:t>This procedure permits one or more variables in the system context to be set.  This values are persistent.</w:t>
      </w:r>
    </w:p>
    <w:p w:rsidR="00BF5C8C" w:rsidRPr="00D65C68" w:rsidRDefault="00BF5C8C" w:rsidP="00671A65">
      <w:pPr>
        <w:pStyle w:val="Heading6NoToc"/>
      </w:pPr>
      <w:r w:rsidRPr="00D65C68">
        <w:t>Syntax</w:t>
      </w:r>
    </w:p>
    <w:p w:rsidR="00637F0A" w:rsidRPr="00D65C68" w:rsidRDefault="00637F0A" w:rsidP="00637F0A">
      <w:pPr>
        <w:pStyle w:val="samplecode"/>
      </w:pPr>
      <w:r w:rsidRPr="00D65C68">
        <w:t>gfc_pspart.set_defaults(</w:t>
      </w:r>
    </w:p>
    <w:p w:rsidR="00637F0A" w:rsidRPr="00D65C68" w:rsidRDefault="00637F0A" w:rsidP="00637F0A">
      <w:pPr>
        <w:pStyle w:val="samplecode"/>
      </w:pPr>
      <w:r w:rsidRPr="00D65C68">
        <w:t xml:space="preserve">(p_chardef         </w:t>
      </w:r>
      <w:r w:rsidR="001D12DF">
        <w:t xml:space="preserve">   </w:t>
      </w:r>
      <w:r w:rsidRPr="00D65C68">
        <w:t>VARCHAR2 DEFAULT ''</w:t>
      </w:r>
    </w:p>
    <w:p w:rsidR="00637F0A" w:rsidRPr="00D65C68" w:rsidRDefault="00637F0A" w:rsidP="00637F0A">
      <w:pPr>
        <w:pStyle w:val="samplecode"/>
      </w:pPr>
      <w:r w:rsidRPr="00D65C68">
        <w:t xml:space="preserve">,p_logging         </w:t>
      </w:r>
      <w:r w:rsidR="001D12DF">
        <w:t xml:space="preserve">   </w:t>
      </w:r>
      <w:r w:rsidRPr="00D65C68">
        <w:t>VARCHAR2 DEFAULT ''</w:t>
      </w:r>
    </w:p>
    <w:p w:rsidR="00DF4819" w:rsidRDefault="00DF4819" w:rsidP="00DF4819">
      <w:pPr>
        <w:pStyle w:val="samplecode"/>
      </w:pPr>
      <w:r>
        <w:t xml:space="preserve">,p_parallel_table  </w:t>
      </w:r>
      <w:r w:rsidR="001D12DF">
        <w:t xml:space="preserve">   </w:t>
      </w:r>
      <w:r>
        <w:t>VARCHAR2 DEFAULT ''</w:t>
      </w:r>
    </w:p>
    <w:p w:rsidR="00DF4819" w:rsidRDefault="00DF4819" w:rsidP="00DF4819">
      <w:pPr>
        <w:pStyle w:val="samplecode"/>
      </w:pPr>
      <w:r>
        <w:t xml:space="preserve">,p_parallel_index  </w:t>
      </w:r>
      <w:r w:rsidR="001D12DF">
        <w:t xml:space="preserve">   </w:t>
      </w:r>
      <w:r>
        <w:t>VARCHAR2 DEFAULT ''</w:t>
      </w:r>
    </w:p>
    <w:p w:rsidR="000A7929" w:rsidRDefault="000A7929" w:rsidP="00DF4819">
      <w:pPr>
        <w:pStyle w:val="samplecode"/>
      </w:pPr>
      <w:r>
        <w:t xml:space="preserve">,p_force_para_dop  </w:t>
      </w:r>
      <w:r w:rsidR="001D12DF">
        <w:t xml:space="preserve">   </w:t>
      </w:r>
      <w:r>
        <w:t>VARCHAR2 DEFAULT ''</w:t>
      </w:r>
    </w:p>
    <w:p w:rsidR="00637F0A" w:rsidRPr="00D65C68" w:rsidRDefault="00637F0A" w:rsidP="00DF4819">
      <w:pPr>
        <w:pStyle w:val="samplecode"/>
      </w:pPr>
      <w:r w:rsidRPr="00D65C68">
        <w:t xml:space="preserve">,p_roles           </w:t>
      </w:r>
      <w:r w:rsidR="001D12DF">
        <w:t xml:space="preserve">   </w:t>
      </w:r>
      <w:r w:rsidRPr="00D65C68">
        <w:t>VARCHAR2 DEFAULT ''</w:t>
      </w:r>
    </w:p>
    <w:p w:rsidR="00637F0A" w:rsidRPr="00D65C68" w:rsidRDefault="00637F0A" w:rsidP="00637F0A">
      <w:pPr>
        <w:pStyle w:val="samplecode"/>
      </w:pPr>
      <w:r w:rsidRPr="00D65C68">
        <w:t xml:space="preserve">,p_scriptid        </w:t>
      </w:r>
      <w:r w:rsidR="001D12DF">
        <w:t xml:space="preserve">   </w:t>
      </w:r>
      <w:r w:rsidRPr="00D65C68">
        <w:t>VARCHAR2 DEFAULT ''</w:t>
      </w:r>
    </w:p>
    <w:p w:rsidR="00637F0A" w:rsidRDefault="00637F0A" w:rsidP="00637F0A">
      <w:pPr>
        <w:pStyle w:val="samplecode"/>
      </w:pPr>
      <w:r>
        <w:t xml:space="preserve">,p_update_all      </w:t>
      </w:r>
      <w:r w:rsidR="001D12DF">
        <w:t xml:space="preserve">   </w:t>
      </w:r>
      <w:r>
        <w:t>VARCHAR2 DEFAULT ''</w:t>
      </w:r>
    </w:p>
    <w:p w:rsidR="00637F0A" w:rsidRDefault="00637F0A" w:rsidP="00637F0A">
      <w:pPr>
        <w:pStyle w:val="samplecode"/>
      </w:pPr>
      <w:r>
        <w:t xml:space="preserve">,p_read_all        </w:t>
      </w:r>
      <w:r w:rsidR="001D12DF">
        <w:t xml:space="preserve">   </w:t>
      </w:r>
      <w:r>
        <w:t>VARCHAR2 DEFAULT ''</w:t>
      </w:r>
    </w:p>
    <w:p w:rsidR="00637F0A" w:rsidRDefault="00637F0A" w:rsidP="00637F0A">
      <w:pPr>
        <w:pStyle w:val="samplecode"/>
      </w:pPr>
      <w:r>
        <w:t xml:space="preserve">,p_drop_index      </w:t>
      </w:r>
      <w:r w:rsidR="001D12DF">
        <w:t xml:space="preserve">   </w:t>
      </w:r>
      <w:r>
        <w:t>VARCHAR2 DEFAULT ''</w:t>
      </w:r>
    </w:p>
    <w:p w:rsidR="00637F0A" w:rsidRDefault="00637F0A" w:rsidP="00637F0A">
      <w:pPr>
        <w:pStyle w:val="samplecode"/>
      </w:pPr>
      <w:r>
        <w:t xml:space="preserve">,p_pause           </w:t>
      </w:r>
      <w:r w:rsidR="001D12DF">
        <w:t xml:space="preserve">   </w:t>
      </w:r>
      <w:r>
        <w:t>VARCHAR2 DEFAULT ''</w:t>
      </w:r>
    </w:p>
    <w:p w:rsidR="00637F0A" w:rsidRDefault="00637F0A" w:rsidP="00637F0A">
      <w:pPr>
        <w:pStyle w:val="samplecode"/>
      </w:pPr>
      <w:r>
        <w:t xml:space="preserve">,p_explicit_schema </w:t>
      </w:r>
      <w:r w:rsidR="001D12DF">
        <w:t xml:space="preserve">   </w:t>
      </w:r>
      <w:r>
        <w:t>VARCHAR2 DEFAULT ''</w:t>
      </w:r>
    </w:p>
    <w:p w:rsidR="00637F0A" w:rsidRDefault="00637F0A" w:rsidP="00637F0A">
      <w:pPr>
        <w:pStyle w:val="samplecode"/>
      </w:pPr>
      <w:r>
        <w:t xml:space="preserve">,p_block_sample    </w:t>
      </w:r>
      <w:r w:rsidR="001D12DF">
        <w:t xml:space="preserve">   </w:t>
      </w:r>
      <w:r>
        <w:t>VARCHAR2 DEFAULT ''</w:t>
      </w:r>
    </w:p>
    <w:p w:rsidR="00637F0A" w:rsidRDefault="00637F0A" w:rsidP="00637F0A">
      <w:pPr>
        <w:pStyle w:val="samplecode"/>
      </w:pPr>
      <w:r>
        <w:t xml:space="preserve">,p_build_stats     </w:t>
      </w:r>
      <w:r w:rsidR="001D12DF">
        <w:t xml:space="preserve">   </w:t>
      </w:r>
      <w:r>
        <w:t>VARCHAR2 DEFAULT ''</w:t>
      </w:r>
    </w:p>
    <w:p w:rsidR="00637F0A" w:rsidRDefault="00637F0A" w:rsidP="00637F0A">
      <w:pPr>
        <w:pStyle w:val="samplecode"/>
      </w:pPr>
      <w:r>
        <w:t xml:space="preserve">,p_deletetempstats </w:t>
      </w:r>
      <w:r w:rsidR="001D12DF">
        <w:t xml:space="preserve">   </w:t>
      </w:r>
      <w:r>
        <w:t>VARCHAR2 DEFAULT ''</w:t>
      </w:r>
    </w:p>
    <w:p w:rsidR="00637F0A" w:rsidRDefault="00637F0A" w:rsidP="00637F0A">
      <w:pPr>
        <w:pStyle w:val="samplecode"/>
      </w:pPr>
      <w:r>
        <w:t xml:space="preserve">,p_longtoclob      </w:t>
      </w:r>
      <w:r w:rsidR="001D12DF">
        <w:t xml:space="preserve">   </w:t>
      </w:r>
      <w:r>
        <w:t>VARCHAR2 DEFAULT ''</w:t>
      </w:r>
    </w:p>
    <w:p w:rsidR="00BF1381" w:rsidRDefault="00BF1381" w:rsidP="00BF1381">
      <w:pPr>
        <w:pStyle w:val="samplecode"/>
      </w:pPr>
      <w:r>
        <w:t xml:space="preserve">,p_ddlenable       </w:t>
      </w:r>
      <w:r w:rsidR="001D12DF">
        <w:t xml:space="preserve">   </w:t>
      </w:r>
      <w:r>
        <w:t>VARCHAR2 DEFAULT ''</w:t>
      </w:r>
    </w:p>
    <w:p w:rsidR="00BF1381" w:rsidRDefault="00BF1381" w:rsidP="00BF1381">
      <w:pPr>
        <w:pStyle w:val="samplecode"/>
      </w:pPr>
      <w:r>
        <w:t xml:space="preserve">,p_ddldisable      </w:t>
      </w:r>
      <w:r w:rsidR="001D12DF">
        <w:t xml:space="preserve">   </w:t>
      </w:r>
      <w:r>
        <w:t>VARCHAR2 DEFAULT ''</w:t>
      </w:r>
    </w:p>
    <w:p w:rsidR="00637F0A" w:rsidRDefault="00637F0A" w:rsidP="00BF1381">
      <w:pPr>
        <w:pStyle w:val="samplecode"/>
      </w:pPr>
      <w:r>
        <w:t xml:space="preserve">,p_forcebuild      </w:t>
      </w:r>
      <w:r w:rsidR="001D12DF">
        <w:t xml:space="preserve">   </w:t>
      </w:r>
      <w:r>
        <w:t>VARCHAR2 DEFAULT ''</w:t>
      </w:r>
    </w:p>
    <w:p w:rsidR="00637F0A" w:rsidRDefault="00637F0A" w:rsidP="00637F0A">
      <w:pPr>
        <w:pStyle w:val="samplecode"/>
      </w:pPr>
      <w:r>
        <w:t xml:space="preserve">,p_desc_index      </w:t>
      </w:r>
      <w:r w:rsidR="001D12DF">
        <w:t xml:space="preserve">   </w:t>
      </w:r>
      <w:r>
        <w:t>VARCHAR2 DEFAULT ''</w:t>
      </w:r>
    </w:p>
    <w:p w:rsidR="00EF5979" w:rsidRDefault="00EF5979" w:rsidP="00EF5979">
      <w:pPr>
        <w:pStyle w:val="samplecode"/>
      </w:pPr>
      <w:r>
        <w:t xml:space="preserve">,p_repopdfltsub    </w:t>
      </w:r>
      <w:r w:rsidR="001D12DF">
        <w:t xml:space="preserve">   </w:t>
      </w:r>
      <w:r>
        <w:t>VARCHAR2 DEFAULT ''</w:t>
      </w:r>
    </w:p>
    <w:p w:rsidR="00CE310D" w:rsidRDefault="00CE310D" w:rsidP="00EF5979">
      <w:pPr>
        <w:pStyle w:val="samplecode"/>
      </w:pPr>
      <w:r>
        <w:t xml:space="preserve">,p_repopnewmax     </w:t>
      </w:r>
      <w:r w:rsidR="001D12DF">
        <w:t xml:space="preserve">   </w:t>
      </w:r>
      <w:r>
        <w:t>VARCHAR2 DEFAULT ''</w:t>
      </w:r>
    </w:p>
    <w:p w:rsidR="001D12DF" w:rsidRDefault="001D12DF" w:rsidP="001D12DF">
      <w:pPr>
        <w:pStyle w:val="samplecode"/>
      </w:pPr>
      <w:r>
        <w:t xml:space="preserve">,p_rename_parts       VARCHAR2 DEFAULT '' </w:t>
      </w:r>
    </w:p>
    <w:p w:rsidR="001D12DF" w:rsidRDefault="001D12DF" w:rsidP="001D12DF">
      <w:pPr>
        <w:pStyle w:val="samplecode"/>
      </w:pPr>
      <w:r>
        <w:t xml:space="preserve">,p_split_index_update VARCHAR2 DEFAULT '' </w:t>
      </w:r>
    </w:p>
    <w:p w:rsidR="00EF5979" w:rsidRDefault="00EF5979" w:rsidP="001D12DF">
      <w:pPr>
        <w:pStyle w:val="samplecode"/>
      </w:pPr>
      <w:r>
        <w:t xml:space="preserve">,p_debug_level     </w:t>
      </w:r>
      <w:r w:rsidR="001D12DF">
        <w:t xml:space="preserve">   </w:t>
      </w:r>
      <w:r>
        <w:t>INTEGER DEFAULT NULL</w:t>
      </w:r>
    </w:p>
    <w:p w:rsidR="00637F0A" w:rsidRDefault="00637F0A" w:rsidP="00637F0A">
      <w:pPr>
        <w:pStyle w:val="samplecode"/>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938"/>
        <w:gridCol w:w="5867"/>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F30A1A" w:rsidTr="007F3EE7">
        <w:tc>
          <w:tcPr>
            <w:tcW w:w="0" w:type="auto"/>
            <w:shd w:val="clear" w:color="auto" w:fill="auto"/>
          </w:tcPr>
          <w:p w:rsidR="00F30A1A" w:rsidRDefault="00F30A1A" w:rsidP="007F3EE7">
            <w:pPr>
              <w:keepNext/>
              <w:keepLines/>
            </w:pPr>
            <w:r>
              <w:t>p_chardef</w:t>
            </w:r>
          </w:p>
        </w:tc>
        <w:tc>
          <w:tcPr>
            <w:tcW w:w="0" w:type="auto"/>
            <w:shd w:val="clear" w:color="auto" w:fill="auto"/>
          </w:tcPr>
          <w:p w:rsidR="00F30A1A" w:rsidRPr="00B65C01" w:rsidRDefault="00F30A1A" w:rsidP="007F3EE7">
            <w:pPr>
              <w:keepNext/>
              <w:keepLines/>
            </w:pPr>
            <w:r>
              <w:t xml:space="preserve">Y  = Use </w:t>
            </w:r>
            <w:r w:rsidRPr="00B65C01">
              <w:t xml:space="preserve">VARCHAR2 character </w:t>
            </w:r>
            <w:r>
              <w:t xml:space="preserve">length </w:t>
            </w:r>
            <w:r w:rsidRPr="00B65C01">
              <w:t>definition</w:t>
            </w:r>
            <w:r>
              <w:t>.</w:t>
            </w:r>
          </w:p>
        </w:tc>
      </w:tr>
      <w:tr w:rsidR="00F30A1A" w:rsidTr="007F3EE7">
        <w:tc>
          <w:tcPr>
            <w:tcW w:w="0" w:type="auto"/>
            <w:shd w:val="clear" w:color="auto" w:fill="auto"/>
          </w:tcPr>
          <w:p w:rsidR="00F30A1A" w:rsidRDefault="00F30A1A" w:rsidP="007F3EE7">
            <w:pPr>
              <w:keepNext/>
              <w:keepLines/>
            </w:pPr>
            <w:r>
              <w:t>p_logging</w:t>
            </w:r>
          </w:p>
        </w:tc>
        <w:tc>
          <w:tcPr>
            <w:tcW w:w="0" w:type="auto"/>
            <w:shd w:val="clear" w:color="auto" w:fill="auto"/>
          </w:tcPr>
          <w:p w:rsidR="00F30A1A" w:rsidRDefault="00F30A1A" w:rsidP="007F3EE7">
            <w:pPr>
              <w:keepNext/>
              <w:keepLines/>
            </w:pPr>
            <w:r>
              <w:t>N = DDL script includes NOLOGGING options when building tables and indexes</w:t>
            </w:r>
          </w:p>
        </w:tc>
      </w:tr>
      <w:tr w:rsidR="00DF4819" w:rsidTr="007F3EE7">
        <w:tc>
          <w:tcPr>
            <w:tcW w:w="0" w:type="auto"/>
            <w:shd w:val="clear" w:color="auto" w:fill="auto"/>
          </w:tcPr>
          <w:p w:rsidR="00DF4819" w:rsidRDefault="00DF4819" w:rsidP="007F3EE7">
            <w:pPr>
              <w:keepNext/>
              <w:keepLines/>
            </w:pPr>
            <w:r>
              <w:t>p_parallel_table</w:t>
            </w:r>
          </w:p>
        </w:tc>
        <w:tc>
          <w:tcPr>
            <w:tcW w:w="0" w:type="auto"/>
            <w:shd w:val="clear" w:color="auto" w:fill="auto"/>
          </w:tcPr>
          <w:p w:rsidR="00DF4819" w:rsidRDefault="00DF4819" w:rsidP="007F3EE7">
            <w:pPr>
              <w:keepNext/>
              <w:keepLines/>
            </w:pPr>
            <w:r>
              <w:t>Y = set default parallelism on existing table prior to copy</w:t>
            </w:r>
          </w:p>
        </w:tc>
      </w:tr>
      <w:tr w:rsidR="00F30A1A" w:rsidTr="007F3EE7">
        <w:tc>
          <w:tcPr>
            <w:tcW w:w="0" w:type="auto"/>
            <w:shd w:val="clear" w:color="auto" w:fill="auto"/>
          </w:tcPr>
          <w:p w:rsidR="00F30A1A" w:rsidRDefault="00F30A1A" w:rsidP="007F3EE7">
            <w:pPr>
              <w:keepNext/>
              <w:keepLines/>
            </w:pPr>
            <w:r>
              <w:t>p_parallel</w:t>
            </w:r>
            <w:r w:rsidR="00DF4819">
              <w:t>_index</w:t>
            </w:r>
          </w:p>
        </w:tc>
        <w:tc>
          <w:tcPr>
            <w:tcW w:w="0" w:type="auto"/>
            <w:shd w:val="clear" w:color="auto" w:fill="auto"/>
          </w:tcPr>
          <w:p w:rsidR="00F30A1A" w:rsidRDefault="00F30A1A" w:rsidP="007F3EE7">
            <w:pPr>
              <w:keepNext/>
              <w:keepLines/>
            </w:pPr>
            <w:r>
              <w:t>Y = include parallel index build option</w:t>
            </w:r>
          </w:p>
        </w:tc>
      </w:tr>
      <w:tr w:rsidR="000A7929" w:rsidTr="007F3EE7">
        <w:tc>
          <w:tcPr>
            <w:tcW w:w="0" w:type="auto"/>
            <w:shd w:val="clear" w:color="auto" w:fill="auto"/>
          </w:tcPr>
          <w:p w:rsidR="000A7929" w:rsidRDefault="000A7929" w:rsidP="007F3EE7">
            <w:pPr>
              <w:keepNext/>
              <w:keepLines/>
            </w:pPr>
            <w:r>
              <w:t>p_force_para_dop</w:t>
            </w:r>
          </w:p>
        </w:tc>
        <w:tc>
          <w:tcPr>
            <w:tcW w:w="0" w:type="auto"/>
            <w:shd w:val="clear" w:color="auto" w:fill="auto"/>
          </w:tcPr>
          <w:p w:rsidR="000A7929" w:rsidRDefault="001C7EC1" w:rsidP="00552404">
            <w:pPr>
              <w:keepNext/>
              <w:keepLines/>
            </w:pPr>
            <w:r>
              <w:t xml:space="preserve">Specify degree of parallelism </w:t>
            </w:r>
            <w:r w:rsidR="007013B4">
              <w:t xml:space="preserve">in alter session commands </w:t>
            </w:r>
            <w:r w:rsidR="00552404">
              <w:t xml:space="preserve">in generated script </w:t>
            </w:r>
            <w:r>
              <w:t xml:space="preserve">to force </w:t>
            </w:r>
            <w:r w:rsidR="00552404">
              <w:t xml:space="preserve">parallelism in </w:t>
            </w:r>
            <w:r w:rsidR="007013B4">
              <w:t xml:space="preserve">DML and DDL </w:t>
            </w:r>
            <w:r w:rsidR="00552404">
              <w:t>commands.</w:t>
            </w:r>
          </w:p>
        </w:tc>
      </w:tr>
      <w:tr w:rsidR="00F30A1A" w:rsidTr="007F3EE7">
        <w:tc>
          <w:tcPr>
            <w:tcW w:w="0" w:type="auto"/>
            <w:shd w:val="clear" w:color="auto" w:fill="auto"/>
          </w:tcPr>
          <w:p w:rsidR="00F30A1A" w:rsidRDefault="00F30A1A" w:rsidP="007F3EE7">
            <w:pPr>
              <w:keepNext/>
              <w:keepLines/>
            </w:pPr>
            <w:r>
              <w:t>p_roles</w:t>
            </w:r>
          </w:p>
        </w:tc>
        <w:tc>
          <w:tcPr>
            <w:tcW w:w="0" w:type="auto"/>
            <w:shd w:val="clear" w:color="auto" w:fill="auto"/>
          </w:tcPr>
          <w:p w:rsidR="00F30A1A" w:rsidRDefault="00F30A1A" w:rsidP="007F3EE7">
            <w:pPr>
              <w:keepNext/>
              <w:keepLines/>
            </w:pPr>
            <w:r>
              <w:t>Y= if roles are to be granted to tables</w:t>
            </w:r>
          </w:p>
        </w:tc>
      </w:tr>
      <w:tr w:rsidR="00F30A1A" w:rsidTr="007F3EE7">
        <w:tc>
          <w:tcPr>
            <w:tcW w:w="0" w:type="auto"/>
            <w:shd w:val="clear" w:color="auto" w:fill="auto"/>
          </w:tcPr>
          <w:p w:rsidR="00F30A1A" w:rsidRDefault="00F30A1A" w:rsidP="007F3EE7">
            <w:pPr>
              <w:keepNext/>
              <w:keepLines/>
            </w:pPr>
            <w:r>
              <w:t>p_scriptid</w:t>
            </w:r>
          </w:p>
        </w:tc>
        <w:tc>
          <w:tcPr>
            <w:tcW w:w="0" w:type="auto"/>
            <w:shd w:val="clear" w:color="auto" w:fill="auto"/>
          </w:tcPr>
          <w:p w:rsidR="00F30A1A" w:rsidRDefault="00F30A1A" w:rsidP="007F3EE7">
            <w:pPr>
              <w:keepNext/>
              <w:keepLines/>
            </w:pPr>
            <w:r>
              <w:t>ID string to be used in name of script and name of project generated.</w:t>
            </w:r>
          </w:p>
        </w:tc>
      </w:tr>
      <w:tr w:rsidR="00F30A1A" w:rsidTr="007F3EE7">
        <w:tc>
          <w:tcPr>
            <w:tcW w:w="0" w:type="auto"/>
            <w:shd w:val="clear" w:color="auto" w:fill="auto"/>
          </w:tcPr>
          <w:p w:rsidR="00F30A1A" w:rsidRDefault="00F30A1A" w:rsidP="007F3EE7">
            <w:pPr>
              <w:keepNext/>
              <w:keepLines/>
            </w:pPr>
            <w:r>
              <w:t>p_update_all</w:t>
            </w:r>
          </w:p>
        </w:tc>
        <w:tc>
          <w:tcPr>
            <w:tcW w:w="0" w:type="auto"/>
            <w:shd w:val="clear" w:color="auto" w:fill="auto"/>
          </w:tcPr>
          <w:p w:rsidR="00F30A1A" w:rsidRDefault="00F30A1A" w:rsidP="007F3EE7">
            <w:pPr>
              <w:keepNext/>
              <w:keepLines/>
            </w:pPr>
            <w:r>
              <w:t>Name of Role to be granted to permanent tables</w:t>
            </w:r>
          </w:p>
        </w:tc>
      </w:tr>
      <w:tr w:rsidR="00F30A1A" w:rsidTr="007F3EE7">
        <w:tc>
          <w:tcPr>
            <w:tcW w:w="0" w:type="auto"/>
            <w:shd w:val="clear" w:color="auto" w:fill="auto"/>
          </w:tcPr>
          <w:p w:rsidR="00F30A1A" w:rsidRDefault="00F30A1A" w:rsidP="007F3EE7">
            <w:pPr>
              <w:keepNext/>
              <w:keepLines/>
            </w:pPr>
            <w:r>
              <w:t>p_read_all</w:t>
            </w:r>
          </w:p>
        </w:tc>
        <w:tc>
          <w:tcPr>
            <w:tcW w:w="0" w:type="auto"/>
            <w:shd w:val="clear" w:color="auto" w:fill="auto"/>
          </w:tcPr>
          <w:p w:rsidR="00F30A1A" w:rsidRDefault="00F30A1A" w:rsidP="007F3EE7">
            <w:pPr>
              <w:keepNext/>
              <w:keepLines/>
            </w:pPr>
            <w:r>
              <w:t>Name Role to be granted to permanent tables</w:t>
            </w:r>
          </w:p>
        </w:tc>
      </w:tr>
      <w:tr w:rsidR="00F30A1A" w:rsidTr="007F3EE7">
        <w:tc>
          <w:tcPr>
            <w:tcW w:w="0" w:type="auto"/>
            <w:shd w:val="clear" w:color="auto" w:fill="auto"/>
          </w:tcPr>
          <w:p w:rsidR="00F30A1A" w:rsidRDefault="00F30A1A" w:rsidP="007F3EE7">
            <w:pPr>
              <w:keepNext/>
              <w:keepLines/>
            </w:pPr>
            <w:r>
              <w:t>p_drop_index</w:t>
            </w:r>
          </w:p>
        </w:tc>
        <w:tc>
          <w:tcPr>
            <w:tcW w:w="0" w:type="auto"/>
            <w:shd w:val="clear" w:color="auto" w:fill="auto"/>
          </w:tcPr>
          <w:p w:rsidR="00F30A1A" w:rsidRDefault="00F30A1A" w:rsidP="007F3EE7">
            <w:pPr>
              <w:keepNext/>
              <w:keepLines/>
            </w:pPr>
            <w:r>
              <w:t xml:space="preserve">Y = index dropped before rename, </w:t>
            </w:r>
          </w:p>
          <w:p w:rsidR="00F30A1A" w:rsidRDefault="00F30A1A" w:rsidP="007F3EE7">
            <w:pPr>
              <w:keepNext/>
              <w:keepLines/>
            </w:pPr>
            <w:r>
              <w:t>N = index is renamed to OLD_</w:t>
            </w:r>
          </w:p>
        </w:tc>
      </w:tr>
      <w:tr w:rsidR="00F30A1A" w:rsidTr="007F3EE7">
        <w:tc>
          <w:tcPr>
            <w:tcW w:w="0" w:type="auto"/>
            <w:shd w:val="clear" w:color="auto" w:fill="auto"/>
          </w:tcPr>
          <w:p w:rsidR="00F30A1A" w:rsidRDefault="00F30A1A" w:rsidP="006E5976">
            <w:pPr>
              <w:keepNext/>
              <w:keepLines/>
            </w:pPr>
            <w:r>
              <w:t>p_pause</w:t>
            </w:r>
          </w:p>
        </w:tc>
        <w:tc>
          <w:tcPr>
            <w:tcW w:w="0" w:type="auto"/>
            <w:shd w:val="clear" w:color="auto" w:fill="auto"/>
          </w:tcPr>
          <w:p w:rsidR="00F30A1A" w:rsidRDefault="00F30A1A" w:rsidP="006E5976">
            <w:pPr>
              <w:keepNext/>
              <w:keepLines/>
            </w:pPr>
            <w:r>
              <w:t>Y = Add pause commands to generated script</w:t>
            </w:r>
          </w:p>
        </w:tc>
      </w:tr>
      <w:tr w:rsidR="00F30A1A" w:rsidTr="007F3EE7">
        <w:tc>
          <w:tcPr>
            <w:tcW w:w="0" w:type="auto"/>
            <w:shd w:val="clear" w:color="auto" w:fill="auto"/>
          </w:tcPr>
          <w:p w:rsidR="00F30A1A" w:rsidRDefault="00F30A1A" w:rsidP="006E5976">
            <w:pPr>
              <w:keepNext/>
              <w:keepLines/>
            </w:pPr>
            <w:r>
              <w:t>p_explicit_schema</w:t>
            </w:r>
          </w:p>
        </w:tc>
        <w:tc>
          <w:tcPr>
            <w:tcW w:w="0" w:type="auto"/>
            <w:shd w:val="clear" w:color="auto" w:fill="auto"/>
          </w:tcPr>
          <w:p w:rsidR="00F30A1A" w:rsidRDefault="00F30A1A" w:rsidP="006E5976">
            <w:pPr>
              <w:keepNext/>
              <w:keepLines/>
            </w:pPr>
            <w:r>
              <w:t>Explicitly specify PeopleSoft owner ID in DDL script.</w:t>
            </w:r>
          </w:p>
        </w:tc>
      </w:tr>
      <w:tr w:rsidR="00F30A1A" w:rsidTr="007F3EE7">
        <w:tc>
          <w:tcPr>
            <w:tcW w:w="0" w:type="auto"/>
            <w:shd w:val="clear" w:color="auto" w:fill="auto"/>
          </w:tcPr>
          <w:p w:rsidR="00F30A1A" w:rsidRDefault="00F30A1A" w:rsidP="006E5976">
            <w:pPr>
              <w:keepNext/>
              <w:keepLines/>
            </w:pPr>
            <w:r>
              <w:t>p_block_sample</w:t>
            </w:r>
          </w:p>
        </w:tc>
        <w:tc>
          <w:tcPr>
            <w:tcW w:w="0" w:type="auto"/>
            <w:shd w:val="clear" w:color="auto" w:fill="auto"/>
          </w:tcPr>
          <w:p w:rsidR="00F30A1A" w:rsidRDefault="00F30A1A" w:rsidP="006E5976">
            <w:pPr>
              <w:keepNext/>
              <w:keepLines/>
            </w:pPr>
            <w:r>
              <w:t>Specify block sampling in update statistics script.</w:t>
            </w:r>
          </w:p>
        </w:tc>
      </w:tr>
      <w:tr w:rsidR="00F30A1A" w:rsidTr="007F3EE7">
        <w:tc>
          <w:tcPr>
            <w:tcW w:w="0" w:type="auto"/>
            <w:shd w:val="clear" w:color="auto" w:fill="auto"/>
          </w:tcPr>
          <w:p w:rsidR="00F30A1A" w:rsidRDefault="00F30A1A" w:rsidP="006E5976">
            <w:pPr>
              <w:keepNext/>
              <w:keepLines/>
            </w:pPr>
            <w:r>
              <w:t>p_build_stats</w:t>
            </w:r>
          </w:p>
        </w:tc>
        <w:tc>
          <w:tcPr>
            <w:tcW w:w="0" w:type="auto"/>
            <w:shd w:val="clear" w:color="auto" w:fill="auto"/>
          </w:tcPr>
          <w:p w:rsidR="00F30A1A" w:rsidRDefault="00F30A1A" w:rsidP="006E5976">
            <w:pPr>
              <w:keepNext/>
              <w:keepLines/>
            </w:pPr>
            <w:r>
              <w:t>Y = add gather statistics commands to build script.</w:t>
            </w:r>
          </w:p>
        </w:tc>
      </w:tr>
      <w:tr w:rsidR="00F30A1A" w:rsidTr="007F3EE7">
        <w:tc>
          <w:tcPr>
            <w:tcW w:w="0" w:type="auto"/>
            <w:shd w:val="clear" w:color="auto" w:fill="auto"/>
          </w:tcPr>
          <w:p w:rsidR="00F30A1A" w:rsidRDefault="00F30A1A" w:rsidP="006E5976">
            <w:pPr>
              <w:keepNext/>
              <w:keepLines/>
            </w:pPr>
            <w:r>
              <w:t>p_deletetempstats</w:t>
            </w:r>
          </w:p>
        </w:tc>
        <w:tc>
          <w:tcPr>
            <w:tcW w:w="0" w:type="auto"/>
            <w:shd w:val="clear" w:color="auto" w:fill="auto"/>
          </w:tcPr>
          <w:p w:rsidR="00F30A1A" w:rsidRDefault="00F30A1A" w:rsidP="006E5976">
            <w:pPr>
              <w:keepNext/>
              <w:keepLines/>
            </w:pPr>
            <w:r>
              <w:t>Y = delete and from Oracle 10g also lock statistics on temporary tables.</w:t>
            </w:r>
          </w:p>
        </w:tc>
      </w:tr>
      <w:tr w:rsidR="00F30A1A" w:rsidTr="007F3EE7">
        <w:tc>
          <w:tcPr>
            <w:tcW w:w="0" w:type="auto"/>
            <w:shd w:val="clear" w:color="auto" w:fill="auto"/>
          </w:tcPr>
          <w:p w:rsidR="00F30A1A" w:rsidRDefault="00F30A1A" w:rsidP="006E5976">
            <w:pPr>
              <w:keepNext/>
              <w:keepLines/>
            </w:pPr>
            <w:r>
              <w:t>p_longtoclob</w:t>
            </w:r>
          </w:p>
        </w:tc>
        <w:tc>
          <w:tcPr>
            <w:tcW w:w="0" w:type="auto"/>
            <w:shd w:val="clear" w:color="auto" w:fill="auto"/>
          </w:tcPr>
          <w:p w:rsidR="00F30A1A" w:rsidRDefault="00F30A1A" w:rsidP="006E5976">
            <w:pPr>
              <w:keepNext/>
              <w:keepLines/>
            </w:pPr>
            <w:r>
              <w:t xml:space="preserve">Y = always create long columns as CLOB, </w:t>
            </w:r>
          </w:p>
          <w:p w:rsidR="00F30A1A" w:rsidRDefault="00284D78" w:rsidP="006E5976">
            <w:pPr>
              <w:keepNext/>
              <w:keepLines/>
            </w:pPr>
            <w:r>
              <w:t>Otherwise only do so if PSSTATU</w:t>
            </w:r>
            <w:bookmarkStart w:id="58" w:name="_GoBack"/>
            <w:bookmarkEnd w:id="58"/>
            <w:r w:rsidR="007C5394">
              <w:t>S</w:t>
            </w:r>
            <w:r w:rsidR="00F30A1A">
              <w:t>.DATABASE_OPTIONS=2</w:t>
            </w:r>
          </w:p>
        </w:tc>
      </w:tr>
      <w:tr w:rsidR="00F30A1A" w:rsidTr="007F3EE7">
        <w:tc>
          <w:tcPr>
            <w:tcW w:w="0" w:type="auto"/>
            <w:shd w:val="clear" w:color="auto" w:fill="auto"/>
          </w:tcPr>
          <w:p w:rsidR="00F30A1A" w:rsidRDefault="00F30A1A" w:rsidP="006E5976">
            <w:pPr>
              <w:keepNext/>
              <w:keepLines/>
            </w:pPr>
            <w:r>
              <w:t>p_</w:t>
            </w:r>
            <w:r w:rsidR="00BF1381">
              <w:t>ddlenable</w:t>
            </w:r>
          </w:p>
        </w:tc>
        <w:tc>
          <w:tcPr>
            <w:tcW w:w="0" w:type="auto"/>
            <w:shd w:val="clear" w:color="auto" w:fill="auto"/>
          </w:tcPr>
          <w:p w:rsidR="00F30A1A" w:rsidRDefault="00BF1381" w:rsidP="006E5976">
            <w:pPr>
              <w:keepNext/>
              <w:keepLines/>
            </w:pPr>
            <w:r>
              <w:t>Command to permit DDL to be issued on table – intended to disengage PSFT_DDL_LOCK trigger</w:t>
            </w:r>
          </w:p>
          <w:p w:rsidR="00445063" w:rsidRDefault="00445063" w:rsidP="006E5976">
            <w:pPr>
              <w:keepNext/>
              <w:keepLines/>
            </w:pPr>
            <w:r>
              <w:t>Eg.</w:t>
            </w:r>
          </w:p>
          <w:p w:rsidR="00BF1381" w:rsidRDefault="00BF1381" w:rsidP="006E5976">
            <w:pPr>
              <w:pStyle w:val="tablesamplecodesmall"/>
              <w:widowControl/>
            </w:pPr>
            <w:r w:rsidRPr="00BF1381">
              <w:t>gfc_p</w:t>
            </w:r>
            <w:r>
              <w:t xml:space="preserve">spart.set_defaults(p_ddlenable=&gt;'BEGIN </w:t>
            </w:r>
            <w:r w:rsidRPr="00BF1381">
              <w:t>psft_dd</w:t>
            </w:r>
            <w:r>
              <w:t>l_lock.set_ddl_permitted(TRUE);</w:t>
            </w:r>
            <w:r w:rsidRPr="00BF1381">
              <w:t>END;'</w:t>
            </w:r>
            <w:r>
              <w:t xml:space="preserve"> </w:t>
            </w:r>
            <w:r w:rsidRPr="00BF1381">
              <w:t>||CHR(10)||'/');</w:t>
            </w:r>
          </w:p>
          <w:p w:rsidR="00445063" w:rsidRDefault="00445063" w:rsidP="006E5976">
            <w:pPr>
              <w:keepLines/>
            </w:pPr>
            <w:r>
              <w:t>Or</w:t>
            </w:r>
          </w:p>
          <w:p w:rsidR="00445063" w:rsidRDefault="00445063" w:rsidP="006E5976">
            <w:pPr>
              <w:pStyle w:val="tablesamplecodesmall"/>
              <w:keepNext w:val="0"/>
              <w:widowControl/>
            </w:pPr>
            <w:r w:rsidRPr="00BF1381">
              <w:t>gfc_p</w:t>
            </w:r>
            <w:r>
              <w:t>spart.set_defaults(p_ddlenable=&gt;'ALTER TRIGGER PSFT_DDL_LOCK DISABLE;</w:t>
            </w:r>
            <w:r w:rsidRPr="00BF1381">
              <w:t>');</w:t>
            </w:r>
          </w:p>
        </w:tc>
      </w:tr>
      <w:tr w:rsidR="00BF1381" w:rsidTr="007F3EE7">
        <w:tc>
          <w:tcPr>
            <w:tcW w:w="0" w:type="auto"/>
            <w:shd w:val="clear" w:color="auto" w:fill="auto"/>
          </w:tcPr>
          <w:p w:rsidR="00BF1381" w:rsidRDefault="00BF1381" w:rsidP="006E5976">
            <w:pPr>
              <w:keepNext/>
              <w:keepLines/>
            </w:pPr>
            <w:r>
              <w:t>p_ddldisable</w:t>
            </w:r>
          </w:p>
        </w:tc>
        <w:tc>
          <w:tcPr>
            <w:tcW w:w="0" w:type="auto"/>
            <w:shd w:val="clear" w:color="auto" w:fill="auto"/>
          </w:tcPr>
          <w:p w:rsidR="00BF1381" w:rsidRDefault="00BF1381" w:rsidP="006E5976">
            <w:pPr>
              <w:keepNext/>
              <w:keepLines/>
            </w:pPr>
            <w:r>
              <w:t>Command to prevent DDL from being issued on table – intended to reengage PSFT_DDL_LOCK trigger</w:t>
            </w:r>
            <w:r w:rsidR="00445063">
              <w:t>.</w:t>
            </w:r>
          </w:p>
          <w:p w:rsidR="00445063" w:rsidRDefault="00445063" w:rsidP="006E5976">
            <w:pPr>
              <w:keepNext/>
              <w:keepLines/>
            </w:pPr>
            <w:r>
              <w:t>Eg.</w:t>
            </w:r>
          </w:p>
          <w:p w:rsidR="00445063" w:rsidRDefault="00445063" w:rsidP="006E5976">
            <w:pPr>
              <w:pStyle w:val="tablesamplecodesmall"/>
              <w:widowControl/>
            </w:pPr>
            <w:r w:rsidRPr="00BF1381">
              <w:t>gfc_p</w:t>
            </w:r>
            <w:r>
              <w:t xml:space="preserve">spart.set_defaults(p_ddlenable=&gt;'BEGIN </w:t>
            </w:r>
            <w:r w:rsidRPr="00BF1381">
              <w:t>psft_dd</w:t>
            </w:r>
            <w:r>
              <w:t>l_lock.set_ddl_permitted(FALSE);</w:t>
            </w:r>
            <w:r w:rsidRPr="00BF1381">
              <w:t>END;'</w:t>
            </w:r>
            <w:r>
              <w:t xml:space="preserve"> </w:t>
            </w:r>
            <w:r w:rsidRPr="00BF1381">
              <w:t>||CHR(10)||'/');</w:t>
            </w:r>
          </w:p>
          <w:p w:rsidR="00445063" w:rsidRDefault="00445063" w:rsidP="006E5976">
            <w:pPr>
              <w:keepNext/>
              <w:keepLines/>
            </w:pPr>
            <w:r>
              <w:t>Or</w:t>
            </w:r>
          </w:p>
          <w:p w:rsidR="00445063" w:rsidRDefault="00445063" w:rsidP="006E5976">
            <w:pPr>
              <w:pStyle w:val="tablesamplecodesmall"/>
              <w:widowControl/>
            </w:pPr>
            <w:r w:rsidRPr="00BF1381">
              <w:t>gfc_p</w:t>
            </w:r>
            <w:r>
              <w:t>spart.set_defaults(p_ddlenable=&gt;'ALTER TRIGGER PSFT_DDL_LOCK ENABLE;</w:t>
            </w:r>
            <w:r w:rsidRPr="00BF1381">
              <w:t>');</w:t>
            </w:r>
          </w:p>
        </w:tc>
      </w:tr>
      <w:tr w:rsidR="00F30A1A" w:rsidTr="007F3EE7">
        <w:tc>
          <w:tcPr>
            <w:tcW w:w="0" w:type="auto"/>
            <w:shd w:val="clear" w:color="auto" w:fill="auto"/>
          </w:tcPr>
          <w:p w:rsidR="00F30A1A" w:rsidRDefault="00F30A1A" w:rsidP="007F3EE7">
            <w:pPr>
              <w:keepNext/>
              <w:keepLines/>
            </w:pPr>
            <w:r>
              <w:t>p_drop_purge</w:t>
            </w:r>
          </w:p>
        </w:tc>
        <w:tc>
          <w:tcPr>
            <w:tcW w:w="0" w:type="auto"/>
            <w:shd w:val="clear" w:color="auto" w:fill="auto"/>
          </w:tcPr>
          <w:p w:rsidR="00F30A1A" w:rsidRDefault="00F30A1A" w:rsidP="007F3EE7">
            <w:pPr>
              <w:keepNext/>
              <w:keepLines/>
            </w:pPr>
            <w:r>
              <w:t>Y = Add purge option to DROP TABLE commands o</w:t>
            </w:r>
            <w:r w:rsidR="006E5976">
              <w:t>n Oracle 10g or higher (default).</w:t>
            </w:r>
          </w:p>
        </w:tc>
      </w:tr>
      <w:tr w:rsidR="00F30A1A" w:rsidTr="007F3EE7">
        <w:tc>
          <w:tcPr>
            <w:tcW w:w="0" w:type="auto"/>
            <w:shd w:val="clear" w:color="auto" w:fill="auto"/>
          </w:tcPr>
          <w:p w:rsidR="00F30A1A" w:rsidRDefault="00F30A1A" w:rsidP="007F3EE7">
            <w:pPr>
              <w:keepNext/>
              <w:keepLines/>
            </w:pPr>
            <w:r>
              <w:t>p_forcebuild</w:t>
            </w:r>
          </w:p>
        </w:tc>
        <w:tc>
          <w:tcPr>
            <w:tcW w:w="0" w:type="auto"/>
            <w:shd w:val="clear" w:color="auto" w:fill="auto"/>
          </w:tcPr>
          <w:p w:rsidR="00F30A1A" w:rsidRDefault="00F30A1A" w:rsidP="007F3EE7">
            <w:pPr>
              <w:keepNext/>
              <w:keepLines/>
            </w:pPr>
            <w:r>
              <w:t>Debug option only – not supported</w:t>
            </w:r>
          </w:p>
        </w:tc>
      </w:tr>
      <w:tr w:rsidR="00F30A1A" w:rsidTr="007F3EE7">
        <w:tc>
          <w:tcPr>
            <w:tcW w:w="0" w:type="auto"/>
            <w:shd w:val="clear" w:color="auto" w:fill="auto"/>
          </w:tcPr>
          <w:p w:rsidR="00F30A1A" w:rsidRDefault="00F30A1A" w:rsidP="007F3EE7">
            <w:pPr>
              <w:keepNext/>
              <w:keepLines/>
            </w:pPr>
            <w:r>
              <w:t>p_desc_index</w:t>
            </w:r>
          </w:p>
        </w:tc>
        <w:tc>
          <w:tcPr>
            <w:tcW w:w="0" w:type="auto"/>
            <w:shd w:val="clear" w:color="auto" w:fill="auto"/>
          </w:tcPr>
          <w:p w:rsidR="00F30A1A" w:rsidRDefault="00F30A1A" w:rsidP="007F3EE7">
            <w:pPr>
              <w:keepNext/>
              <w:keepLines/>
            </w:pPr>
            <w:r>
              <w:t>Y include DESC keyword on columns specified in PeopleSoft as descending</w:t>
            </w:r>
            <w:r w:rsidR="00143C3E">
              <w:t xml:space="preserve"> (default)</w:t>
            </w:r>
            <w:r w:rsidR="006E5976">
              <w:t>.</w:t>
            </w:r>
          </w:p>
          <w:p w:rsidR="00F30A1A" w:rsidRDefault="00F30A1A" w:rsidP="007F3EE7">
            <w:pPr>
              <w:keepLines/>
            </w:pPr>
            <w:r>
              <w:t>N = never use DESC keyword in CREATE INDE</w:t>
            </w:r>
            <w:r w:rsidR="00EF5979">
              <w:t>X commands.</w:t>
            </w:r>
          </w:p>
        </w:tc>
      </w:tr>
      <w:tr w:rsidR="00EF5979" w:rsidTr="007F3EE7">
        <w:tc>
          <w:tcPr>
            <w:tcW w:w="0" w:type="auto"/>
            <w:shd w:val="clear" w:color="auto" w:fill="auto"/>
          </w:tcPr>
          <w:p w:rsidR="00EF5979" w:rsidRPr="00EF5979" w:rsidRDefault="00EF5979" w:rsidP="007F3EE7">
            <w:pPr>
              <w:keepNext/>
              <w:keepLines/>
            </w:pPr>
            <w:r w:rsidRPr="00EF5979">
              <w:t>p_repopdfltsub</w:t>
            </w:r>
          </w:p>
        </w:tc>
        <w:tc>
          <w:tcPr>
            <w:tcW w:w="0" w:type="auto"/>
            <w:shd w:val="clear" w:color="auto" w:fill="auto"/>
          </w:tcPr>
          <w:p w:rsidR="00EF5979" w:rsidRDefault="00EF5979" w:rsidP="0018531A">
            <w:pPr>
              <w:keepNext/>
              <w:keepLines/>
            </w:pPr>
            <w:r>
              <w:t>N = exchange default list partition back into partitioned table when adding list sub-partitions</w:t>
            </w:r>
            <w:r w:rsidR="006C2295">
              <w:t xml:space="preserve"> (default)</w:t>
            </w:r>
          </w:p>
          <w:p w:rsidR="00EF5979" w:rsidRDefault="00EF5979" w:rsidP="0018531A">
            <w:pPr>
              <w:keepNext/>
              <w:keepLines/>
            </w:pPr>
            <w:r>
              <w:t>Y = create new default list partition after adding new list sub-partitions and then copy the data back into the partitioned table from the exchange table.</w:t>
            </w:r>
          </w:p>
        </w:tc>
      </w:tr>
      <w:tr w:rsidR="00CE310D" w:rsidTr="007F3EE7">
        <w:tc>
          <w:tcPr>
            <w:tcW w:w="0" w:type="auto"/>
            <w:shd w:val="clear" w:color="auto" w:fill="auto"/>
          </w:tcPr>
          <w:p w:rsidR="00CE310D" w:rsidRPr="00EF5979" w:rsidRDefault="00CE310D" w:rsidP="007F3EE7">
            <w:pPr>
              <w:keepNext/>
              <w:keepLines/>
            </w:pPr>
            <w:r>
              <w:t>p_repopnewmax</w:t>
            </w:r>
          </w:p>
        </w:tc>
        <w:tc>
          <w:tcPr>
            <w:tcW w:w="0" w:type="auto"/>
            <w:shd w:val="clear" w:color="auto" w:fill="auto"/>
          </w:tcPr>
          <w:p w:rsidR="00CE310D" w:rsidRDefault="00CE310D" w:rsidP="0018531A">
            <w:pPr>
              <w:keepNext/>
              <w:keepLines/>
            </w:pPr>
            <w:r>
              <w:t>N = add new partitions by splitting MAXVALUE partition</w:t>
            </w:r>
            <w:r w:rsidR="00143C3E">
              <w:t xml:space="preserve"> (default).</w:t>
            </w:r>
          </w:p>
          <w:p w:rsidR="00CE310D" w:rsidRDefault="00CE310D" w:rsidP="0018531A">
            <w:pPr>
              <w:keepNext/>
              <w:keepLines/>
            </w:pPr>
            <w:r>
              <w:t>Y = exchange MAXVALUE partition out, add new partitions and rebuild and repopulate new MAXVALUE partition</w:t>
            </w:r>
          </w:p>
        </w:tc>
      </w:tr>
      <w:tr w:rsidR="009E1389" w:rsidTr="007F3EE7">
        <w:tc>
          <w:tcPr>
            <w:tcW w:w="0" w:type="auto"/>
            <w:shd w:val="clear" w:color="auto" w:fill="auto"/>
          </w:tcPr>
          <w:p w:rsidR="009E1389" w:rsidRDefault="009E1389" w:rsidP="007F3EE7">
            <w:pPr>
              <w:keepNext/>
              <w:keepLines/>
            </w:pPr>
            <w:r>
              <w:t>p_recname_parts</w:t>
            </w:r>
          </w:p>
        </w:tc>
        <w:tc>
          <w:tcPr>
            <w:tcW w:w="0" w:type="auto"/>
            <w:shd w:val="clear" w:color="auto" w:fill="auto"/>
          </w:tcPr>
          <w:p w:rsidR="009E1389" w:rsidRDefault="00CC4986" w:rsidP="00CC4986">
            <w:pPr>
              <w:keepNext/>
              <w:keepLines/>
            </w:pPr>
            <w:r>
              <w:t xml:space="preserve">Y = rename index partitions </w:t>
            </w:r>
            <w:r w:rsidR="00E72ECD">
              <w:t>before rebuild - only required in Oracle 8i.  Only to be used on advice from Go-Faster Consultancy</w:t>
            </w:r>
          </w:p>
          <w:p w:rsidR="00CC4986" w:rsidRDefault="00CC4986" w:rsidP="00CC4986">
            <w:pPr>
              <w:keepNext/>
              <w:keepLines/>
            </w:pPr>
            <w:r>
              <w:t>N = do not rename index parititons before rebuild (default)</w:t>
            </w:r>
            <w:r w:rsidR="006C2295">
              <w:t>.</w:t>
            </w:r>
          </w:p>
        </w:tc>
      </w:tr>
      <w:tr w:rsidR="009E1389" w:rsidTr="007F3EE7">
        <w:tc>
          <w:tcPr>
            <w:tcW w:w="0" w:type="auto"/>
            <w:shd w:val="clear" w:color="auto" w:fill="auto"/>
          </w:tcPr>
          <w:p w:rsidR="009E1389" w:rsidRDefault="009E1389" w:rsidP="007F3EE7">
            <w:pPr>
              <w:keepNext/>
              <w:keepLines/>
            </w:pPr>
            <w:r w:rsidRPr="009E1389">
              <w:t>p_split_index_update</w:t>
            </w:r>
          </w:p>
        </w:tc>
        <w:tc>
          <w:tcPr>
            <w:tcW w:w="0" w:type="auto"/>
            <w:shd w:val="clear" w:color="auto" w:fill="auto"/>
          </w:tcPr>
          <w:p w:rsidR="009E1389" w:rsidRDefault="009E1389" w:rsidP="0018531A">
            <w:pPr>
              <w:keepNext/>
              <w:keepLines/>
            </w:pPr>
            <w:r>
              <w:t>GLOBAL = specify UPDATE GLOBAL INDEXES as part of partition split.  The script will then explicitly rebuild the index partitions.</w:t>
            </w:r>
          </w:p>
          <w:p w:rsidR="009E1389" w:rsidRDefault="009E1389" w:rsidP="0018531A">
            <w:pPr>
              <w:keepNext/>
              <w:keepLines/>
            </w:pPr>
            <w:r>
              <w:t>ALL = specify UPDATE INDEXES as part of partition split</w:t>
            </w:r>
            <w:r w:rsidR="006C2295">
              <w:t xml:space="preserve"> (default)</w:t>
            </w:r>
            <w:r>
              <w:rPr>
                <w:rStyle w:val="FootnoteReference"/>
              </w:rPr>
              <w:footnoteReference w:id="51"/>
            </w:r>
          </w:p>
          <w:p w:rsidR="009E1389" w:rsidRDefault="009E1389" w:rsidP="0018531A">
            <w:pPr>
              <w:keepNext/>
              <w:keepLines/>
            </w:pPr>
            <w:r>
              <w:t>None = do you specify UPDATE INDEXES clause.  Unusable indexes will have to be rebuilt afterwards</w:t>
            </w:r>
          </w:p>
        </w:tc>
      </w:tr>
      <w:tr w:rsidR="00EF5979" w:rsidTr="007F3EE7">
        <w:tc>
          <w:tcPr>
            <w:tcW w:w="0" w:type="auto"/>
            <w:shd w:val="clear" w:color="auto" w:fill="auto"/>
          </w:tcPr>
          <w:p w:rsidR="00EF5979" w:rsidRPr="00EF5979" w:rsidRDefault="00EF5979" w:rsidP="007F3EE7">
            <w:pPr>
              <w:keepNext/>
              <w:keepLines/>
            </w:pPr>
            <w:r w:rsidRPr="00EF5979">
              <w:t>p_debug_level</w:t>
            </w:r>
          </w:p>
        </w:tc>
        <w:tc>
          <w:tcPr>
            <w:tcW w:w="0" w:type="auto"/>
            <w:shd w:val="clear" w:color="auto" w:fill="auto"/>
          </w:tcPr>
          <w:p w:rsidR="00EF5979" w:rsidRDefault="00EF5979" w:rsidP="007F3EE7">
            <w:pPr>
              <w:keepNext/>
              <w:keepLines/>
            </w:pPr>
            <w:r>
              <w:t xml:space="preserve">0 = off.  Higher values add more debug information.  Only to be used on advice from Go-Faster </w:t>
            </w:r>
            <w:r w:rsidR="00E72ECD">
              <w:t>Consultancy</w:t>
            </w:r>
          </w:p>
        </w:tc>
      </w:tr>
    </w:tbl>
    <w:p w:rsidR="00637F0A" w:rsidRPr="006933BF" w:rsidRDefault="00637F0A" w:rsidP="006933BF"/>
    <w:p w:rsidR="00276601" w:rsidRDefault="00BF5C8C" w:rsidP="00BF5C8C">
      <w:pPr>
        <w:pStyle w:val="Heading4"/>
      </w:pPr>
      <w:bookmarkStart w:id="59" w:name="_Toc98275256"/>
      <w:r w:rsidRPr="00276601">
        <w:t>TRUNCATE_TABLES</w:t>
      </w:r>
      <w:r>
        <w:t xml:space="preserve"> </w:t>
      </w:r>
      <w:r w:rsidR="00637F0A">
        <w:t>Procedure</w:t>
      </w:r>
      <w:bookmarkEnd w:id="59"/>
      <w:r w:rsidR="00637F0A">
        <w:t xml:space="preserve"> </w:t>
      </w:r>
    </w:p>
    <w:p w:rsidR="00BF5C8C" w:rsidRPr="00BF5C8C" w:rsidRDefault="00BF5C8C" w:rsidP="00BF5C8C">
      <w:pPr>
        <w:keepNext/>
        <w:keepLines/>
      </w:pPr>
      <w:r>
        <w:t>This procedure clears out the working storage and meta-data tables</w:t>
      </w:r>
    </w:p>
    <w:p w:rsidR="00BF5C8C" w:rsidRDefault="00BF5C8C" w:rsidP="00671A65">
      <w:pPr>
        <w:pStyle w:val="Heading6NoToc"/>
      </w:pPr>
      <w:r>
        <w:t>Syntax</w:t>
      </w:r>
    </w:p>
    <w:p w:rsidR="00637F0A" w:rsidRDefault="00637F0A" w:rsidP="00BF5C8C">
      <w:pPr>
        <w:pStyle w:val="samplecode"/>
        <w:keepNext/>
      </w:pPr>
      <w:r>
        <w:t>gfc_pspart.truncate_tables</w:t>
      </w:r>
    </w:p>
    <w:p w:rsidR="00637F0A" w:rsidRDefault="00637F0A" w:rsidP="00BF5C8C">
      <w:pPr>
        <w:pStyle w:val="samplecode"/>
        <w:keepNext/>
      </w:pPr>
      <w:r>
        <w:t>(p_all BOOLEAN DEFAULT FALSE</w:t>
      </w:r>
    </w:p>
    <w:p w:rsidR="00637F0A" w:rsidRDefault="00637F0A" w:rsidP="00BF5C8C">
      <w:pPr>
        <w:pStyle w:val="samplecode"/>
        <w:keepNext/>
      </w:pPr>
      <w:r>
        <w:t>);</w:t>
      </w: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6678"/>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637F0A" w:rsidTr="007F3EE7">
        <w:tc>
          <w:tcPr>
            <w:tcW w:w="0" w:type="auto"/>
            <w:shd w:val="clear" w:color="auto" w:fill="auto"/>
          </w:tcPr>
          <w:p w:rsidR="00637F0A" w:rsidRDefault="00637F0A" w:rsidP="007F3EE7">
            <w:pPr>
              <w:keepNext/>
              <w:keepLines/>
            </w:pPr>
            <w:r>
              <w:t>p_all</w:t>
            </w:r>
          </w:p>
        </w:tc>
        <w:tc>
          <w:tcPr>
            <w:tcW w:w="0" w:type="auto"/>
            <w:shd w:val="clear" w:color="auto" w:fill="auto"/>
          </w:tcPr>
          <w:p w:rsidR="00637F0A" w:rsidRDefault="00637F0A" w:rsidP="007F3EE7">
            <w:pPr>
              <w:keepNext/>
              <w:keepLines/>
            </w:pPr>
            <w:r>
              <w:t xml:space="preserve">If true, all the working storage tables </w:t>
            </w:r>
            <w:r w:rsidR="00577277">
              <w:t>and meta-data tables are truncated.  Otherwise, only the working storage tables are truncated.</w:t>
            </w:r>
          </w:p>
          <w:p w:rsidR="00577277" w:rsidRDefault="00577277" w:rsidP="007F3EE7">
            <w:pPr>
              <w:keepNext/>
              <w:keepLines/>
            </w:pPr>
            <w:r>
              <w:t>The meta-data tables only need to be truncated when different or new meta-data is being inserted.</w:t>
            </w:r>
          </w:p>
        </w:tc>
      </w:tr>
    </w:tbl>
    <w:p w:rsidR="00637F0A" w:rsidRPr="00637F0A" w:rsidRDefault="00637F0A" w:rsidP="00637F0A"/>
    <w:p w:rsidR="00637F0A" w:rsidRDefault="00BF5C8C" w:rsidP="00BF5C8C">
      <w:pPr>
        <w:pStyle w:val="Heading4"/>
      </w:pPr>
      <w:bookmarkStart w:id="60" w:name="_Ref283628962"/>
      <w:bookmarkStart w:id="61" w:name="_Ref283628964"/>
      <w:bookmarkStart w:id="62" w:name="_Toc98275257"/>
      <w:r>
        <w:t xml:space="preserve">SPOOLER </w:t>
      </w:r>
      <w:r w:rsidR="00637F0A">
        <w:t>Function</w:t>
      </w:r>
      <w:bookmarkEnd w:id="60"/>
      <w:bookmarkEnd w:id="61"/>
      <w:bookmarkEnd w:id="62"/>
    </w:p>
    <w:p w:rsidR="002B2258" w:rsidRPr="002B2258" w:rsidRDefault="002B2258" w:rsidP="00BF5C8C">
      <w:pPr>
        <w:keepNext/>
        <w:keepLines/>
      </w:pPr>
      <w:r>
        <w:t xml:space="preserve">This function can be used to spool </w:t>
      </w:r>
    </w:p>
    <w:p w:rsidR="00BF5C8C" w:rsidRDefault="00BF5C8C" w:rsidP="00671A65">
      <w:pPr>
        <w:pStyle w:val="Heading6NoToc"/>
      </w:pPr>
      <w:r>
        <w:t>Syntax</w:t>
      </w:r>
    </w:p>
    <w:p w:rsidR="00637F0A" w:rsidRDefault="00637F0A" w:rsidP="00BF5C8C">
      <w:pPr>
        <w:pStyle w:val="samplecode"/>
        <w:keepNext/>
      </w:pPr>
      <w:r w:rsidRPr="00637F0A">
        <w:t>TYPE outrecset IS TABLE OF VARCHAR2(200);</w:t>
      </w:r>
    </w:p>
    <w:p w:rsidR="00637F0A" w:rsidRDefault="00637F0A" w:rsidP="00BF5C8C">
      <w:pPr>
        <w:pStyle w:val="samplecode"/>
        <w:keepNext/>
      </w:pPr>
      <w:r>
        <w:t>FUNCTION spooler</w:t>
      </w:r>
    </w:p>
    <w:p w:rsidR="00637F0A" w:rsidRDefault="00637F0A" w:rsidP="00BF5C8C">
      <w:pPr>
        <w:pStyle w:val="samplecode"/>
        <w:keepNext/>
      </w:pPr>
      <w:r>
        <w:t xml:space="preserve">(p_type NUMBER DEFAULT 0) </w:t>
      </w:r>
    </w:p>
    <w:p w:rsidR="00637F0A" w:rsidRDefault="00637F0A" w:rsidP="00BF5C8C">
      <w:pPr>
        <w:pStyle w:val="samplecode"/>
        <w:keepNext/>
      </w:pPr>
      <w:r w:rsidRPr="00637F0A">
        <w:t>RETURN outrecset PIPELINED;</w:t>
      </w:r>
    </w:p>
    <w:p w:rsidR="002B2258" w:rsidRDefault="002B2258" w:rsidP="00671A65">
      <w:pPr>
        <w:pStyle w:val="Heading6NoToc"/>
      </w:pPr>
      <w:bookmarkStart w:id="63" w:name="_Ref254180251"/>
      <w:r>
        <w:t>Parameters</w:t>
      </w:r>
      <w:bookmarkEnd w:id="63"/>
    </w:p>
    <w:tbl>
      <w:tblPr>
        <w:tblW w:w="5000" w:type="pct"/>
        <w:tblBorders>
          <w:top w:val="single" w:sz="12" w:space="0" w:color="000000"/>
          <w:bottom w:val="single" w:sz="12" w:space="0" w:color="000000"/>
          <w:insideH w:val="single" w:sz="6" w:space="0" w:color="000000"/>
        </w:tblBorders>
        <w:tblLook w:val="00A0" w:firstRow="1" w:lastRow="0" w:firstColumn="1" w:lastColumn="0" w:noHBand="0" w:noVBand="0"/>
      </w:tblPr>
      <w:tblGrid>
        <w:gridCol w:w="1171"/>
        <w:gridCol w:w="6634"/>
      </w:tblGrid>
      <w:tr w:rsidR="002B2258" w:rsidTr="007F3EE7">
        <w:tc>
          <w:tcPr>
            <w:tcW w:w="7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Parameter</w:t>
            </w:r>
          </w:p>
        </w:tc>
        <w:tc>
          <w:tcPr>
            <w:tcW w:w="4250" w:type="pct"/>
            <w:tcBorders>
              <w:bottom w:val="single" w:sz="12" w:space="0" w:color="000000"/>
            </w:tcBorders>
            <w:shd w:val="clear" w:color="auto" w:fill="auto"/>
          </w:tcPr>
          <w:p w:rsidR="002B2258" w:rsidRPr="007F3EE7" w:rsidRDefault="002B2258" w:rsidP="007F3EE7">
            <w:pPr>
              <w:keepNext/>
              <w:keepLines/>
              <w:rPr>
                <w:b/>
                <w:bCs/>
              </w:rPr>
            </w:pPr>
            <w:r w:rsidRPr="007F3EE7">
              <w:rPr>
                <w:b/>
                <w:bCs/>
              </w:rPr>
              <w:t>Description</w:t>
            </w:r>
          </w:p>
        </w:tc>
      </w:tr>
      <w:tr w:rsidR="002B2258" w:rsidTr="007F3EE7">
        <w:tc>
          <w:tcPr>
            <w:tcW w:w="750" w:type="pct"/>
            <w:shd w:val="clear" w:color="auto" w:fill="auto"/>
          </w:tcPr>
          <w:p w:rsidR="002B2258" w:rsidRDefault="002B2258" w:rsidP="007F3EE7">
            <w:pPr>
              <w:keepNext/>
              <w:keepLines/>
            </w:pPr>
            <w:r>
              <w:t>p_type</w:t>
            </w:r>
          </w:p>
        </w:tc>
        <w:tc>
          <w:tcPr>
            <w:tcW w:w="4250" w:type="pct"/>
            <w:shd w:val="clear" w:color="auto" w:fill="auto"/>
          </w:tcPr>
          <w:p w:rsidR="002B2258" w:rsidRDefault="002B2258" w:rsidP="007F3EE7">
            <w:pPr>
              <w:keepNext/>
              <w:keepLines/>
            </w:pPr>
            <w:r>
              <w:t>0 = gfcbuild script.  Similar to a PeopleSoft Alter by Recreation script</w:t>
            </w:r>
          </w:p>
          <w:p w:rsidR="002B2258" w:rsidRDefault="002B2258" w:rsidP="007F3EE7">
            <w:pPr>
              <w:keepNext/>
              <w:keepLines/>
            </w:pPr>
            <w:r>
              <w:t>1 = gfcindex: Rebuild All indexes</w:t>
            </w:r>
          </w:p>
          <w:p w:rsidR="002B2258" w:rsidRDefault="002B2258" w:rsidP="007F3EE7">
            <w:pPr>
              <w:keepNext/>
              <w:keepLines/>
            </w:pPr>
            <w:r>
              <w:t>2 = gfcstats: Refresh All statistics</w:t>
            </w:r>
          </w:p>
          <w:p w:rsidR="002B2258" w:rsidRDefault="002B2258" w:rsidP="007F3EE7">
            <w:pPr>
              <w:keepNext/>
              <w:keepLines/>
            </w:pPr>
            <w:r>
              <w:t>3 = gfcalter: All missing partitions</w:t>
            </w:r>
          </w:p>
          <w:p w:rsidR="00467E0F" w:rsidRDefault="00467E0F" w:rsidP="007F3EE7">
            <w:pPr>
              <w:keepNext/>
              <w:keepLines/>
            </w:pPr>
            <w:r>
              <w:t>4 = gfcarch1: Build archive tables (possibly in a different schema to the main PeopleSoft database)</w:t>
            </w:r>
            <w:r w:rsidR="0007432E">
              <w:t>.  This script also includes exchange tables which are created when tables have either an archive policy, or a delete policy with a no-archive condition.</w:t>
            </w:r>
          </w:p>
          <w:p w:rsidR="00467E0F" w:rsidRDefault="00467E0F" w:rsidP="007F3EE7">
            <w:pPr>
              <w:keepNext/>
              <w:keepLines/>
            </w:pPr>
            <w:r>
              <w:t>5 = gfcarch2: Grant privileges on PeopleSoft tables to archive schema</w:t>
            </w:r>
          </w:p>
        </w:tc>
      </w:tr>
    </w:tbl>
    <w:p w:rsidR="00BF5C8C" w:rsidRDefault="00BF5C8C" w:rsidP="00671A65">
      <w:pPr>
        <w:pStyle w:val="Heading6NoToc"/>
      </w:pPr>
      <w:r>
        <w:t>Example</w:t>
      </w:r>
    </w:p>
    <w:p w:rsidR="00BF5C8C" w:rsidRDefault="00BF5C8C" w:rsidP="00BF5C8C">
      <w:pPr>
        <w:pStyle w:val="samplecodeleft"/>
        <w:keepNext/>
        <w:keepLines/>
        <w:widowControl/>
      </w:pPr>
      <w:r>
        <w:t>rem gfcbuildspool.sql</w:t>
      </w:r>
    </w:p>
    <w:p w:rsidR="00BF5C8C" w:rsidRDefault="00BF5C8C" w:rsidP="00BF5C8C">
      <w:pPr>
        <w:pStyle w:val="samplecodeleft"/>
        <w:keepNext/>
        <w:keepLines/>
        <w:widowControl/>
      </w:pPr>
      <w:r>
        <w:t xml:space="preserve">rem (c) Go-Faster </w:t>
      </w:r>
      <w:r w:rsidR="00E72ECD">
        <w:t>Consultancy</w:t>
      </w:r>
    </w:p>
    <w:p w:rsidR="00BF5C8C" w:rsidRDefault="00BF5C8C" w:rsidP="00BF5C8C">
      <w:pPr>
        <w:pStyle w:val="samplecodeleft"/>
        <w:keepNext/>
        <w:keepLines/>
        <w:widowControl/>
      </w:pPr>
      <w:r>
        <w:t xml:space="preserve">rem 17.9.2008 - moved spool commands from gfcbuild.sql to this script </w:t>
      </w:r>
    </w:p>
    <w:p w:rsidR="00BF5C8C" w:rsidRDefault="00BF5C8C" w:rsidP="00BF5C8C">
      <w:pPr>
        <w:pStyle w:val="samplecodeleft"/>
        <w:keepNext/>
        <w:keepLines/>
        <w:widowControl/>
      </w:pPr>
    </w:p>
    <w:p w:rsidR="00BF5C8C" w:rsidRDefault="00BF5C8C" w:rsidP="00BF5C8C">
      <w:pPr>
        <w:pStyle w:val="samplecodeleft"/>
        <w:keepNext/>
        <w:keepLines/>
        <w:widowControl/>
      </w:pPr>
      <w:r>
        <w:t>column line format a254</w:t>
      </w:r>
    </w:p>
    <w:p w:rsidR="00BF5C8C" w:rsidRDefault="00BF5C8C" w:rsidP="00BF5C8C">
      <w:pPr>
        <w:pStyle w:val="samplecodeleft"/>
        <w:keepNext/>
        <w:keepLines/>
        <w:widowControl/>
      </w:pPr>
      <w:r>
        <w:t>set head off feedback off echo off verify off pages 0 lines 1024 trimspool on</w:t>
      </w:r>
    </w:p>
    <w:p w:rsidR="00BF5C8C" w:rsidRDefault="00BF5C8C" w:rsidP="00BF5C8C">
      <w:pPr>
        <w:pStyle w:val="samplecodeleft"/>
        <w:keepNext/>
        <w:keepLines/>
        <w:widowControl/>
      </w:pPr>
      <w:r>
        <w:t>set termout off</w:t>
      </w:r>
    </w:p>
    <w:p w:rsidR="00BF5C8C" w:rsidRDefault="00BF5C8C" w:rsidP="00BF5C8C">
      <w:pPr>
        <w:pStyle w:val="samplecodeleft"/>
        <w:keepNext/>
        <w:keepLines/>
        <w:widowControl/>
      </w:pPr>
    </w:p>
    <w:p w:rsidR="00BF5C8C" w:rsidRDefault="00BF5C8C" w:rsidP="00BF5C8C">
      <w:pPr>
        <w:pStyle w:val="samplecodeleft"/>
        <w:keepNext/>
        <w:keepLines/>
        <w:widowControl/>
      </w:pPr>
      <w:r>
        <w:t>column SPOOL_FILENAME   new_value SPOOL_FILENAME</w:t>
      </w:r>
    </w:p>
    <w:p w:rsidR="00BF5C8C" w:rsidRDefault="00BF5C8C" w:rsidP="00BF5C8C">
      <w:pPr>
        <w:pStyle w:val="samplecodeleft"/>
        <w:keepNext/>
        <w:keepLines/>
        <w:widowControl/>
      </w:pPr>
      <w:r>
        <w:t>select LOWER('gfcbuild_'||MAX(dbname)||'.sql') SPOOL_FILENAME from ps.psdbowner where UPPER(ownerid) = user;</w:t>
      </w:r>
    </w:p>
    <w:p w:rsidR="00BF5C8C" w:rsidRDefault="00BF5C8C" w:rsidP="00BF5C8C">
      <w:pPr>
        <w:pStyle w:val="samplecodeleft"/>
        <w:keepNext/>
        <w:keepLines/>
        <w:widowControl/>
      </w:pPr>
      <w:r>
        <w:t>spool &amp;&amp;SPOOL_FILENAME</w:t>
      </w:r>
    </w:p>
    <w:p w:rsidR="00BF5C8C" w:rsidRDefault="00BF5C8C" w:rsidP="00BF5C8C">
      <w:pPr>
        <w:pStyle w:val="samplecodeleft"/>
        <w:keepNext/>
        <w:keepLines/>
        <w:widowControl/>
      </w:pPr>
      <w:r>
        <w:t>undefine SPOOL_FILENAME</w:t>
      </w:r>
    </w:p>
    <w:p w:rsidR="00BF5C8C" w:rsidRDefault="00BF5C8C" w:rsidP="00BF5C8C">
      <w:pPr>
        <w:pStyle w:val="samplecodeleft"/>
        <w:keepNext/>
        <w:keepLines/>
        <w:widowControl/>
      </w:pPr>
      <w:r>
        <w:t>select * from table(gfc_pspart.spooler(0));</w:t>
      </w:r>
    </w:p>
    <w:p w:rsidR="00BF5C8C" w:rsidRDefault="00BF5C8C" w:rsidP="00BF5C8C">
      <w:pPr>
        <w:pStyle w:val="samplecodeleft"/>
        <w:keepNext/>
        <w:keepLines/>
        <w:widowControl/>
      </w:pPr>
      <w:r>
        <w:t>spool off</w:t>
      </w:r>
    </w:p>
    <w:p w:rsidR="00BF5C8C" w:rsidRPr="00BF5C8C" w:rsidRDefault="00BF5C8C" w:rsidP="00BF5C8C">
      <w:pPr>
        <w:pStyle w:val="samplecodeleft"/>
        <w:keepNext/>
        <w:keepLines/>
        <w:widowControl/>
      </w:pPr>
      <w:r>
        <w:t>…</w:t>
      </w:r>
    </w:p>
    <w:p w:rsidR="00BF5C8C" w:rsidRDefault="00BF5C8C" w:rsidP="00A06144"/>
    <w:p w:rsidR="00276601" w:rsidRDefault="00BF5C8C" w:rsidP="00BF5C8C">
      <w:pPr>
        <w:pStyle w:val="Heading4"/>
      </w:pPr>
      <w:bookmarkStart w:id="64" w:name="_Ref254182298"/>
      <w:bookmarkStart w:id="65" w:name="_Toc98275258"/>
      <w:r>
        <w:t xml:space="preserve">MAIN </w:t>
      </w:r>
      <w:r w:rsidR="00637F0A">
        <w:t>Procedure</w:t>
      </w:r>
      <w:bookmarkEnd w:id="64"/>
      <w:bookmarkEnd w:id="65"/>
    </w:p>
    <w:p w:rsidR="00577277" w:rsidRPr="00577277" w:rsidRDefault="00577277" w:rsidP="00577277">
      <w:pPr>
        <w:keepNext/>
        <w:keepLines/>
      </w:pPr>
      <w:r>
        <w:t>The main procedure generates all the DDL for all the tables specified.  The three parameters specific tables or groups of tables, so that only a subset of the records specified in the meta-data can be built.</w:t>
      </w:r>
    </w:p>
    <w:p w:rsidR="00637F0A" w:rsidRDefault="00637F0A" w:rsidP="00671A65">
      <w:pPr>
        <w:pStyle w:val="Heading6NoToc"/>
      </w:pPr>
      <w:r>
        <w:t>Syntax</w:t>
      </w:r>
    </w:p>
    <w:p w:rsidR="00637F0A" w:rsidRDefault="0007432E" w:rsidP="00577277">
      <w:pPr>
        <w:pStyle w:val="samplecode"/>
        <w:keepNext/>
      </w:pPr>
      <w:r>
        <w:t>gfc_pspart.main</w:t>
      </w:r>
    </w:p>
    <w:p w:rsidR="0007432E" w:rsidRDefault="00637F0A" w:rsidP="00577277">
      <w:pPr>
        <w:pStyle w:val="samplecode"/>
        <w:keepNext/>
      </w:pPr>
      <w:r>
        <w:t>(</w:t>
      </w:r>
      <w:r w:rsidR="0007432E">
        <w:t>p_part_id     VARCHAR2 DEFAULT ''</w:t>
      </w:r>
    </w:p>
    <w:p w:rsidR="00637F0A" w:rsidRDefault="0007432E" w:rsidP="00577277">
      <w:pPr>
        <w:pStyle w:val="samplecode"/>
        <w:keepNext/>
      </w:pPr>
      <w:r>
        <w:t>,</w:t>
      </w:r>
      <w:r w:rsidR="00637F0A">
        <w:t>p_recname     VARCHAR2 DEFAULT ''</w:t>
      </w:r>
    </w:p>
    <w:p w:rsidR="00637F0A" w:rsidRDefault="00637F0A" w:rsidP="00577277">
      <w:pPr>
        <w:pStyle w:val="samplecode"/>
        <w:keepNext/>
      </w:pPr>
      <w:r>
        <w:t>,p_rectype     VARCHAR2 DEFAULT 'A'</w:t>
      </w:r>
    </w:p>
    <w:p w:rsidR="00637F0A" w:rsidRDefault="00637F0A" w:rsidP="00577277">
      <w:pPr>
        <w:pStyle w:val="samplecode"/>
        <w:keepNext/>
      </w:pPr>
      <w:r>
        <w:t xml:space="preserve">,p_projectname VARCHAR2 DEFAULT '' </w:t>
      </w:r>
    </w:p>
    <w:p w:rsidR="00637F0A" w:rsidRDefault="00637F0A" w:rsidP="00577277">
      <w:pPr>
        <w:pStyle w:val="samplecode"/>
        <w:keepNext/>
      </w:pPr>
      <w:r>
        <w:t>);</w:t>
      </w:r>
    </w:p>
    <w:p w:rsidR="00637F0A" w:rsidRDefault="00637F0A" w:rsidP="00577277">
      <w:pPr>
        <w:keepNext/>
        <w:keepLines/>
      </w:pPr>
    </w:p>
    <w:p w:rsidR="00637F0A" w:rsidRDefault="00637F0A" w:rsidP="00671A65">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405"/>
        <w:gridCol w:w="6400"/>
      </w:tblGrid>
      <w:tr w:rsidR="00637F0A" w:rsidTr="007F3EE7">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Parameter</w:t>
            </w:r>
          </w:p>
        </w:tc>
        <w:tc>
          <w:tcPr>
            <w:tcW w:w="0" w:type="auto"/>
            <w:tcBorders>
              <w:bottom w:val="single" w:sz="12" w:space="0" w:color="000000"/>
            </w:tcBorders>
            <w:shd w:val="clear" w:color="auto" w:fill="auto"/>
          </w:tcPr>
          <w:p w:rsidR="00637F0A" w:rsidRPr="007F3EE7" w:rsidRDefault="00637F0A" w:rsidP="007F3EE7">
            <w:pPr>
              <w:keepNext/>
              <w:keepLines/>
              <w:rPr>
                <w:b/>
                <w:bCs/>
              </w:rPr>
            </w:pPr>
            <w:r w:rsidRPr="007F3EE7">
              <w:rPr>
                <w:b/>
                <w:bCs/>
              </w:rPr>
              <w:t>Description</w:t>
            </w:r>
          </w:p>
        </w:tc>
      </w:tr>
      <w:tr w:rsidR="0007432E" w:rsidTr="007F3EE7">
        <w:tc>
          <w:tcPr>
            <w:tcW w:w="0" w:type="auto"/>
            <w:shd w:val="clear" w:color="auto" w:fill="auto"/>
          </w:tcPr>
          <w:p w:rsidR="0007432E" w:rsidRDefault="0007432E" w:rsidP="007F3EE7">
            <w:pPr>
              <w:keepNext/>
              <w:keepLines/>
            </w:pPr>
            <w:r>
              <w:t>p_part_id</w:t>
            </w:r>
            <w:r>
              <w:rPr>
                <w:rStyle w:val="FootnoteReference"/>
              </w:rPr>
              <w:footnoteReference w:id="52"/>
            </w:r>
          </w:p>
        </w:tc>
        <w:tc>
          <w:tcPr>
            <w:tcW w:w="0" w:type="auto"/>
            <w:shd w:val="clear" w:color="auto" w:fill="auto"/>
          </w:tcPr>
          <w:p w:rsidR="0007432E" w:rsidRDefault="0007432E" w:rsidP="007F3EE7">
            <w:pPr>
              <w:keepNext/>
              <w:keepLines/>
            </w:pPr>
            <w:r>
              <w:t>Name of partition ID.  A simple pattern string may be specified as would be used with the LIKE operator.  Partitioned records whose PART_IDs match this parameter will be generated.</w:t>
            </w:r>
          </w:p>
        </w:tc>
      </w:tr>
      <w:tr w:rsidR="00637F0A" w:rsidTr="007F3EE7">
        <w:tc>
          <w:tcPr>
            <w:tcW w:w="0" w:type="auto"/>
            <w:shd w:val="clear" w:color="auto" w:fill="auto"/>
          </w:tcPr>
          <w:p w:rsidR="00637F0A" w:rsidRDefault="00577277" w:rsidP="007F3EE7">
            <w:pPr>
              <w:keepNext/>
              <w:keepLines/>
            </w:pPr>
            <w:r>
              <w:t>p_recname</w:t>
            </w:r>
          </w:p>
        </w:tc>
        <w:tc>
          <w:tcPr>
            <w:tcW w:w="0" w:type="auto"/>
            <w:shd w:val="clear" w:color="auto" w:fill="auto"/>
          </w:tcPr>
          <w:p w:rsidR="00637F0A" w:rsidRDefault="00577277" w:rsidP="007F3EE7">
            <w:pPr>
              <w:keepNext/>
              <w:keepLines/>
            </w:pPr>
            <w:r>
              <w:t>Name of record to be generated.  A simple pattern string may be specified as would be used with the LIKE operator.</w:t>
            </w:r>
          </w:p>
        </w:tc>
      </w:tr>
      <w:tr w:rsidR="00577277" w:rsidTr="007F3EE7">
        <w:tc>
          <w:tcPr>
            <w:tcW w:w="0" w:type="auto"/>
            <w:shd w:val="clear" w:color="auto" w:fill="auto"/>
          </w:tcPr>
          <w:p w:rsidR="00577277" w:rsidRDefault="00577277" w:rsidP="007F3EE7">
            <w:pPr>
              <w:keepNext/>
              <w:keepLines/>
            </w:pPr>
            <w:r>
              <w:t>p_rectype</w:t>
            </w:r>
          </w:p>
        </w:tc>
        <w:tc>
          <w:tcPr>
            <w:tcW w:w="0" w:type="auto"/>
            <w:shd w:val="clear" w:color="auto" w:fill="auto"/>
          </w:tcPr>
          <w:p w:rsidR="00EE7C5A" w:rsidRDefault="00EE7C5A" w:rsidP="007F3EE7">
            <w:pPr>
              <w:keepNext/>
              <w:keepLines/>
            </w:pPr>
            <w:r>
              <w:t>Restricts scope of package to records in particular groups.</w:t>
            </w:r>
          </w:p>
          <w:p w:rsidR="00577277" w:rsidRDefault="00134E87" w:rsidP="007F3EE7">
            <w:pPr>
              <w:keepNext/>
              <w:keepLines/>
            </w:pPr>
            <w:r>
              <w:t>P = Partitioned Tables including any corresponding archive and exchange tables and relavent privileges</w:t>
            </w:r>
          </w:p>
          <w:p w:rsidR="00577277" w:rsidRDefault="00577277" w:rsidP="007F3EE7">
            <w:pPr>
              <w:keepNext/>
              <w:keepLines/>
            </w:pPr>
            <w:r>
              <w:t>T = Global Temporary Tables only</w:t>
            </w:r>
          </w:p>
          <w:p w:rsidR="00577277" w:rsidRDefault="00577277" w:rsidP="007F3EE7">
            <w:pPr>
              <w:keepNext/>
              <w:keepLines/>
            </w:pPr>
            <w:r>
              <w:t xml:space="preserve">A = All tables, both Partitioned and Global Temporary.  </w:t>
            </w:r>
          </w:p>
          <w:p w:rsidR="00A95A72" w:rsidRDefault="00A95A72" w:rsidP="007F3EE7">
            <w:pPr>
              <w:keepNext/>
              <w:keepLines/>
            </w:pPr>
            <w:r>
              <w:t xml:space="preserve">R = </w:t>
            </w:r>
            <w:r w:rsidR="00EE7C5A">
              <w:t xml:space="preserve">Archive and Exchange tables </w:t>
            </w:r>
            <w:r w:rsidR="00134E87">
              <w:t xml:space="preserve">only </w:t>
            </w:r>
            <w:r w:rsidR="00EE7C5A">
              <w:t>for partitioned tables and relavent privileges</w:t>
            </w:r>
          </w:p>
          <w:p w:rsidR="00577277" w:rsidRDefault="00577277" w:rsidP="007F3EE7">
            <w:pPr>
              <w:keepNext/>
              <w:keepLines/>
            </w:pPr>
            <w:r>
              <w:t>Default value is A</w:t>
            </w:r>
          </w:p>
        </w:tc>
      </w:tr>
      <w:tr w:rsidR="00637F0A" w:rsidTr="007F3EE7">
        <w:tc>
          <w:tcPr>
            <w:tcW w:w="0" w:type="auto"/>
            <w:shd w:val="clear" w:color="auto" w:fill="auto"/>
          </w:tcPr>
          <w:p w:rsidR="00637F0A" w:rsidRDefault="00577277" w:rsidP="007F3EE7">
            <w:pPr>
              <w:keepNext/>
              <w:keepLines/>
            </w:pPr>
            <w:r>
              <w:t>p_projectname</w:t>
            </w:r>
          </w:p>
        </w:tc>
        <w:tc>
          <w:tcPr>
            <w:tcW w:w="0" w:type="auto"/>
            <w:shd w:val="clear" w:color="auto" w:fill="auto"/>
          </w:tcPr>
          <w:p w:rsidR="00637F0A" w:rsidRDefault="00577277" w:rsidP="007F3EE7">
            <w:pPr>
              <w:keepNext/>
              <w:keepLines/>
            </w:pPr>
            <w:r>
              <w:t>The name of an Application Desginer project can be specified, and then only the records in the project will be built.</w:t>
            </w:r>
          </w:p>
          <w:p w:rsidR="00577277" w:rsidRDefault="00577277" w:rsidP="007F3EE7">
            <w:pPr>
              <w:keepNext/>
              <w:keepLines/>
            </w:pPr>
            <w:r>
              <w:t>Use this option when an upgrade project is being applied and you want to build just the tables in the project.</w:t>
            </w:r>
          </w:p>
        </w:tc>
      </w:tr>
    </w:tbl>
    <w:p w:rsidR="00637F0A" w:rsidRPr="00637F0A" w:rsidRDefault="00637F0A" w:rsidP="00637F0A"/>
    <w:p w:rsidR="003176AB" w:rsidRPr="00637F0A" w:rsidRDefault="003176AB"/>
    <w:sectPr w:rsidR="003176AB" w:rsidRPr="00637F0A">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648" w:rsidRDefault="00017648">
      <w:r>
        <w:separator/>
      </w:r>
    </w:p>
  </w:endnote>
  <w:endnote w:type="continuationSeparator" w:id="0">
    <w:p w:rsidR="00017648" w:rsidRDefault="0001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charset w:val="00"/>
    <w:family w:val="auto"/>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017648">
    <w:pPr>
      <w:pStyle w:val="Footer"/>
      <w:framePr w:wrap="around" w:y="16043"/>
    </w:pPr>
    <w:r>
      <w:fldChar w:fldCharType="begin"/>
    </w:r>
    <w:r>
      <w:instrText xml:space="preserve"> SUBJECT  \* MERGEFORMAT </w:instrText>
    </w:r>
    <w:r>
      <w:fldChar w:fldCharType="separate"/>
    </w:r>
    <w:r w:rsidR="001D12DF">
      <w:t>Managing Oracle Table Partitioning in PeopleSoft Applications with GFC_PSPART package</w:t>
    </w:r>
    <w:r>
      <w:fldChar w:fldCharType="end"/>
    </w:r>
    <w:r w:rsidR="001D12DF">
      <w:t xml:space="preserve"> </w:t>
    </w:r>
    <w:r w:rsidR="001D12DF">
      <w:fldChar w:fldCharType="begin"/>
    </w:r>
    <w:r w:rsidR="001D12DF">
      <w:instrText xml:space="preserve"> page </w:instrText>
    </w:r>
    <w:r w:rsidR="001D12DF">
      <w:fldChar w:fldCharType="separate"/>
    </w:r>
    <w:r w:rsidR="00284D78">
      <w:rPr>
        <w:noProof/>
      </w:rPr>
      <w:t>52</w:t>
    </w:r>
    <w:r w:rsidR="001D12DF">
      <w:fldChar w:fldCharType="end"/>
    </w:r>
    <w:r w:rsidR="001D12DF">
      <w:tab/>
    </w:r>
    <w:r w:rsidR="001D12DF">
      <w:sym w:font="Symbol" w:char="F0D3"/>
    </w:r>
    <w:r w:rsidR="001D12DF">
      <w:t>Go-Faster Consultancy Ltd. - Confidential</w:t>
    </w:r>
  </w:p>
  <w:p w:rsidR="001D12DF" w:rsidRDefault="001D12D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Footer"/>
      <w:framePr w:wrap="around" w:y="16043"/>
    </w:pPr>
    <w:r>
      <w:sym w:font="Symbol" w:char="F0D3"/>
    </w:r>
    <w:r>
      <w:t>Go-Faster Consultancy Ltd. - Confidential</w:t>
    </w:r>
    <w:r>
      <w:tab/>
    </w:r>
    <w:r w:rsidR="00017648">
      <w:fldChar w:fldCharType="begin"/>
    </w:r>
    <w:r w:rsidR="00017648">
      <w:instrText xml:space="preserve"> SUBJECT  \* MERGEF</w:instrText>
    </w:r>
    <w:r w:rsidR="00017648">
      <w:instrText xml:space="preserve">ORMAT </w:instrText>
    </w:r>
    <w:r w:rsidR="00017648">
      <w:fldChar w:fldCharType="separate"/>
    </w:r>
    <w:r>
      <w:t>Managing Oracle Table Partitioning in PeopleSoft Applications with GFC_PSPART package</w:t>
    </w:r>
    <w:r w:rsidR="00017648">
      <w:fldChar w:fldCharType="end"/>
    </w:r>
    <w:r>
      <w:t xml:space="preserve"> </w:t>
    </w:r>
    <w:r>
      <w:fldChar w:fldCharType="begin"/>
    </w:r>
    <w:r>
      <w:instrText xml:space="preserve"> page </w:instrText>
    </w:r>
    <w:r>
      <w:fldChar w:fldCharType="separate"/>
    </w:r>
    <w:r w:rsidR="00284D78">
      <w:rPr>
        <w:noProof/>
      </w:rPr>
      <w:t>53</w:t>
    </w:r>
    <w:r>
      <w:fldChar w:fldCharType="end"/>
    </w:r>
    <w:r>
      <w:t xml:space="preserve">   </w:t>
    </w:r>
  </w:p>
  <w:p w:rsidR="001D12DF" w:rsidRDefault="001D12D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Footer"/>
      <w:framePr w:wrap="around" w:y="16043"/>
    </w:pPr>
    <w:r>
      <w:sym w:font="Symbol" w:char="F0D3"/>
    </w:r>
    <w:r>
      <w:t>Go-Faster Consultancy Ltd. - Confidential</w:t>
    </w:r>
    <w:r>
      <w:tab/>
    </w:r>
    <w:r w:rsidR="00017648">
      <w:fldChar w:fldCharType="begin"/>
    </w:r>
    <w:r w:rsidR="00017648">
      <w:instrText xml:space="preserve"> SUBJECT  \* MERGEFORMAT </w:instrText>
    </w:r>
    <w:r w:rsidR="00017648">
      <w:fldChar w:fldCharType="separate"/>
    </w:r>
    <w:r>
      <w:t>Managing Oracle Table Partitioning in PeopleSoft Applications with GFC_PSPART package</w:t>
    </w:r>
    <w:r w:rsidR="00017648">
      <w:fldChar w:fldCharType="end"/>
    </w:r>
    <w:r>
      <w:t xml:space="preserve"> </w:t>
    </w:r>
    <w:r>
      <w:fldChar w:fldCharType="begin"/>
    </w:r>
    <w:r>
      <w:instrText xml:space="preserve"> page </w:instrText>
    </w:r>
    <w:r>
      <w:fldChar w:fldCharType="separate"/>
    </w:r>
    <w:r w:rsidR="00017648">
      <w:rPr>
        <w:noProof/>
      </w:rPr>
      <w:t>1</w:t>
    </w:r>
    <w:r>
      <w:fldChar w:fldCharType="end"/>
    </w:r>
  </w:p>
  <w:p w:rsidR="001D12DF" w:rsidRDefault="001D12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648" w:rsidRDefault="00017648">
      <w:r>
        <w:separator/>
      </w:r>
    </w:p>
  </w:footnote>
  <w:footnote w:type="continuationSeparator" w:id="0">
    <w:p w:rsidR="00017648" w:rsidRDefault="00017648">
      <w:r>
        <w:continuationSeparator/>
      </w:r>
    </w:p>
  </w:footnote>
  <w:footnote w:id="1">
    <w:p w:rsidR="001D12DF" w:rsidRDefault="001D12DF" w:rsidP="00144BBB">
      <w:pPr>
        <w:pStyle w:val="FootnoteText"/>
      </w:pPr>
      <w:r>
        <w:rPr>
          <w:rStyle w:val="FootnoteReference"/>
        </w:rPr>
        <w:footnoteRef/>
      </w:r>
      <w:r>
        <w:t xml:space="preserve"> However, this document doesn’t properly explain the advantages of partitioning.  The reduction in I/O can be achieved by:</w:t>
      </w:r>
    </w:p>
    <w:p w:rsidR="001D12DF" w:rsidRDefault="001D12DF" w:rsidP="00144BBB">
      <w:pPr>
        <w:pStyle w:val="FootnoteText"/>
        <w:numPr>
          <w:ilvl w:val="0"/>
          <w:numId w:val="3"/>
        </w:numPr>
      </w:pPr>
      <w:r>
        <w:t>Partition elimination to reduce scans of tables and indexes.</w:t>
      </w:r>
    </w:p>
    <w:p w:rsidR="001D12DF" w:rsidRDefault="001D12DF" w:rsidP="00144BBB">
      <w:pPr>
        <w:pStyle w:val="FootnoteText"/>
        <w:numPr>
          <w:ilvl w:val="0"/>
          <w:numId w:val="3"/>
        </w:numPr>
      </w:pPr>
      <w:r>
        <w:t>Separation of data to reduce consistent read during parallel batch processing..</w:t>
      </w:r>
    </w:p>
  </w:footnote>
  <w:footnote w:id="2">
    <w:p w:rsidR="001D12DF" w:rsidRDefault="001D12DF">
      <w:pPr>
        <w:pStyle w:val="FootnoteText"/>
      </w:pPr>
      <w:r>
        <w:rPr>
          <w:rStyle w:val="FootnoteReference"/>
        </w:rPr>
        <w:footnoteRef/>
      </w:r>
      <w:r>
        <w:t xml:space="preserve"> PeopleSoft coined this term to describe running certain payroll processes in several concurrently executing processes.</w:t>
      </w:r>
    </w:p>
  </w:footnote>
  <w:footnote w:id="3">
    <w:p w:rsidR="001D12DF" w:rsidRDefault="001D12DF">
      <w:pPr>
        <w:pStyle w:val="FootnoteText"/>
      </w:pPr>
      <w:r>
        <w:rPr>
          <w:rStyle w:val="FootnoteReference"/>
        </w:rPr>
        <w:footnoteRef/>
      </w:r>
      <w:r>
        <w:t xml:space="preserve"> If you have chosen to rename the PeopleSoft database owner user it will be necessary to change any explicit references to this schema in the scripts.</w:t>
      </w:r>
    </w:p>
  </w:footnote>
  <w:footnote w:id="4">
    <w:p w:rsidR="001D12DF" w:rsidRDefault="001D12DF">
      <w:pPr>
        <w:pStyle w:val="FootnoteText"/>
      </w:pPr>
      <w:r>
        <w:rPr>
          <w:rStyle w:val="FootnoteReference"/>
        </w:rPr>
        <w:footnoteRef/>
      </w:r>
      <w:r>
        <w:t xml:space="preserve"> All the meta-data and working storage tables are being truncated.  It is only necessary to do this if the meta-data has changed and therefore needs to be reloaded.</w:t>
      </w:r>
    </w:p>
  </w:footnote>
  <w:footnote w:id="5">
    <w:p w:rsidR="001D12DF" w:rsidRDefault="001D12DF">
      <w:pPr>
        <w:pStyle w:val="FootnoteText"/>
      </w:pPr>
      <w:r>
        <w:rPr>
          <w:rStyle w:val="FootnoteReference"/>
        </w:rPr>
        <w:footnoteRef/>
      </w:r>
      <w:r>
        <w:t xml:space="preserve"> The </w:t>
      </w:r>
      <w:r w:rsidRPr="00750ACB">
        <w:rPr>
          <w:i/>
        </w:rPr>
        <w:t>partdata.sql</w:t>
      </w:r>
      <w:r>
        <w:t xml:space="preserve"> script (see </w:t>
      </w:r>
      <w:r>
        <w:fldChar w:fldCharType="begin"/>
      </w:r>
      <w:r>
        <w:instrText xml:space="preserve"> REF _Ref253985594 \h </w:instrText>
      </w:r>
      <w:r>
        <w:fldChar w:fldCharType="separate"/>
      </w:r>
      <w:r>
        <w:t>Example Meta-Data</w:t>
      </w:r>
      <w:r>
        <w:fldChar w:fldCharType="end"/>
      </w:r>
      <w:r>
        <w:t xml:space="preserve"> on page </w:t>
      </w:r>
      <w:r>
        <w:fldChar w:fldCharType="begin"/>
      </w:r>
      <w:r>
        <w:instrText xml:space="preserve"> PAGEREF _Ref253985597 \h </w:instrText>
      </w:r>
      <w:r>
        <w:fldChar w:fldCharType="separate"/>
      </w:r>
      <w:r>
        <w:rPr>
          <w:noProof/>
        </w:rPr>
        <w:t>27</w:t>
      </w:r>
      <w:r>
        <w:fldChar w:fldCharType="end"/>
      </w:r>
      <w:r>
        <w:t>) reloads the meta-data.  Other meta-data scripts are called from within this script.</w:t>
      </w:r>
    </w:p>
  </w:footnote>
  <w:footnote w:id="6">
    <w:p w:rsidR="001D12DF" w:rsidRDefault="001D12DF">
      <w:pPr>
        <w:pStyle w:val="FootnoteText"/>
      </w:pPr>
      <w:r>
        <w:rPr>
          <w:rStyle w:val="FootnoteReference"/>
        </w:rPr>
        <w:footnoteRef/>
      </w:r>
      <w:r>
        <w:t xml:space="preserve"> It is only necessary to run truncate_tables on the working storage tables if it has not already been run to clear all tables.  </w:t>
      </w:r>
    </w:p>
  </w:footnote>
  <w:footnote w:id="7">
    <w:p w:rsidR="001D12DF" w:rsidRDefault="001D12DF">
      <w:pPr>
        <w:pStyle w:val="FootnoteText"/>
      </w:pPr>
      <w:r>
        <w:rPr>
          <w:rStyle w:val="FootnoteReference"/>
        </w:rPr>
        <w:footnoteRef/>
      </w:r>
      <w:r>
        <w:t xml:space="preserve"> Running the main procedure with no paramters builds the DDL for ALL tables specified in the meta-data.</w:t>
      </w:r>
    </w:p>
  </w:footnote>
  <w:footnote w:id="8">
    <w:p w:rsidR="001D12DF" w:rsidRDefault="001D12DF">
      <w:pPr>
        <w:pStyle w:val="FootnoteText"/>
      </w:pPr>
      <w:r>
        <w:rPr>
          <w:rStyle w:val="FootnoteReference"/>
        </w:rPr>
        <w:footnoteRef/>
      </w:r>
      <w:r>
        <w:t xml:space="preserve"> It is possible to build the DDL just some tables, this commented out command would build </w:t>
      </w:r>
    </w:p>
  </w:footnote>
  <w:footnote w:id="9">
    <w:p w:rsidR="001D12DF" w:rsidRDefault="001D12DF">
      <w:pPr>
        <w:pStyle w:val="FootnoteText"/>
      </w:pPr>
      <w:r>
        <w:rPr>
          <w:rStyle w:val="FootnoteReference"/>
        </w:rPr>
        <w:footnoteRef/>
      </w:r>
      <w:r>
        <w:t xml:space="preserve"> This command generates the DDL for a specified partitioned table.</w:t>
      </w:r>
    </w:p>
  </w:footnote>
  <w:footnote w:id="10">
    <w:p w:rsidR="001D12DF" w:rsidRDefault="001D12DF">
      <w:pPr>
        <w:pStyle w:val="FootnoteText"/>
      </w:pPr>
      <w:r>
        <w:rPr>
          <w:rStyle w:val="FootnoteReference"/>
        </w:rPr>
        <w:footnoteRef/>
      </w:r>
      <w:r>
        <w:t xml:space="preserve"> Finally, the generated DDL is spooled from the working storage table to a local file.  This approach is used so that the utility can be used on a client rather than just a database server.</w:t>
      </w:r>
    </w:p>
  </w:footnote>
  <w:footnote w:id="11">
    <w:p w:rsidR="001D12DF" w:rsidRDefault="001D12DF">
      <w:pPr>
        <w:pStyle w:val="FootnoteText"/>
      </w:pPr>
      <w:r>
        <w:rPr>
          <w:rStyle w:val="FootnoteReference"/>
        </w:rPr>
        <w:footnoteRef/>
      </w:r>
      <w:r>
        <w:t xml:space="preserve"> In this case the meta-data is not being truncated and reloaded, because it has not changed.</w:t>
      </w:r>
    </w:p>
  </w:footnote>
  <w:footnote w:id="12">
    <w:p w:rsidR="001D12DF" w:rsidRDefault="001D12DF">
      <w:pPr>
        <w:pStyle w:val="FootnoteText"/>
      </w:pPr>
      <w:r>
        <w:rPr>
          <w:rStyle w:val="FootnoteReference"/>
        </w:rPr>
        <w:footnoteRef/>
      </w:r>
      <w:r>
        <w:t xml:space="preserve"> Instead, we will only truncate the working storage tables.</w:t>
      </w:r>
    </w:p>
  </w:footnote>
  <w:footnote w:id="13">
    <w:p w:rsidR="001D12DF" w:rsidRDefault="001D12DF">
      <w:pPr>
        <w:pStyle w:val="FootnoteText"/>
      </w:pPr>
      <w:r>
        <w:rPr>
          <w:rStyle w:val="FootnoteReference"/>
        </w:rPr>
        <w:footnoteRef/>
      </w:r>
      <w:r>
        <w:t xml:space="preserve"> In this case all tables whose names begin with GP_RSLT.  This is an alternative to explicitly listing them.</w:t>
      </w:r>
    </w:p>
  </w:footnote>
  <w:footnote w:id="14">
    <w:p w:rsidR="001D12DF" w:rsidRDefault="001D12DF">
      <w:pPr>
        <w:pStyle w:val="FootnoteText"/>
      </w:pPr>
      <w:r>
        <w:rPr>
          <w:rStyle w:val="FootnoteReference"/>
        </w:rPr>
        <w:footnoteRef/>
      </w:r>
      <w:r>
        <w:t xml:space="preserve"> In this case, the DDL for all the records that appear in the named project for which there is also partition meta-data will be generated.  The package still generates an output project with the name specified in the context (see </w:t>
      </w:r>
      <w:r>
        <w:fldChar w:fldCharType="begin"/>
      </w:r>
      <w:r>
        <w:instrText xml:space="preserve"> REF _Ref254182252 \h </w:instrText>
      </w:r>
      <w:r>
        <w:fldChar w:fldCharType="separate"/>
      </w:r>
      <w:r>
        <w:t>Context</w:t>
      </w:r>
      <w:r>
        <w:fldChar w:fldCharType="end"/>
      </w:r>
      <w:r>
        <w:t xml:space="preserve"> on page </w:t>
      </w:r>
      <w:r>
        <w:fldChar w:fldCharType="begin"/>
      </w:r>
      <w:r>
        <w:instrText xml:space="preserve"> PAGEREF _Ref253757251 \h </w:instrText>
      </w:r>
      <w:r>
        <w:fldChar w:fldCharType="separate"/>
      </w:r>
      <w:r>
        <w:rPr>
          <w:noProof/>
        </w:rPr>
        <w:t>22</w:t>
      </w:r>
      <w:r>
        <w:fldChar w:fldCharType="end"/>
      </w:r>
      <w:r>
        <w:t>).</w:t>
      </w:r>
    </w:p>
  </w:footnote>
  <w:footnote w:id="15">
    <w:p w:rsidR="001D12DF" w:rsidRDefault="001D12DF">
      <w:pPr>
        <w:pStyle w:val="FootnoteText"/>
      </w:pPr>
      <w:r>
        <w:rPr>
          <w:rStyle w:val="FootnoteReference"/>
        </w:rPr>
        <w:footnoteRef/>
      </w:r>
      <w:r>
        <w:t xml:space="preserve"> A spool file is generated for each table processed within each generated script, thus there is a detailed log of what has been performed by the generated scripts.</w:t>
      </w:r>
    </w:p>
  </w:footnote>
  <w:footnote w:id="16">
    <w:p w:rsidR="001D12DF" w:rsidRDefault="001D12DF">
      <w:pPr>
        <w:pStyle w:val="FootnoteText"/>
      </w:pPr>
      <w:r>
        <w:rPr>
          <w:rStyle w:val="FootnoteReference"/>
        </w:rPr>
        <w:footnoteRef/>
      </w:r>
      <w:r>
        <w:t xml:space="preserve"> This comment shows the name of the PeopleSoft database against which the script was generated, and the date and time at which it was generated.</w:t>
      </w:r>
    </w:p>
  </w:footnote>
  <w:footnote w:id="17">
    <w:p w:rsidR="001D12DF" w:rsidRDefault="001D12DF" w:rsidP="00F65187">
      <w:pPr>
        <w:pStyle w:val="FootnoteText"/>
      </w:pPr>
      <w:r>
        <w:rPr>
          <w:rStyle w:val="FootnoteReference"/>
        </w:rPr>
        <w:footnoteRef/>
      </w:r>
      <w:r>
        <w:t xml:space="preserve"> The scripts are designed to be run in SQL*Plus.  They use the WHENEVER SQLERROR command to control whether SQL*Plus terminates after a SQL error in a command.  Thus the script is failsafe, and can be left to run unattended.  It may error, but it will never destroy data because it continues to execute after an error.</w:t>
      </w:r>
    </w:p>
  </w:footnote>
  <w:footnote w:id="18">
    <w:p w:rsidR="001D12DF" w:rsidRDefault="001D12DF">
      <w:pPr>
        <w:pStyle w:val="FootnoteText"/>
      </w:pPr>
      <w:r>
        <w:rPr>
          <w:rStyle w:val="FootnoteReference"/>
        </w:rPr>
        <w:footnoteRef/>
      </w:r>
      <w:r>
        <w:t xml:space="preserve"> A trigger is created on the table being copied to prevent any updates occurring between now and when the new copy replaces it.  This will, quite deliberately, cause any attempted updates to fail.  It will not prevent direct path inserts, but PeopleSoft doesn’t do this.</w:t>
      </w:r>
    </w:p>
  </w:footnote>
  <w:footnote w:id="19">
    <w:p w:rsidR="001D12DF" w:rsidRDefault="001D12DF">
      <w:pPr>
        <w:pStyle w:val="FootnoteText"/>
      </w:pPr>
      <w:r>
        <w:rPr>
          <w:rStyle w:val="FootnoteReference"/>
        </w:rPr>
        <w:footnoteRef/>
      </w:r>
      <w:r>
        <w:t xml:space="preserve"> The source table is explicitly locked in case any transactions were in flight when the trigger was created.</w:t>
      </w:r>
    </w:p>
  </w:footnote>
  <w:footnote w:id="20">
    <w:p w:rsidR="001D12DF" w:rsidRDefault="001D12DF">
      <w:pPr>
        <w:pStyle w:val="FootnoteText"/>
      </w:pPr>
      <w:r>
        <w:rPr>
          <w:rStyle w:val="FootnoteReference"/>
        </w:rPr>
        <w:footnoteRef/>
      </w:r>
      <w:r>
        <w:t xml:space="preserve"> The newly created objects replace the old ones through a series or rename operations, and the old objects are dropped.</w:t>
      </w:r>
    </w:p>
  </w:footnote>
  <w:footnote w:id="21">
    <w:p w:rsidR="001D12DF" w:rsidRDefault="001D12DF">
      <w:pPr>
        <w:pStyle w:val="FootnoteText"/>
      </w:pPr>
      <w:r>
        <w:rPr>
          <w:rStyle w:val="FootnoteReference"/>
        </w:rPr>
        <w:footnoteRef/>
      </w:r>
      <w:r>
        <w:t xml:space="preserve"> This parameter can be used when you want to archive data and also reorganise the partitioned tables.</w:t>
      </w:r>
    </w:p>
  </w:footnote>
  <w:footnote w:id="22">
    <w:p w:rsidR="001D12DF" w:rsidRDefault="001D12DF">
      <w:pPr>
        <w:pStyle w:val="FootnoteText"/>
      </w:pPr>
      <w:r>
        <w:rPr>
          <w:rStyle w:val="FootnoteReference"/>
        </w:rPr>
        <w:footnoteRef/>
      </w:r>
      <w:r>
        <w:t xml:space="preserve"> Because the GFC_PSPART package was originally developed on PeopleTools 8.1, it does not rely on PSRECFIELDDB to be accurate, although it is maintained by Application Designer from PeopleTools 8.4.  Instead, it works from PSRECFIELD.</w:t>
      </w:r>
    </w:p>
  </w:footnote>
  <w:footnote w:id="23">
    <w:p w:rsidR="001D12DF" w:rsidRDefault="001D12DF">
      <w:pPr>
        <w:pStyle w:val="FootnoteText"/>
      </w:pPr>
      <w:r>
        <w:rPr>
          <w:rStyle w:val="FootnoteReference"/>
        </w:rPr>
        <w:footnoteRef/>
      </w:r>
      <w:r>
        <w:t xml:space="preserve"> </w:t>
      </w:r>
      <w:r w:rsidRPr="00445063">
        <w:rPr>
          <w:i/>
        </w:rPr>
        <w:t>Changed 5.2.2013:</w:t>
      </w:r>
      <w:r>
        <w:t xml:space="preserve"> DDLENABLE and DDLDISABLE replace DDLTRIGGER which previously held the name of the trigger to be disabled and enabled to permit and prevent DDL.  The new version of PSFT_DDL_LOCK (see </w:t>
      </w:r>
      <w:hyperlink r:id="rId1" w:anchor="psft_ddl_lock.sql" w:history="1">
        <w:r w:rsidRPr="00DB54E6">
          <w:rPr>
            <w:rStyle w:val="Hyperlink"/>
          </w:rPr>
          <w:t>http://www.go-faster.co.uk/scripts.htm#psft_ddl_lock.sql</w:t>
        </w:r>
      </w:hyperlink>
      <w:r>
        <w:t>) can be disengaged for just the current session.</w:t>
      </w:r>
    </w:p>
  </w:footnote>
  <w:footnote w:id="24">
    <w:p w:rsidR="001D12DF" w:rsidRDefault="001D12DF">
      <w:pPr>
        <w:pStyle w:val="FootnoteText"/>
      </w:pPr>
      <w:r>
        <w:rPr>
          <w:rStyle w:val="FootnoteReference"/>
        </w:rPr>
        <w:footnoteRef/>
      </w:r>
      <w:r>
        <w:t xml:space="preserve"> The table will be range partitioned on the combination of FISCAL_YEAR and ACCOUNTING_PERIOD.  Two columns, but partitioned in a single dimension.</w:t>
      </w:r>
    </w:p>
  </w:footnote>
  <w:footnote w:id="25">
    <w:p w:rsidR="001D12DF" w:rsidRDefault="001D12DF">
      <w:pPr>
        <w:pStyle w:val="FootnoteText"/>
      </w:pPr>
      <w:r>
        <w:rPr>
          <w:rStyle w:val="FootnoteReference"/>
        </w:rPr>
        <w:footnoteRef/>
      </w:r>
      <w:r>
        <w:t xml:space="preserve"> By using **PCTFREE**, the value for PCTFREE will come from the value specified in the PeopleSoft meta data from the override value on the object if specified, otherwise from the default on the DDL model.</w:t>
      </w:r>
    </w:p>
  </w:footnote>
  <w:footnote w:id="26">
    <w:p w:rsidR="001D12DF" w:rsidRDefault="001D12DF" w:rsidP="00C70CC5">
      <w:pPr>
        <w:pStyle w:val="FootnoteText"/>
      </w:pPr>
      <w:r>
        <w:rPr>
          <w:rStyle w:val="FootnoteReference"/>
        </w:rPr>
        <w:footnoteRef/>
      </w:r>
      <w:r>
        <w:t xml:space="preserve"> A row is created in GFC_PART_RANGES for each range partition.</w:t>
      </w:r>
    </w:p>
  </w:footnote>
  <w:footnote w:id="27">
    <w:p w:rsidR="001D12DF" w:rsidRDefault="001D12DF">
      <w:pPr>
        <w:pStyle w:val="FootnoteText"/>
      </w:pPr>
      <w:r>
        <w:rPr>
          <w:rStyle w:val="FootnoteReference"/>
        </w:rPr>
        <w:footnoteRef/>
      </w:r>
      <w:r>
        <w:t xml:space="preserve"> Tablespaces have not been specified at range partition level, so all partitions will go into the tablespaces specified at TABLE and INDEX level.</w:t>
      </w:r>
    </w:p>
  </w:footnote>
  <w:footnote w:id="28">
    <w:p w:rsidR="001D12DF" w:rsidRDefault="001D12DF">
      <w:pPr>
        <w:pStyle w:val="FootnoteText"/>
      </w:pPr>
      <w:r>
        <w:rPr>
          <w:rStyle w:val="FootnoteReference"/>
        </w:rPr>
        <w:footnoteRef/>
      </w:r>
      <w:r>
        <w:t xml:space="preserve"> However, the value for PCTFREE has been overridden on historical partitions that hold data for previous years GL data.  This data will not be changed, so it is not necessary to preserve free space in each block.  This minimises the number of block reads necessary to access the object.</w:t>
      </w:r>
    </w:p>
  </w:footnote>
  <w:footnote w:id="29">
    <w:p w:rsidR="001D12DF" w:rsidRDefault="001D12DF">
      <w:pPr>
        <w:pStyle w:val="FootnoteText"/>
      </w:pPr>
      <w:r>
        <w:rPr>
          <w:rStyle w:val="FootnoteReference"/>
        </w:rPr>
        <w:footnoteRef/>
      </w:r>
      <w:r>
        <w:t xml:space="preserve"> Additional index data is added to gfc_ps_idxddlparm.</w:t>
      </w:r>
    </w:p>
  </w:footnote>
  <w:footnote w:id="30">
    <w:p w:rsidR="001D12DF" w:rsidRDefault="001D12DF" w:rsidP="00F54238">
      <w:pPr>
        <w:pStyle w:val="FootnoteText"/>
      </w:pPr>
      <w:r>
        <w:rPr>
          <w:rStyle w:val="FootnoteReference"/>
        </w:rPr>
        <w:footnoteRef/>
      </w:r>
      <w:r>
        <w:t xml:space="preserve"> A record is required in gfc_ps_keydefn for each column or expression in the index definition.   The expression in the third key is used in many reports, so it makes sense to build a function based index on it, but it still leads on FISCAL_YEAR and ACCOUNTING_PERIOD, and so is also locally partitioned</w:t>
      </w:r>
    </w:p>
  </w:footnote>
  <w:footnote w:id="31">
    <w:p w:rsidR="001D12DF" w:rsidRDefault="001D12DF">
      <w:pPr>
        <w:pStyle w:val="FootnoteText"/>
      </w:pPr>
      <w:r>
        <w:rPr>
          <w:rStyle w:val="FootnoteReference"/>
        </w:rPr>
        <w:footnoteRef/>
      </w:r>
      <w:r>
        <w:t xml:space="preserve"> This view is used to work out which Global Payroll country extentions are installed.  Only country specific result tables for installed country extentions will be partititioned or converted to Global Temporary Tables.</w:t>
      </w:r>
    </w:p>
  </w:footnote>
  <w:footnote w:id="32">
    <w:p w:rsidR="001D12DF" w:rsidRDefault="001D12DF">
      <w:pPr>
        <w:pStyle w:val="FootnoteText"/>
      </w:pPr>
      <w:r>
        <w:rPr>
          <w:rStyle w:val="FootnoteReference"/>
        </w:rPr>
        <w:footnoteRef/>
      </w:r>
      <w:r>
        <w:t xml:space="preserve"> This subquery adds any records that are used as temporary working storage tables in the GP Application Engine programs that can be streamed and that have restart disabled.</w:t>
      </w:r>
    </w:p>
  </w:footnote>
  <w:footnote w:id="33">
    <w:p w:rsidR="001D12DF" w:rsidRDefault="001D12DF">
      <w:pPr>
        <w:pStyle w:val="FootnoteText"/>
      </w:pPr>
      <w:r>
        <w:rPr>
          <w:rStyle w:val="FootnoteReference"/>
        </w:rPr>
        <w:footnoteRef/>
      </w:r>
      <w:r>
        <w:t xml:space="preserve"> In Global Payroll some results can be written to what PeopleSoft calls ‘writable arrays’.  These are separate database tables, and so should also be partitioned.</w:t>
      </w:r>
    </w:p>
  </w:footnote>
  <w:footnote w:id="34">
    <w:p w:rsidR="001D12DF" w:rsidRDefault="001D12DF">
      <w:pPr>
        <w:pStyle w:val="FootnoteText"/>
      </w:pPr>
      <w:r>
        <w:rPr>
          <w:rStyle w:val="FootnoteReference"/>
        </w:rPr>
        <w:footnoteRef/>
      </w:r>
      <w:r>
        <w:t xml:space="preserve"> A pair of tablespaces is created for each payroll stream.  All the tables for the same stream go into the same tablespace.  There is no partiticular performance need for this, but it helps to determine how much I/O came from which stream.  </w:t>
      </w:r>
    </w:p>
  </w:footnote>
  <w:footnote w:id="35">
    <w:p w:rsidR="001D12DF" w:rsidRDefault="001D12DF">
      <w:pPr>
        <w:pStyle w:val="FootnoteText"/>
      </w:pPr>
      <w:r>
        <w:rPr>
          <w:rStyle w:val="FootnoteReference"/>
        </w:rPr>
        <w:footnoteRef/>
      </w:r>
      <w:r>
        <w:t xml:space="preserve"> Index PSYTL_PAYABLE_TIME_SPARE will be created on table PS_TL_PAYABLE_TIME.  The suffix is added to the index name to eliminate the risk that PeopleTools will attempt to drop it.  This index will be a Global non-partitioned index. </w:t>
      </w:r>
    </w:p>
  </w:footnote>
  <w:footnote w:id="36">
    <w:p w:rsidR="001D12DF" w:rsidRDefault="001D12DF" w:rsidP="00E820ED">
      <w:pPr>
        <w:pStyle w:val="FootnoteText"/>
      </w:pPr>
      <w:r>
        <w:rPr>
          <w:rStyle w:val="FootnoteReference"/>
        </w:rPr>
        <w:footnoteRef/>
      </w:r>
      <w:r>
        <w:t xml:space="preserve"> Index PSZTL_PAYABLE_TIME_SPARE will also be created on table PS_TL_PAYABLE_TIME.  This index will be locally partitioned index. </w:t>
      </w:r>
    </w:p>
  </w:footnote>
  <w:footnote w:id="37">
    <w:p w:rsidR="001D12DF" w:rsidRDefault="001D12DF">
      <w:pPr>
        <w:pStyle w:val="FootnoteText"/>
      </w:pPr>
      <w:r>
        <w:rPr>
          <w:rStyle w:val="FootnoteReference"/>
        </w:rPr>
        <w:footnoteRef/>
      </w:r>
      <w:r>
        <w:t xml:space="preserve"> There should always be a DEFAULT list partition.  And rows for which the value of the list partitioning column does not match any other partition will go in here.  If this was omitted, there would be a risk of an insert or update operation failing with an error, and crashing a process.</w:t>
      </w:r>
    </w:p>
  </w:footnote>
  <w:footnote w:id="38">
    <w:p w:rsidR="001D12DF" w:rsidRDefault="001D12DF">
      <w:pPr>
        <w:pStyle w:val="FootnoteText"/>
      </w:pPr>
      <w:r>
        <w:rPr>
          <w:rStyle w:val="FootnoteReference"/>
        </w:rPr>
        <w:footnoteRef/>
      </w:r>
      <w:r>
        <w:t xml:space="preserve"> One list partition per year.   Each partition contains 12 calendar group IDs.</w:t>
      </w:r>
    </w:p>
  </w:footnote>
  <w:footnote w:id="39">
    <w:p w:rsidR="001D12DF" w:rsidRDefault="001D12DF">
      <w:pPr>
        <w:pStyle w:val="FootnoteText"/>
      </w:pPr>
      <w:r>
        <w:rPr>
          <w:rStyle w:val="FootnoteReference"/>
        </w:rPr>
        <w:footnoteRef/>
      </w:r>
      <w:r>
        <w:t xml:space="preserve"> Partitions will be created for 3 tax years starting with 2008-09.</w:t>
      </w:r>
    </w:p>
  </w:footnote>
  <w:footnote w:id="40">
    <w:p w:rsidR="001D12DF" w:rsidRDefault="001D12DF">
      <w:pPr>
        <w:pStyle w:val="FootnoteText"/>
      </w:pPr>
      <w:r>
        <w:rPr>
          <w:rStyle w:val="FootnoteReference"/>
        </w:rPr>
        <w:footnoteRef/>
      </w:r>
      <w:r>
        <w:t xml:space="preserve"> Here, there will be 13 partitions per year, 14 in a lunar leap year.  Each period will contain one period for lunar pay cycles, the 4 weekly calendar groups for the same period, and </w:t>
      </w:r>
    </w:p>
  </w:footnote>
  <w:footnote w:id="41">
    <w:p w:rsidR="001D12DF" w:rsidRDefault="001D12DF">
      <w:pPr>
        <w:pStyle w:val="FootnoteText"/>
      </w:pPr>
      <w:r>
        <w:rPr>
          <w:rStyle w:val="FootnoteReference"/>
        </w:rPr>
        <w:footnoteRef/>
      </w:r>
      <w:r>
        <w:t xml:space="preserve"> The 53</w:t>
      </w:r>
      <w:r w:rsidRPr="00D525E6">
        <w:rPr>
          <w:vertAlign w:val="superscript"/>
        </w:rPr>
        <w:t>rd</w:t>
      </w:r>
      <w:r>
        <w:t xml:space="preserve"> weekly period will be added to the 13</w:t>
      </w:r>
      <w:r w:rsidRPr="00D525E6">
        <w:rPr>
          <w:vertAlign w:val="superscript"/>
        </w:rPr>
        <w:t>th</w:t>
      </w:r>
      <w:r>
        <w:t xml:space="preserve"> partition for that year.</w:t>
      </w:r>
    </w:p>
  </w:footnote>
  <w:footnote w:id="42">
    <w:p w:rsidR="001D12DF" w:rsidRDefault="001D12DF">
      <w:pPr>
        <w:pStyle w:val="FootnoteText"/>
      </w:pPr>
      <w:r>
        <w:rPr>
          <w:rStyle w:val="FootnoteReference"/>
        </w:rPr>
        <w:footnoteRef/>
      </w:r>
      <w:r>
        <w:t xml:space="preserve"> For ease of processing a table with ever combination of range and list is built, and then unwanted partitions will be marked.</w:t>
      </w:r>
    </w:p>
  </w:footnote>
  <w:footnote w:id="43">
    <w:p w:rsidR="001D12DF" w:rsidRDefault="001D12DF">
      <w:pPr>
        <w:pStyle w:val="FootnoteText"/>
      </w:pPr>
      <w:r>
        <w:rPr>
          <w:rStyle w:val="FootnoteReference"/>
        </w:rPr>
        <w:footnoteRef/>
      </w:r>
      <w:r>
        <w:t xml:space="preserve"> Here the EMPLIDs of a company’s Irish employees always fell into stream 1.  So we don’t want to build the list partitions for the Irish Calendar Group IDs in any stream other than stream 1.  If we did they would be empty.  The Irish payroll is not streamed, but it is still advantageous to have separate list sub-partitions for each period.</w:t>
      </w:r>
    </w:p>
  </w:footnote>
  <w:footnote w:id="44">
    <w:p w:rsidR="001D12DF" w:rsidRDefault="001D12DF">
      <w:pPr>
        <w:pStyle w:val="FootnoteText"/>
      </w:pPr>
      <w:r>
        <w:rPr>
          <w:rStyle w:val="FootnoteReference"/>
        </w:rPr>
        <w:footnoteRef/>
      </w:r>
      <w:r>
        <w:t xml:space="preserve"> The </w:t>
      </w:r>
      <w:smartTag w:uri="urn:schemas-microsoft-com:office:smarttags" w:element="country-region">
        <w:r>
          <w:t>UK</w:t>
        </w:r>
      </w:smartTag>
      <w:r>
        <w:t xml:space="preserve"> employees are in streams 2 through 8, and not in stream 1, so there is no point having list partitions for </w:t>
      </w:r>
      <w:smartTag w:uri="urn:schemas-microsoft-com:office:smarttags" w:element="country-region">
        <w:smartTag w:uri="urn:schemas-microsoft-com:office:smarttags" w:element="place">
          <w:r>
            <w:t>UK</w:t>
          </w:r>
        </w:smartTag>
      </w:smartTag>
      <w:r>
        <w:t xml:space="preserve"> calendar group IDs in stream 1.</w:t>
      </w:r>
    </w:p>
  </w:footnote>
  <w:footnote w:id="45">
    <w:p w:rsidR="001D12DF" w:rsidRDefault="001D12DF">
      <w:pPr>
        <w:pStyle w:val="FootnoteText"/>
      </w:pPr>
      <w:r>
        <w:rPr>
          <w:rStyle w:val="FootnoteReference"/>
        </w:rPr>
        <w:footnoteRef/>
      </w:r>
      <w:r>
        <w:t xml:space="preserve"> If you still want to disable the entire trigger, the put the ALTER TRIGGER command in these settings.</w:t>
      </w:r>
    </w:p>
    <w:p w:rsidR="001D12DF" w:rsidRDefault="001D12DF" w:rsidP="00BF1381">
      <w:pPr>
        <w:pStyle w:val="samplecodesmall"/>
      </w:pPr>
      <w:r>
        <w:t>execute gfc_pspart.set_defaults(p_ddlenable  =&gt; 'ALTER TRIGGER psft_ddl_lock DISABLE'||CHR(10)||'/');</w:t>
      </w:r>
    </w:p>
    <w:p w:rsidR="001D12DF" w:rsidRDefault="001D12DF" w:rsidP="00BF1381">
      <w:pPr>
        <w:pStyle w:val="samplecodesmall"/>
      </w:pPr>
      <w:r>
        <w:t>execute gfc_pspart.set_defaults(p_ddldisable =&gt; 'ALTER TRIGGER psft_ddl_lock ENABLE'||CHR(10)||'/');</w:t>
      </w:r>
    </w:p>
  </w:footnote>
  <w:footnote w:id="46">
    <w:p w:rsidR="001D12DF" w:rsidRDefault="001D12DF">
      <w:pPr>
        <w:pStyle w:val="FootnoteText"/>
      </w:pPr>
      <w:r>
        <w:rPr>
          <w:rStyle w:val="FootnoteReference"/>
        </w:rPr>
        <w:footnoteRef/>
      </w:r>
      <w:r>
        <w:t xml:space="preserve"> Tables to be archived or purged by dropping partitions can be identified in the meta data.</w:t>
      </w:r>
    </w:p>
  </w:footnote>
  <w:footnote w:id="47">
    <w:p w:rsidR="001D12DF" w:rsidRDefault="001D12DF">
      <w:pPr>
        <w:pStyle w:val="FootnoteText"/>
      </w:pPr>
      <w:r>
        <w:rPr>
          <w:rStyle w:val="FootnoteReference"/>
        </w:rPr>
        <w:footnoteRef/>
      </w:r>
      <w:r>
        <w:t xml:space="preserve"> In this case the data will be moved to an archive table with the same name but in a different schema.</w:t>
      </w:r>
    </w:p>
  </w:footnote>
  <w:footnote w:id="48">
    <w:p w:rsidR="001D12DF" w:rsidRPr="00453BDB" w:rsidRDefault="001D12DF">
      <w:pPr>
        <w:pStyle w:val="FootnoteText"/>
      </w:pPr>
      <w:r>
        <w:rPr>
          <w:rStyle w:val="FootnoteReference"/>
        </w:rPr>
        <w:footnoteRef/>
      </w:r>
      <w:r>
        <w:t xml:space="preserve"> </w:t>
      </w:r>
      <w:r w:rsidRPr="00453BDB">
        <w:t>Sometimes it is necessary to preserve data that would otherwise be removed by partition exchange.  The NOARCH_CONDITION column can be used to hold the logical criteria to select data to be retained.  GFC_PSPART does not use this directly, but the partition exchange package also uses the GFC_PSPART meta-data.</w:t>
      </w:r>
    </w:p>
  </w:footnote>
  <w:footnote w:id="49">
    <w:p w:rsidR="001D12DF" w:rsidRDefault="001D12DF">
      <w:pPr>
        <w:pStyle w:val="FootnoteText"/>
      </w:pPr>
      <w:r>
        <w:rPr>
          <w:rStyle w:val="FootnoteReference"/>
        </w:rPr>
        <w:footnoteRef/>
      </w:r>
      <w:r>
        <w:t xml:space="preserve"> The archive flag on GFC_PART_RANGES indicates which range partitions should be archived.  Note that partitions will only be archived if both the GFC_PART_TABLES.ARCH_FLAG and GFC_PART_RANGES.ARCH_FLAG are set.</w:t>
      </w:r>
    </w:p>
  </w:footnote>
  <w:footnote w:id="50">
    <w:p w:rsidR="001D12DF" w:rsidRDefault="001D12DF">
      <w:pPr>
        <w:pStyle w:val="FootnoteText"/>
      </w:pPr>
      <w:r>
        <w:rPr>
          <w:rStyle w:val="FootnoteReference"/>
        </w:rPr>
        <w:footnoteRef/>
      </w:r>
      <w:r>
        <w:t xml:space="preserve"> Note that globally partitioned indexes must have an unlimited upper range, so the last value must use a MAXVALUE operator.</w:t>
      </w:r>
    </w:p>
  </w:footnote>
  <w:footnote w:id="51">
    <w:p w:rsidR="009E1389" w:rsidRDefault="009E1389">
      <w:pPr>
        <w:pStyle w:val="FootnoteText"/>
      </w:pPr>
      <w:r>
        <w:rPr>
          <w:rStyle w:val="FootnoteReference"/>
        </w:rPr>
        <w:footnoteRef/>
      </w:r>
      <w:r>
        <w:t xml:space="preserve"> Partition split operations can report index rebuild errors if run in parallel in conjuction with the PSFT_DDL_LOCK trigger.  The work around is to specify GLOBAL and then explicitly rebuild the local index partitions/subpartitions</w:t>
      </w:r>
    </w:p>
  </w:footnote>
  <w:footnote w:id="52">
    <w:p w:rsidR="001D12DF" w:rsidRDefault="001D12DF">
      <w:pPr>
        <w:pStyle w:val="FootnoteText"/>
      </w:pPr>
      <w:r>
        <w:rPr>
          <w:rStyle w:val="FootnoteReference"/>
        </w:rPr>
        <w:footnoteRef/>
      </w:r>
      <w:r>
        <w:t xml:space="preserve"> Added 11</w:t>
      </w:r>
      <w:r w:rsidRPr="0007432E">
        <w:rPr>
          <w:vertAlign w:val="superscript"/>
        </w:rPr>
        <w:t>th</w:t>
      </w:r>
      <w:r>
        <w:t xml:space="preserve"> February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017648">
    <w:pPr>
      <w:pStyle w:val="Header"/>
      <w:framePr w:wrap="around"/>
    </w:pPr>
    <w:r>
      <w:fldChar w:fldCharType="begin"/>
    </w:r>
    <w:r>
      <w:instrText xml:space="preserve"> title </w:instrText>
    </w:r>
    <w:r>
      <w:fldChar w:fldCharType="separate"/>
    </w:r>
    <w:r w:rsidR="001D12DF">
      <w:t>Technical Manual</w:t>
    </w:r>
    <w:r>
      <w:fldChar w:fldCharType="end"/>
    </w:r>
    <w:r w:rsidR="001D12DF">
      <w:t xml:space="preserve"> - </w:t>
    </w:r>
    <w:r>
      <w:fldChar w:fldCharType="begin"/>
    </w:r>
    <w:r>
      <w:instrText xml:space="preserve"> FILENAME  \* MERGEFORMAT </w:instrText>
    </w:r>
    <w:r>
      <w:fldChar w:fldCharType="separate"/>
    </w:r>
    <w:r w:rsidR="001D12DF">
      <w:rPr>
        <w:noProof/>
      </w:rPr>
      <w:t>gfc_pspart.manual.docx</w:t>
    </w:r>
    <w:r>
      <w:rPr>
        <w:noProof/>
      </w:rPr>
      <w:fldChar w:fldCharType="end"/>
    </w:r>
    <w:r w:rsidR="001D12DF">
      <w:tab/>
    </w:r>
    <w:r w:rsidR="001D12DF">
      <w:fldChar w:fldCharType="begin"/>
    </w:r>
    <w:r w:rsidR="001D12DF">
      <w:instrText xml:space="preserve"> date \@ "DD MMMM yyyy" </w:instrText>
    </w:r>
    <w:r w:rsidR="001D12DF">
      <w:fldChar w:fldCharType="separate"/>
    </w:r>
    <w:r w:rsidR="007C5394">
      <w:rPr>
        <w:noProof/>
      </w:rPr>
      <w:t>09 December 2022</w:t>
    </w:r>
    <w:r w:rsidR="001D12D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Header"/>
      <w:framePr w:wrap="around"/>
    </w:pPr>
    <w:r>
      <w:fldChar w:fldCharType="begin"/>
    </w:r>
    <w:r>
      <w:instrText xml:space="preserve"> date \@ "DD MMMM yyyy" </w:instrText>
    </w:r>
    <w:r>
      <w:fldChar w:fldCharType="separate"/>
    </w:r>
    <w:r w:rsidR="007C5394">
      <w:rPr>
        <w:noProof/>
      </w:rPr>
      <w:t>09 December 2022</w:t>
    </w:r>
    <w:r>
      <w:fldChar w:fldCharType="end"/>
    </w:r>
    <w:r>
      <w:tab/>
    </w:r>
    <w:r w:rsidR="00017648">
      <w:fldChar w:fldCharType="begin"/>
    </w:r>
    <w:r w:rsidR="00017648">
      <w:instrText xml:space="preserve"> title </w:instrText>
    </w:r>
    <w:r w:rsidR="00017648">
      <w:fldChar w:fldCharType="separate"/>
    </w:r>
    <w:r>
      <w:t>Technical Manual</w:t>
    </w:r>
    <w:r w:rsidR="00017648">
      <w:fldChar w:fldCharType="end"/>
    </w:r>
    <w:r>
      <w:t xml:space="preserve"> - </w:t>
    </w:r>
    <w:r w:rsidR="00017648">
      <w:fldChar w:fldCharType="begin"/>
    </w:r>
    <w:r w:rsidR="00017648">
      <w:instrText xml:space="preserve"> FILENAME   \* MERGEFORMAT </w:instrText>
    </w:r>
    <w:r w:rsidR="00017648">
      <w:fldChar w:fldCharType="separate"/>
    </w:r>
    <w:r>
      <w:rPr>
        <w:noProof/>
      </w:rPr>
      <w:t>gfc_pspart.manual.docx</w:t>
    </w:r>
    <w:r w:rsidR="00017648">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2DF" w:rsidRDefault="001D12D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96777D"/>
    <w:multiLevelType w:val="hybridMultilevel"/>
    <w:tmpl w:val="70E45DA4"/>
    <w:lvl w:ilvl="0" w:tplc="A3708154">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1DD6D08"/>
    <w:multiLevelType w:val="hybridMultilevel"/>
    <w:tmpl w:val="6C44D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2"/>
  </w:num>
  <w:num w:numId="3">
    <w:abstractNumId w:val="8"/>
  </w:num>
  <w:num w:numId="4">
    <w:abstractNumId w:val="10"/>
  </w:num>
  <w:num w:numId="5">
    <w:abstractNumId w:val="6"/>
  </w:num>
  <w:num w:numId="6">
    <w:abstractNumId w:val="3"/>
  </w:num>
  <w:num w:numId="7">
    <w:abstractNumId w:val="2"/>
  </w:num>
  <w:num w:numId="8">
    <w:abstractNumId w:val="1"/>
  </w:num>
  <w:num w:numId="9">
    <w:abstractNumId w:val="0"/>
  </w:num>
  <w:num w:numId="10">
    <w:abstractNumId w:val="5"/>
  </w:num>
  <w:num w:numId="11">
    <w:abstractNumId w:val="9"/>
  </w:num>
  <w:num w:numId="12">
    <w:abstractNumId w:val="7"/>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5EA8"/>
    <w:rsid w:val="00017648"/>
    <w:rsid w:val="00051DD8"/>
    <w:rsid w:val="00052A21"/>
    <w:rsid w:val="000570B4"/>
    <w:rsid w:val="000656A1"/>
    <w:rsid w:val="0007432E"/>
    <w:rsid w:val="0007448C"/>
    <w:rsid w:val="000A3CCD"/>
    <w:rsid w:val="000A7929"/>
    <w:rsid w:val="000B61DD"/>
    <w:rsid w:val="000E224E"/>
    <w:rsid w:val="000F36DF"/>
    <w:rsid w:val="000F691A"/>
    <w:rsid w:val="001212D0"/>
    <w:rsid w:val="0012456C"/>
    <w:rsid w:val="00134D3C"/>
    <w:rsid w:val="00134E87"/>
    <w:rsid w:val="00135F98"/>
    <w:rsid w:val="00143C3E"/>
    <w:rsid w:val="00144BBB"/>
    <w:rsid w:val="0014657C"/>
    <w:rsid w:val="0018531A"/>
    <w:rsid w:val="001A3F89"/>
    <w:rsid w:val="001B05FE"/>
    <w:rsid w:val="001B73AC"/>
    <w:rsid w:val="001C7BFD"/>
    <w:rsid w:val="001C7EC1"/>
    <w:rsid w:val="001D12DF"/>
    <w:rsid w:val="001D62D8"/>
    <w:rsid w:val="001E07F8"/>
    <w:rsid w:val="001F1B2B"/>
    <w:rsid w:val="00205FBA"/>
    <w:rsid w:val="00223A12"/>
    <w:rsid w:val="00225AD6"/>
    <w:rsid w:val="00243060"/>
    <w:rsid w:val="00246E24"/>
    <w:rsid w:val="00254E63"/>
    <w:rsid w:val="00264E5D"/>
    <w:rsid w:val="002722EB"/>
    <w:rsid w:val="00276601"/>
    <w:rsid w:val="00284D78"/>
    <w:rsid w:val="00291E0F"/>
    <w:rsid w:val="002B05E0"/>
    <w:rsid w:val="002B0A4A"/>
    <w:rsid w:val="002B2258"/>
    <w:rsid w:val="002B7A93"/>
    <w:rsid w:val="002D6267"/>
    <w:rsid w:val="002D640B"/>
    <w:rsid w:val="002D7439"/>
    <w:rsid w:val="00301D11"/>
    <w:rsid w:val="0031090A"/>
    <w:rsid w:val="00312663"/>
    <w:rsid w:val="003176AB"/>
    <w:rsid w:val="0032335E"/>
    <w:rsid w:val="003256EB"/>
    <w:rsid w:val="00333D3F"/>
    <w:rsid w:val="00334B1A"/>
    <w:rsid w:val="0034123C"/>
    <w:rsid w:val="00351C4A"/>
    <w:rsid w:val="00361983"/>
    <w:rsid w:val="0037206B"/>
    <w:rsid w:val="00380D96"/>
    <w:rsid w:val="00386882"/>
    <w:rsid w:val="00396E97"/>
    <w:rsid w:val="003A18A3"/>
    <w:rsid w:val="003B5FCC"/>
    <w:rsid w:val="003C5D63"/>
    <w:rsid w:val="003C5E74"/>
    <w:rsid w:val="003D4FE4"/>
    <w:rsid w:val="003D6F30"/>
    <w:rsid w:val="003E5861"/>
    <w:rsid w:val="003F0DA2"/>
    <w:rsid w:val="003F3884"/>
    <w:rsid w:val="003F4D6F"/>
    <w:rsid w:val="00436663"/>
    <w:rsid w:val="00445063"/>
    <w:rsid w:val="00453BDB"/>
    <w:rsid w:val="00455359"/>
    <w:rsid w:val="00467E0F"/>
    <w:rsid w:val="00472C35"/>
    <w:rsid w:val="004734D7"/>
    <w:rsid w:val="004738D4"/>
    <w:rsid w:val="004755AB"/>
    <w:rsid w:val="00483F82"/>
    <w:rsid w:val="00486243"/>
    <w:rsid w:val="004925D9"/>
    <w:rsid w:val="004977FA"/>
    <w:rsid w:val="004D0AF7"/>
    <w:rsid w:val="004E554C"/>
    <w:rsid w:val="004E7E0F"/>
    <w:rsid w:val="00524044"/>
    <w:rsid w:val="00527CB4"/>
    <w:rsid w:val="00527F2F"/>
    <w:rsid w:val="00542A12"/>
    <w:rsid w:val="00552404"/>
    <w:rsid w:val="005554B8"/>
    <w:rsid w:val="00556B5D"/>
    <w:rsid w:val="005622BD"/>
    <w:rsid w:val="0057202D"/>
    <w:rsid w:val="00577277"/>
    <w:rsid w:val="0059051D"/>
    <w:rsid w:val="00595CEA"/>
    <w:rsid w:val="005A4EAD"/>
    <w:rsid w:val="005B68D3"/>
    <w:rsid w:val="005D2D73"/>
    <w:rsid w:val="005D6104"/>
    <w:rsid w:val="005E1185"/>
    <w:rsid w:val="005E20F4"/>
    <w:rsid w:val="005E3C18"/>
    <w:rsid w:val="00611BC5"/>
    <w:rsid w:val="00613E77"/>
    <w:rsid w:val="00614069"/>
    <w:rsid w:val="00616347"/>
    <w:rsid w:val="0062397A"/>
    <w:rsid w:val="00627998"/>
    <w:rsid w:val="00637F0A"/>
    <w:rsid w:val="00665D02"/>
    <w:rsid w:val="00667820"/>
    <w:rsid w:val="00671A65"/>
    <w:rsid w:val="00671E1D"/>
    <w:rsid w:val="00676A4A"/>
    <w:rsid w:val="00677FAB"/>
    <w:rsid w:val="00680106"/>
    <w:rsid w:val="006835D2"/>
    <w:rsid w:val="006865CB"/>
    <w:rsid w:val="0068789F"/>
    <w:rsid w:val="006933BF"/>
    <w:rsid w:val="006A1411"/>
    <w:rsid w:val="006A4BCF"/>
    <w:rsid w:val="006B2ECC"/>
    <w:rsid w:val="006B550A"/>
    <w:rsid w:val="006C2295"/>
    <w:rsid w:val="006C6FCB"/>
    <w:rsid w:val="006D2403"/>
    <w:rsid w:val="006D679B"/>
    <w:rsid w:val="006E362F"/>
    <w:rsid w:val="006E5214"/>
    <w:rsid w:val="006E5976"/>
    <w:rsid w:val="007013B4"/>
    <w:rsid w:val="0070358F"/>
    <w:rsid w:val="00712514"/>
    <w:rsid w:val="0071581A"/>
    <w:rsid w:val="0073063F"/>
    <w:rsid w:val="0073145F"/>
    <w:rsid w:val="0074559E"/>
    <w:rsid w:val="007458B0"/>
    <w:rsid w:val="00750ACB"/>
    <w:rsid w:val="0076200C"/>
    <w:rsid w:val="0076654C"/>
    <w:rsid w:val="00781A99"/>
    <w:rsid w:val="007837C0"/>
    <w:rsid w:val="00790031"/>
    <w:rsid w:val="007A55DC"/>
    <w:rsid w:val="007A5F1A"/>
    <w:rsid w:val="007C1872"/>
    <w:rsid w:val="007C4804"/>
    <w:rsid w:val="007C5394"/>
    <w:rsid w:val="007C68DE"/>
    <w:rsid w:val="007D191F"/>
    <w:rsid w:val="007E74CA"/>
    <w:rsid w:val="007E7CE1"/>
    <w:rsid w:val="007F3EE7"/>
    <w:rsid w:val="0081499F"/>
    <w:rsid w:val="00823068"/>
    <w:rsid w:val="00841C37"/>
    <w:rsid w:val="00841EAA"/>
    <w:rsid w:val="00847C12"/>
    <w:rsid w:val="008507D8"/>
    <w:rsid w:val="0085743C"/>
    <w:rsid w:val="008661E1"/>
    <w:rsid w:val="00896EC4"/>
    <w:rsid w:val="008A0F83"/>
    <w:rsid w:val="008B1EA2"/>
    <w:rsid w:val="00921022"/>
    <w:rsid w:val="00926EAA"/>
    <w:rsid w:val="00935405"/>
    <w:rsid w:val="00947F87"/>
    <w:rsid w:val="00955632"/>
    <w:rsid w:val="00963DC6"/>
    <w:rsid w:val="009738DA"/>
    <w:rsid w:val="00981A52"/>
    <w:rsid w:val="00987291"/>
    <w:rsid w:val="009932B4"/>
    <w:rsid w:val="0099793A"/>
    <w:rsid w:val="009B554B"/>
    <w:rsid w:val="009D0A35"/>
    <w:rsid w:val="009D1F05"/>
    <w:rsid w:val="009D550F"/>
    <w:rsid w:val="009D5C35"/>
    <w:rsid w:val="009D5F2A"/>
    <w:rsid w:val="009D710D"/>
    <w:rsid w:val="009E1389"/>
    <w:rsid w:val="009E7D59"/>
    <w:rsid w:val="009F0C28"/>
    <w:rsid w:val="00A0027C"/>
    <w:rsid w:val="00A04FD6"/>
    <w:rsid w:val="00A06144"/>
    <w:rsid w:val="00A107C1"/>
    <w:rsid w:val="00A57F32"/>
    <w:rsid w:val="00A72575"/>
    <w:rsid w:val="00A75F42"/>
    <w:rsid w:val="00A77D49"/>
    <w:rsid w:val="00A8086B"/>
    <w:rsid w:val="00A81AA0"/>
    <w:rsid w:val="00A95A72"/>
    <w:rsid w:val="00AA620E"/>
    <w:rsid w:val="00AB0ED9"/>
    <w:rsid w:val="00AB51B1"/>
    <w:rsid w:val="00AE7531"/>
    <w:rsid w:val="00AF7097"/>
    <w:rsid w:val="00B2593D"/>
    <w:rsid w:val="00B26703"/>
    <w:rsid w:val="00B355AB"/>
    <w:rsid w:val="00B42692"/>
    <w:rsid w:val="00B4539D"/>
    <w:rsid w:val="00B51F2D"/>
    <w:rsid w:val="00B65C01"/>
    <w:rsid w:val="00B73C85"/>
    <w:rsid w:val="00B852E3"/>
    <w:rsid w:val="00BA1525"/>
    <w:rsid w:val="00BA1973"/>
    <w:rsid w:val="00BA1B17"/>
    <w:rsid w:val="00BC6A49"/>
    <w:rsid w:val="00BE40A4"/>
    <w:rsid w:val="00BE7C53"/>
    <w:rsid w:val="00BF1381"/>
    <w:rsid w:val="00BF5C8C"/>
    <w:rsid w:val="00C11FC2"/>
    <w:rsid w:val="00C12981"/>
    <w:rsid w:val="00C20FF0"/>
    <w:rsid w:val="00C27B8C"/>
    <w:rsid w:val="00C33CBF"/>
    <w:rsid w:val="00C54D36"/>
    <w:rsid w:val="00C555F8"/>
    <w:rsid w:val="00C602DB"/>
    <w:rsid w:val="00C6554F"/>
    <w:rsid w:val="00C70CC5"/>
    <w:rsid w:val="00CB060B"/>
    <w:rsid w:val="00CB4EE1"/>
    <w:rsid w:val="00CC2406"/>
    <w:rsid w:val="00CC4986"/>
    <w:rsid w:val="00CD06AA"/>
    <w:rsid w:val="00CE23D3"/>
    <w:rsid w:val="00CE310D"/>
    <w:rsid w:val="00CF2C33"/>
    <w:rsid w:val="00CF7E93"/>
    <w:rsid w:val="00D01A32"/>
    <w:rsid w:val="00D03187"/>
    <w:rsid w:val="00D11233"/>
    <w:rsid w:val="00D12256"/>
    <w:rsid w:val="00D525E6"/>
    <w:rsid w:val="00D54F3E"/>
    <w:rsid w:val="00D5750E"/>
    <w:rsid w:val="00D60962"/>
    <w:rsid w:val="00D65C68"/>
    <w:rsid w:val="00D65D91"/>
    <w:rsid w:val="00D71616"/>
    <w:rsid w:val="00D81878"/>
    <w:rsid w:val="00D818A3"/>
    <w:rsid w:val="00D85949"/>
    <w:rsid w:val="00D939C8"/>
    <w:rsid w:val="00D95DB5"/>
    <w:rsid w:val="00DB460A"/>
    <w:rsid w:val="00DB55F2"/>
    <w:rsid w:val="00DB7579"/>
    <w:rsid w:val="00DC0F9D"/>
    <w:rsid w:val="00DD6093"/>
    <w:rsid w:val="00DD70F0"/>
    <w:rsid w:val="00DE501B"/>
    <w:rsid w:val="00DF4819"/>
    <w:rsid w:val="00E02D07"/>
    <w:rsid w:val="00E212F4"/>
    <w:rsid w:val="00E2404D"/>
    <w:rsid w:val="00E376CB"/>
    <w:rsid w:val="00E45A70"/>
    <w:rsid w:val="00E51236"/>
    <w:rsid w:val="00E56B8C"/>
    <w:rsid w:val="00E63E68"/>
    <w:rsid w:val="00E648DD"/>
    <w:rsid w:val="00E709B6"/>
    <w:rsid w:val="00E72ECD"/>
    <w:rsid w:val="00E820ED"/>
    <w:rsid w:val="00E83D92"/>
    <w:rsid w:val="00E90C1B"/>
    <w:rsid w:val="00E93ED7"/>
    <w:rsid w:val="00EA3705"/>
    <w:rsid w:val="00EA3C25"/>
    <w:rsid w:val="00ED43EB"/>
    <w:rsid w:val="00ED4AF9"/>
    <w:rsid w:val="00EE0168"/>
    <w:rsid w:val="00EE5EA0"/>
    <w:rsid w:val="00EE6D32"/>
    <w:rsid w:val="00EE6FE1"/>
    <w:rsid w:val="00EE7C5A"/>
    <w:rsid w:val="00EF5979"/>
    <w:rsid w:val="00EF7F62"/>
    <w:rsid w:val="00F040F1"/>
    <w:rsid w:val="00F049F4"/>
    <w:rsid w:val="00F15F5C"/>
    <w:rsid w:val="00F26933"/>
    <w:rsid w:val="00F275A5"/>
    <w:rsid w:val="00F30A1A"/>
    <w:rsid w:val="00F310FC"/>
    <w:rsid w:val="00F31739"/>
    <w:rsid w:val="00F40A32"/>
    <w:rsid w:val="00F44958"/>
    <w:rsid w:val="00F47DD8"/>
    <w:rsid w:val="00F53321"/>
    <w:rsid w:val="00F54238"/>
    <w:rsid w:val="00F65187"/>
    <w:rsid w:val="00F770EB"/>
    <w:rsid w:val="00FA1DB9"/>
    <w:rsid w:val="00FB6036"/>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uiPriority w:val="39"/>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paragraph" w:customStyle="1" w:styleId="tablesamplecodesmall">
    <w:name w:val="table sample code small"/>
    <w:basedOn w:val="samplecodesmall"/>
    <w:qFormat/>
    <w:rsid w:val="00BF1381"/>
    <w:pPr>
      <w:keepNext/>
      <w:keepLines/>
      <w:ind w:left="0"/>
    </w:pPr>
    <w:rPr>
      <w:sz w:val="12"/>
    </w:rPr>
  </w:style>
  <w:style w:type="paragraph" w:styleId="ListParagraph">
    <w:name w:val="List Paragraph"/>
    <w:basedOn w:val="Normal"/>
    <w:uiPriority w:val="34"/>
    <w:qFormat/>
    <w:rsid w:val="00F27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faster.co.uk"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david.kurtz@go-fastert.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o-faster.co.uk/script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B6635-7203-4EB9-99F0-70B5CE3A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496</TotalTime>
  <Pages>57</Pages>
  <Words>11995</Words>
  <Characters>68373</Characters>
  <Application>Microsoft Office Word</Application>
  <DocSecurity>0</DocSecurity>
  <Lines>569</Lines>
  <Paragraphs>160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Manual</vt:lpstr>
      <vt:lpstr>Technical Manual</vt:lpstr>
      <vt:lpstr>    Managing Oracle Table Partitioning in PeopleSoft Applications with GFC_PSPART pa</vt:lpstr>
      <vt:lpstr>        Contents</vt:lpstr>
      <vt:lpstr>        Introduction</vt:lpstr>
      <vt:lpstr>        Delivered Files</vt:lpstr>
      <vt:lpstr>        Installation</vt:lpstr>
      <vt:lpstr>        Operation</vt:lpstr>
      <vt:lpstr>Appendix </vt:lpstr>
      <vt:lpstr>        Meta-Data</vt:lpstr>
      <vt:lpstr>        Package GFC_PSPART</vt:lpstr>
    </vt:vector>
  </TitlesOfParts>
  <Company>Go-Faster Consultancy Ltd.</Company>
  <LinksUpToDate>false</LinksUpToDate>
  <CharactersWithSpaces>80208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Managing Oracle Table Partitioning in PeopleSoft Applications with GFC_PSPART package</dc:subject>
  <dc:creator>David Kurtz</dc:creator>
  <cp:lastModifiedBy>David Kurtz</cp:lastModifiedBy>
  <cp:revision>24</cp:revision>
  <cp:lastPrinted>2021-10-08T11:29:00Z</cp:lastPrinted>
  <dcterms:created xsi:type="dcterms:W3CDTF">2015-03-02T11:16:00Z</dcterms:created>
  <dcterms:modified xsi:type="dcterms:W3CDTF">2022-12-09T17:24:00Z</dcterms:modified>
</cp:coreProperties>
</file>